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426" w:rsidRDefault="00A92426" w:rsidP="003425B4">
      <w:bookmarkStart w:id="0" w:name="_GoBack"/>
      <w:bookmarkEnd w:id="0"/>
    </w:p>
    <w:p w:rsidR="00A92426" w:rsidRDefault="00A92426" w:rsidP="003425B4"/>
    <w:p w:rsidR="00A92426" w:rsidRDefault="00A92426" w:rsidP="003425B4"/>
    <w:p w:rsidR="00A92426" w:rsidRDefault="00A92426" w:rsidP="003425B4"/>
    <w:p w:rsidR="00A92426" w:rsidRDefault="00A92426" w:rsidP="003425B4"/>
    <w:p w:rsidR="00A92426" w:rsidRDefault="00A92426" w:rsidP="003425B4"/>
    <w:p w:rsidR="003425B4" w:rsidRDefault="003425B4" w:rsidP="003425B4"/>
    <w:p w:rsidR="003425B4" w:rsidRDefault="00F9052E">
      <w:pPr>
        <w:spacing w:after="200"/>
      </w:pPr>
      <w:r>
        <w:rPr>
          <w:smallCaps/>
          <w:noProof/>
          <w:sz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2.25pt;margin-top:89.5pt;width:445.55pt;height:242.5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" o:allowincell="f" fillcolor="white [3201]" stroked="f" strokeweight=".5pt">
            <v:textbox>
              <w:txbxContent>
                <w:p w:rsidR="0044258E" w:rsidRDefault="0044258E" w:rsidP="00546372">
                  <w:pPr>
                    <w:pStyle w:val="Title"/>
                  </w:pPr>
                  <w:r>
                    <w:t>Agoda – XML Partners API (Fastsearch / Availability Service)</w:t>
                  </w:r>
                </w:p>
                <w:p w:rsidR="0044258E" w:rsidRDefault="0044258E" w:rsidP="00546372"/>
                <w:p w:rsidR="0044258E" w:rsidRDefault="0044258E" w:rsidP="00546372"/>
                <w:p w:rsidR="0044258E" w:rsidRDefault="0044258E" w:rsidP="00546372"/>
                <w:p w:rsidR="0044258E" w:rsidRDefault="00A40CE3" w:rsidP="00546372">
                  <w:r>
                    <w:t>Version 1.</w:t>
                  </w:r>
                  <w:r w:rsidR="00656946">
                    <w:t>9</w:t>
                  </w:r>
                  <w:r w:rsidR="00A26202">
                    <w:t xml:space="preserve"> for partial XML partner</w:t>
                  </w:r>
                </w:p>
                <w:sdt>
                  <w:sdtPr>
                    <w:alias w:val="Publish Date"/>
                    <w:tag w:val=""/>
                    <w:id w:val="414211600"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11-11-14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44258E" w:rsidRDefault="00656946" w:rsidP="00546372">
                      <w:r>
                        <w:t>11/14/2011</w:t>
                      </w:r>
                    </w:p>
                  </w:sdtContent>
                </w:sdt>
                <w:p w:rsidR="0044258E" w:rsidRDefault="0044258E" w:rsidP="00546372"/>
                <w:p w:rsidR="0044258E" w:rsidRPr="00714F08" w:rsidRDefault="0044258E" w:rsidP="00601710">
                  <w:r w:rsidRPr="00714F08">
                    <w:t>This document is an inventory of all the XML Availability Service that Agoda makes available to its business partners for content exchange, availability of searching process.</w:t>
                  </w:r>
                </w:p>
              </w:txbxContent>
            </v:textbox>
          </v:shape>
        </w:pict>
      </w:r>
      <w:r w:rsidR="003425B4">
        <w:br w:type="page"/>
      </w:r>
    </w:p>
    <w:sdt>
      <w:sdtPr>
        <w:rPr>
          <w:rFonts w:ascii="Century Gothic" w:eastAsiaTheme="minorEastAsia" w:hAnsi="Century Gothic" w:cstheme="minorBidi"/>
          <w:b w:val="0"/>
          <w:bCs w:val="0"/>
          <w:color w:val="auto"/>
          <w:sz w:val="20"/>
          <w:szCs w:val="22"/>
        </w:rPr>
        <w:id w:val="-5940068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425B4" w:rsidRDefault="003425B4">
          <w:pPr>
            <w:pStyle w:val="TOCHeading"/>
          </w:pPr>
          <w:r>
            <w:t>Table of Contents</w:t>
          </w:r>
        </w:p>
        <w:p w:rsidR="00C20CB5" w:rsidRDefault="00896655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8"/>
              <w:lang w:bidi="th-TH"/>
            </w:rPr>
          </w:pPr>
          <w:r>
            <w:fldChar w:fldCharType="begin"/>
          </w:r>
          <w:r w:rsidR="003425B4">
            <w:instrText xml:space="preserve"> TOC \o "1-3" \h \z \u </w:instrText>
          </w:r>
          <w:r>
            <w:fldChar w:fldCharType="separate"/>
          </w:r>
          <w:hyperlink w:anchor="_Toc301949816" w:history="1">
            <w:r w:rsidR="00C20CB5" w:rsidRPr="00400495">
              <w:rPr>
                <w:rStyle w:val="Hyperlink"/>
                <w:noProof/>
              </w:rPr>
              <w:t>Revision history</w:t>
            </w:r>
            <w:r w:rsidR="00C20C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CB5">
              <w:rPr>
                <w:noProof/>
                <w:webHidden/>
              </w:rPr>
              <w:instrText xml:space="preserve"> PAGEREF _Toc301949816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5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CB5" w:rsidRDefault="00F9052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8"/>
              <w:lang w:bidi="th-TH"/>
            </w:rPr>
          </w:pPr>
          <w:hyperlink w:anchor="_Toc301949817" w:history="1">
            <w:r w:rsidR="00C20CB5" w:rsidRPr="00400495">
              <w:rPr>
                <w:rStyle w:val="Hyperlink"/>
                <w:noProof/>
              </w:rPr>
              <w:t>Preface</w:t>
            </w:r>
            <w:r w:rsidR="00C20CB5">
              <w:rPr>
                <w:noProof/>
                <w:webHidden/>
              </w:rPr>
              <w:tab/>
            </w:r>
            <w:r w:rsidR="00896655">
              <w:rPr>
                <w:noProof/>
                <w:webHidden/>
              </w:rPr>
              <w:fldChar w:fldCharType="begin"/>
            </w:r>
            <w:r w:rsidR="00C20CB5">
              <w:rPr>
                <w:noProof/>
                <w:webHidden/>
              </w:rPr>
              <w:instrText xml:space="preserve"> PAGEREF _Toc301949817 \h </w:instrText>
            </w:r>
            <w:r w:rsidR="00896655">
              <w:rPr>
                <w:noProof/>
                <w:webHidden/>
              </w:rPr>
            </w:r>
            <w:r w:rsidR="008966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96655">
              <w:rPr>
                <w:noProof/>
                <w:webHidden/>
              </w:rPr>
              <w:fldChar w:fldCharType="end"/>
            </w:r>
          </w:hyperlink>
        </w:p>
        <w:p w:rsidR="00C20CB5" w:rsidRDefault="00F9052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8"/>
              <w:lang w:bidi="th-TH"/>
            </w:rPr>
          </w:pPr>
          <w:hyperlink w:anchor="_Toc301949818" w:history="1">
            <w:r w:rsidR="00C20CB5" w:rsidRPr="00400495">
              <w:rPr>
                <w:rStyle w:val="Hyperlink"/>
                <w:noProof/>
              </w:rPr>
              <w:t>Point of Contact</w:t>
            </w:r>
            <w:r w:rsidR="00C20CB5">
              <w:rPr>
                <w:noProof/>
                <w:webHidden/>
              </w:rPr>
              <w:tab/>
            </w:r>
            <w:r w:rsidR="00896655">
              <w:rPr>
                <w:noProof/>
                <w:webHidden/>
              </w:rPr>
              <w:fldChar w:fldCharType="begin"/>
            </w:r>
            <w:r w:rsidR="00C20CB5">
              <w:rPr>
                <w:noProof/>
                <w:webHidden/>
              </w:rPr>
              <w:instrText xml:space="preserve"> PAGEREF _Toc301949818 \h </w:instrText>
            </w:r>
            <w:r w:rsidR="00896655">
              <w:rPr>
                <w:noProof/>
                <w:webHidden/>
              </w:rPr>
            </w:r>
            <w:r w:rsidR="008966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96655">
              <w:rPr>
                <w:noProof/>
                <w:webHidden/>
              </w:rPr>
              <w:fldChar w:fldCharType="end"/>
            </w:r>
          </w:hyperlink>
        </w:p>
        <w:p w:rsidR="00C20CB5" w:rsidRDefault="00F9052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8"/>
              <w:lang w:bidi="th-TH"/>
            </w:rPr>
          </w:pPr>
          <w:hyperlink w:anchor="_Toc301949819" w:history="1">
            <w:r w:rsidR="00C20CB5" w:rsidRPr="00400495">
              <w:rPr>
                <w:rStyle w:val="Hyperlink"/>
                <w:noProof/>
              </w:rPr>
              <w:t>Fastsearch/Availability Service</w:t>
            </w:r>
            <w:r w:rsidR="00C20CB5">
              <w:rPr>
                <w:noProof/>
                <w:webHidden/>
              </w:rPr>
              <w:tab/>
            </w:r>
            <w:r w:rsidR="00896655">
              <w:rPr>
                <w:noProof/>
                <w:webHidden/>
              </w:rPr>
              <w:fldChar w:fldCharType="begin"/>
            </w:r>
            <w:r w:rsidR="00C20CB5">
              <w:rPr>
                <w:noProof/>
                <w:webHidden/>
              </w:rPr>
              <w:instrText xml:space="preserve"> PAGEREF _Toc301949819 \h </w:instrText>
            </w:r>
            <w:r w:rsidR="00896655">
              <w:rPr>
                <w:noProof/>
                <w:webHidden/>
              </w:rPr>
            </w:r>
            <w:r w:rsidR="008966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96655">
              <w:rPr>
                <w:noProof/>
                <w:webHidden/>
              </w:rPr>
              <w:fldChar w:fldCharType="end"/>
            </w:r>
          </w:hyperlink>
        </w:p>
        <w:p w:rsidR="00C20CB5" w:rsidRDefault="00F9052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8"/>
              <w:lang w:bidi="th-TH"/>
            </w:rPr>
          </w:pPr>
          <w:hyperlink w:anchor="_Toc301949820" w:history="1">
            <w:r w:rsidR="00C20CB5" w:rsidRPr="00400495">
              <w:rPr>
                <w:rStyle w:val="Hyperlink"/>
                <w:noProof/>
              </w:rPr>
              <w:t>XML Availability Work Flow</w:t>
            </w:r>
            <w:r w:rsidR="00C20CB5">
              <w:rPr>
                <w:noProof/>
                <w:webHidden/>
              </w:rPr>
              <w:tab/>
            </w:r>
            <w:r w:rsidR="00896655">
              <w:rPr>
                <w:noProof/>
                <w:webHidden/>
              </w:rPr>
              <w:fldChar w:fldCharType="begin"/>
            </w:r>
            <w:r w:rsidR="00C20CB5">
              <w:rPr>
                <w:noProof/>
                <w:webHidden/>
              </w:rPr>
              <w:instrText xml:space="preserve"> PAGEREF _Toc301949820 \h </w:instrText>
            </w:r>
            <w:r w:rsidR="00896655">
              <w:rPr>
                <w:noProof/>
                <w:webHidden/>
              </w:rPr>
            </w:r>
            <w:r w:rsidR="008966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96655">
              <w:rPr>
                <w:noProof/>
                <w:webHidden/>
              </w:rPr>
              <w:fldChar w:fldCharType="end"/>
            </w:r>
          </w:hyperlink>
        </w:p>
        <w:p w:rsidR="00C20CB5" w:rsidRDefault="00F9052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8"/>
              <w:lang w:bidi="th-TH"/>
            </w:rPr>
          </w:pPr>
          <w:hyperlink w:anchor="_Toc301949821" w:history="1">
            <w:r w:rsidR="00C20CB5" w:rsidRPr="00400495">
              <w:rPr>
                <w:rStyle w:val="Hyperlink"/>
                <w:noProof/>
              </w:rPr>
              <w:t>How to Connect to Us</w:t>
            </w:r>
            <w:r w:rsidR="00C20CB5">
              <w:rPr>
                <w:noProof/>
                <w:webHidden/>
              </w:rPr>
              <w:tab/>
            </w:r>
            <w:r w:rsidR="00896655">
              <w:rPr>
                <w:noProof/>
                <w:webHidden/>
              </w:rPr>
              <w:fldChar w:fldCharType="begin"/>
            </w:r>
            <w:r w:rsidR="00C20CB5">
              <w:rPr>
                <w:noProof/>
                <w:webHidden/>
              </w:rPr>
              <w:instrText xml:space="preserve"> PAGEREF _Toc301949821 \h </w:instrText>
            </w:r>
            <w:r w:rsidR="00896655">
              <w:rPr>
                <w:noProof/>
                <w:webHidden/>
              </w:rPr>
            </w:r>
            <w:r w:rsidR="008966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96655">
              <w:rPr>
                <w:noProof/>
                <w:webHidden/>
              </w:rPr>
              <w:fldChar w:fldCharType="end"/>
            </w:r>
          </w:hyperlink>
        </w:p>
        <w:p w:rsidR="00C20CB5" w:rsidRDefault="00F9052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8"/>
              <w:lang w:bidi="th-TH"/>
            </w:rPr>
          </w:pPr>
          <w:hyperlink w:anchor="_Toc301949822" w:history="1">
            <w:r w:rsidR="00C20CB5" w:rsidRPr="00400495">
              <w:rPr>
                <w:rStyle w:val="Hyperlink"/>
                <w:noProof/>
              </w:rPr>
              <w:t>Availability Request</w:t>
            </w:r>
            <w:r w:rsidR="00C20CB5">
              <w:rPr>
                <w:noProof/>
                <w:webHidden/>
              </w:rPr>
              <w:tab/>
            </w:r>
            <w:r w:rsidR="00896655">
              <w:rPr>
                <w:noProof/>
                <w:webHidden/>
              </w:rPr>
              <w:fldChar w:fldCharType="begin"/>
            </w:r>
            <w:r w:rsidR="00C20CB5">
              <w:rPr>
                <w:noProof/>
                <w:webHidden/>
              </w:rPr>
              <w:instrText xml:space="preserve"> PAGEREF _Toc301949822 \h </w:instrText>
            </w:r>
            <w:r w:rsidR="00896655">
              <w:rPr>
                <w:noProof/>
                <w:webHidden/>
              </w:rPr>
            </w:r>
            <w:r w:rsidR="008966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96655">
              <w:rPr>
                <w:noProof/>
                <w:webHidden/>
              </w:rPr>
              <w:fldChar w:fldCharType="end"/>
            </w:r>
          </w:hyperlink>
        </w:p>
        <w:p w:rsidR="00C20CB5" w:rsidRDefault="00F9052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8"/>
              <w:lang w:bidi="th-TH"/>
            </w:rPr>
          </w:pPr>
          <w:hyperlink w:anchor="_Toc301949826" w:history="1">
            <w:r w:rsidR="00C20CB5" w:rsidRPr="00400495">
              <w:rPr>
                <w:rStyle w:val="Hyperlink"/>
                <w:noProof/>
              </w:rPr>
              <w:t>Availability Short Response</w:t>
            </w:r>
            <w:r w:rsidR="00C20CB5">
              <w:rPr>
                <w:noProof/>
                <w:webHidden/>
              </w:rPr>
              <w:tab/>
            </w:r>
            <w:r w:rsidR="00896655">
              <w:rPr>
                <w:noProof/>
                <w:webHidden/>
              </w:rPr>
              <w:fldChar w:fldCharType="begin"/>
            </w:r>
            <w:r w:rsidR="00C20CB5">
              <w:rPr>
                <w:noProof/>
                <w:webHidden/>
              </w:rPr>
              <w:instrText xml:space="preserve"> PAGEREF _Toc301949826 \h </w:instrText>
            </w:r>
            <w:r w:rsidR="00896655">
              <w:rPr>
                <w:noProof/>
                <w:webHidden/>
              </w:rPr>
            </w:r>
            <w:r w:rsidR="008966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896655">
              <w:rPr>
                <w:noProof/>
                <w:webHidden/>
              </w:rPr>
              <w:fldChar w:fldCharType="end"/>
            </w:r>
          </w:hyperlink>
        </w:p>
        <w:p w:rsidR="00C20CB5" w:rsidRDefault="00F9052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8"/>
              <w:lang w:bidi="th-TH"/>
            </w:rPr>
          </w:pPr>
          <w:hyperlink w:anchor="_Toc301949833" w:history="1">
            <w:r w:rsidR="00C20CB5" w:rsidRPr="00400495">
              <w:rPr>
                <w:rStyle w:val="Hyperlink"/>
                <w:noProof/>
              </w:rPr>
              <w:t>Availability Long Response</w:t>
            </w:r>
            <w:r w:rsidR="00C20CB5">
              <w:rPr>
                <w:noProof/>
                <w:webHidden/>
              </w:rPr>
              <w:tab/>
            </w:r>
            <w:r w:rsidR="00896655">
              <w:rPr>
                <w:noProof/>
                <w:webHidden/>
              </w:rPr>
              <w:fldChar w:fldCharType="begin"/>
            </w:r>
            <w:r w:rsidR="00C20CB5">
              <w:rPr>
                <w:noProof/>
                <w:webHidden/>
              </w:rPr>
              <w:instrText xml:space="preserve"> PAGEREF _Toc301949833 \h </w:instrText>
            </w:r>
            <w:r w:rsidR="00896655">
              <w:rPr>
                <w:noProof/>
                <w:webHidden/>
              </w:rPr>
            </w:r>
            <w:r w:rsidR="008966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896655">
              <w:rPr>
                <w:noProof/>
                <w:webHidden/>
              </w:rPr>
              <w:fldChar w:fldCharType="end"/>
            </w:r>
          </w:hyperlink>
        </w:p>
        <w:p w:rsidR="00C20CB5" w:rsidRDefault="00F9052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8"/>
              <w:lang w:bidi="th-TH"/>
            </w:rPr>
          </w:pPr>
          <w:hyperlink w:anchor="_Toc301949840" w:history="1">
            <w:r w:rsidR="00C20CB5" w:rsidRPr="00400495">
              <w:rPr>
                <w:rStyle w:val="Hyperlink"/>
                <w:noProof/>
              </w:rPr>
              <w:t>Availability Long Response (when async= "true" on Request)</w:t>
            </w:r>
            <w:r w:rsidR="00C20CB5">
              <w:rPr>
                <w:noProof/>
                <w:webHidden/>
              </w:rPr>
              <w:tab/>
            </w:r>
            <w:r w:rsidR="00896655">
              <w:rPr>
                <w:noProof/>
                <w:webHidden/>
              </w:rPr>
              <w:fldChar w:fldCharType="begin"/>
            </w:r>
            <w:r w:rsidR="00C20CB5">
              <w:rPr>
                <w:noProof/>
                <w:webHidden/>
              </w:rPr>
              <w:instrText xml:space="preserve"> PAGEREF _Toc301949840 \h </w:instrText>
            </w:r>
            <w:r w:rsidR="00896655">
              <w:rPr>
                <w:noProof/>
                <w:webHidden/>
              </w:rPr>
            </w:r>
            <w:r w:rsidR="008966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896655">
              <w:rPr>
                <w:noProof/>
                <w:webHidden/>
              </w:rPr>
              <w:fldChar w:fldCharType="end"/>
            </w:r>
          </w:hyperlink>
        </w:p>
        <w:p w:rsidR="00C20CB5" w:rsidRDefault="00F9052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8"/>
              <w:lang w:bidi="th-TH"/>
            </w:rPr>
          </w:pPr>
          <w:hyperlink w:anchor="_Toc301949847" w:history="1">
            <w:r w:rsidR="00C20CB5" w:rsidRPr="00400495">
              <w:rPr>
                <w:rStyle w:val="Hyperlink"/>
                <w:noProof/>
              </w:rPr>
              <w:t>GetResult Request (for getting long result by using searchid)</w:t>
            </w:r>
            <w:r w:rsidR="00C20CB5">
              <w:rPr>
                <w:noProof/>
                <w:webHidden/>
              </w:rPr>
              <w:tab/>
            </w:r>
            <w:r w:rsidR="00896655">
              <w:rPr>
                <w:noProof/>
                <w:webHidden/>
              </w:rPr>
              <w:fldChar w:fldCharType="begin"/>
            </w:r>
            <w:r w:rsidR="00C20CB5">
              <w:rPr>
                <w:noProof/>
                <w:webHidden/>
              </w:rPr>
              <w:instrText xml:space="preserve"> PAGEREF _Toc301949847 \h </w:instrText>
            </w:r>
            <w:r w:rsidR="00896655">
              <w:rPr>
                <w:noProof/>
                <w:webHidden/>
              </w:rPr>
            </w:r>
            <w:r w:rsidR="008966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896655">
              <w:rPr>
                <w:noProof/>
                <w:webHidden/>
              </w:rPr>
              <w:fldChar w:fldCharType="end"/>
            </w:r>
          </w:hyperlink>
        </w:p>
        <w:p w:rsidR="00C20CB5" w:rsidRDefault="00F9052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8"/>
              <w:lang w:bidi="th-TH"/>
            </w:rPr>
          </w:pPr>
          <w:hyperlink w:anchor="_Toc301949852" w:history="1">
            <w:r w:rsidR="00C20CB5" w:rsidRPr="00400495">
              <w:rPr>
                <w:rStyle w:val="Hyperlink"/>
                <w:noProof/>
              </w:rPr>
              <w:t>The Response for GetResult Request will follow Availability Long Response above.</w:t>
            </w:r>
            <w:r w:rsidR="00C20CB5">
              <w:rPr>
                <w:noProof/>
                <w:webHidden/>
              </w:rPr>
              <w:tab/>
            </w:r>
            <w:r w:rsidR="00896655">
              <w:rPr>
                <w:noProof/>
                <w:webHidden/>
              </w:rPr>
              <w:fldChar w:fldCharType="begin"/>
            </w:r>
            <w:r w:rsidR="00C20CB5">
              <w:rPr>
                <w:noProof/>
                <w:webHidden/>
              </w:rPr>
              <w:instrText xml:space="preserve"> PAGEREF _Toc301949852 \h </w:instrText>
            </w:r>
            <w:r w:rsidR="00896655">
              <w:rPr>
                <w:noProof/>
                <w:webHidden/>
              </w:rPr>
            </w:r>
            <w:r w:rsidR="008966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896655">
              <w:rPr>
                <w:noProof/>
                <w:webHidden/>
              </w:rPr>
              <w:fldChar w:fldCharType="end"/>
            </w:r>
          </w:hyperlink>
        </w:p>
        <w:p w:rsidR="003425B4" w:rsidRDefault="00896655">
          <w:r>
            <w:rPr>
              <w:b/>
              <w:bCs/>
              <w:noProof/>
            </w:rPr>
            <w:fldChar w:fldCharType="end"/>
          </w:r>
        </w:p>
      </w:sdtContent>
    </w:sdt>
    <w:p w:rsidR="00546372" w:rsidRDefault="00546372" w:rsidP="00546372">
      <w:pPr>
        <w:pStyle w:val="Heading1"/>
      </w:pPr>
      <w:bookmarkStart w:id="1" w:name="_Toc301949816"/>
      <w:r>
        <w:lastRenderedPageBreak/>
        <w:t>Revision history</w:t>
      </w:r>
      <w:bookmarkEnd w:id="1"/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1080"/>
        <w:gridCol w:w="7218"/>
      </w:tblGrid>
      <w:tr w:rsidR="00546372" w:rsidTr="006A2A8A">
        <w:tc>
          <w:tcPr>
            <w:tcW w:w="1278" w:type="dxa"/>
            <w:shd w:val="pct10" w:color="auto" w:fill="auto"/>
          </w:tcPr>
          <w:p w:rsidR="00546372" w:rsidRDefault="006A2A8A" w:rsidP="00546372">
            <w:r>
              <w:t>Date</w:t>
            </w:r>
          </w:p>
        </w:tc>
        <w:tc>
          <w:tcPr>
            <w:tcW w:w="1080" w:type="dxa"/>
            <w:shd w:val="pct10" w:color="auto" w:fill="auto"/>
          </w:tcPr>
          <w:p w:rsidR="00546372" w:rsidRDefault="006A2A8A" w:rsidP="00546372">
            <w:r>
              <w:t>Version</w:t>
            </w:r>
          </w:p>
        </w:tc>
        <w:tc>
          <w:tcPr>
            <w:tcW w:w="7218" w:type="dxa"/>
            <w:shd w:val="pct10" w:color="auto" w:fill="auto"/>
          </w:tcPr>
          <w:p w:rsidR="00546372" w:rsidRDefault="006A2A8A" w:rsidP="00546372">
            <w:r>
              <w:t>Revisions</w:t>
            </w:r>
          </w:p>
        </w:tc>
      </w:tr>
      <w:tr w:rsidR="00546372" w:rsidTr="006A2A8A">
        <w:tc>
          <w:tcPr>
            <w:tcW w:w="1278" w:type="dxa"/>
          </w:tcPr>
          <w:p w:rsidR="00546372" w:rsidRDefault="00601710" w:rsidP="001A74DF">
            <w:r>
              <w:t>201</w:t>
            </w:r>
            <w:r w:rsidR="001A74DF">
              <w:t>1</w:t>
            </w:r>
            <w:r>
              <w:t>/</w:t>
            </w:r>
            <w:r w:rsidR="001A74DF">
              <w:t>4</w:t>
            </w:r>
            <w:r w:rsidR="00DC64F6">
              <w:t>/</w:t>
            </w:r>
            <w:r w:rsidR="001A74DF">
              <w:t>5</w:t>
            </w:r>
          </w:p>
        </w:tc>
        <w:tc>
          <w:tcPr>
            <w:tcW w:w="1080" w:type="dxa"/>
          </w:tcPr>
          <w:p w:rsidR="00546372" w:rsidRDefault="00B70CC0" w:rsidP="00546372">
            <w:r>
              <w:t>0.1</w:t>
            </w:r>
          </w:p>
        </w:tc>
        <w:tc>
          <w:tcPr>
            <w:tcW w:w="7218" w:type="dxa"/>
          </w:tcPr>
          <w:p w:rsidR="00546372" w:rsidRDefault="00601710" w:rsidP="00546372">
            <w:r>
              <w:t>Initial draft</w:t>
            </w:r>
          </w:p>
        </w:tc>
      </w:tr>
      <w:tr w:rsidR="00A505C3" w:rsidTr="006A2A8A">
        <w:tc>
          <w:tcPr>
            <w:tcW w:w="1278" w:type="dxa"/>
          </w:tcPr>
          <w:p w:rsidR="00A505C3" w:rsidRDefault="00B93ED7" w:rsidP="00546372">
            <w:r>
              <w:t>2011/5/27</w:t>
            </w:r>
          </w:p>
        </w:tc>
        <w:tc>
          <w:tcPr>
            <w:tcW w:w="1080" w:type="dxa"/>
          </w:tcPr>
          <w:p w:rsidR="00A505C3" w:rsidRDefault="00B93ED7" w:rsidP="00546372">
            <w:r>
              <w:t>1.0</w:t>
            </w:r>
          </w:p>
        </w:tc>
        <w:tc>
          <w:tcPr>
            <w:tcW w:w="7218" w:type="dxa"/>
          </w:tcPr>
          <w:p w:rsidR="00A505C3" w:rsidRDefault="0040783C" w:rsidP="00546372">
            <w:r>
              <w:t>Edit Details</w:t>
            </w:r>
          </w:p>
        </w:tc>
      </w:tr>
      <w:tr w:rsidR="0040783C" w:rsidTr="006A2A8A">
        <w:tc>
          <w:tcPr>
            <w:tcW w:w="1278" w:type="dxa"/>
          </w:tcPr>
          <w:p w:rsidR="0040783C" w:rsidRDefault="0040783C" w:rsidP="0040783C">
            <w:r>
              <w:t>2011/5/30</w:t>
            </w:r>
          </w:p>
        </w:tc>
        <w:tc>
          <w:tcPr>
            <w:tcW w:w="1080" w:type="dxa"/>
          </w:tcPr>
          <w:p w:rsidR="0040783C" w:rsidRDefault="0040783C" w:rsidP="0040783C">
            <w:r>
              <w:t>1.1</w:t>
            </w:r>
          </w:p>
        </w:tc>
        <w:tc>
          <w:tcPr>
            <w:tcW w:w="7218" w:type="dxa"/>
          </w:tcPr>
          <w:p w:rsidR="0040783C" w:rsidRDefault="0040783C" w:rsidP="00181793">
            <w:r>
              <w:t>Edit Details</w:t>
            </w:r>
          </w:p>
        </w:tc>
      </w:tr>
      <w:tr w:rsidR="007B4025" w:rsidTr="006A2A8A">
        <w:tc>
          <w:tcPr>
            <w:tcW w:w="1278" w:type="dxa"/>
          </w:tcPr>
          <w:p w:rsidR="007B4025" w:rsidRDefault="007B4025" w:rsidP="007E051F">
            <w:r>
              <w:t>2011/6/1</w:t>
            </w:r>
          </w:p>
        </w:tc>
        <w:tc>
          <w:tcPr>
            <w:tcW w:w="1080" w:type="dxa"/>
          </w:tcPr>
          <w:p w:rsidR="007B4025" w:rsidRDefault="007B4025" w:rsidP="007E051F">
            <w:r>
              <w:t>1.2</w:t>
            </w:r>
          </w:p>
        </w:tc>
        <w:tc>
          <w:tcPr>
            <w:tcW w:w="7218" w:type="dxa"/>
          </w:tcPr>
          <w:p w:rsidR="007B4025" w:rsidRDefault="007B4025" w:rsidP="007E051F">
            <w:r>
              <w:t>Edit Details</w:t>
            </w:r>
          </w:p>
        </w:tc>
      </w:tr>
      <w:tr w:rsidR="007B4025" w:rsidTr="006A2A8A">
        <w:tc>
          <w:tcPr>
            <w:tcW w:w="1278" w:type="dxa"/>
          </w:tcPr>
          <w:p w:rsidR="007B4025" w:rsidRDefault="007B4025" w:rsidP="007B4025">
            <w:r>
              <w:t>2011/8/24</w:t>
            </w:r>
          </w:p>
        </w:tc>
        <w:tc>
          <w:tcPr>
            <w:tcW w:w="1080" w:type="dxa"/>
          </w:tcPr>
          <w:p w:rsidR="007B4025" w:rsidRDefault="007B4025" w:rsidP="007B4025">
            <w:r>
              <w:t>1.3</w:t>
            </w:r>
          </w:p>
        </w:tc>
        <w:tc>
          <w:tcPr>
            <w:tcW w:w="7218" w:type="dxa"/>
          </w:tcPr>
          <w:p w:rsidR="007B4025" w:rsidRDefault="007B4025" w:rsidP="007E051F">
            <w:r>
              <w:t>Edit Details</w:t>
            </w:r>
          </w:p>
        </w:tc>
      </w:tr>
      <w:tr w:rsidR="008B098A" w:rsidTr="008B098A">
        <w:tc>
          <w:tcPr>
            <w:tcW w:w="1278" w:type="dxa"/>
          </w:tcPr>
          <w:p w:rsidR="008B098A" w:rsidRDefault="008B098A" w:rsidP="008B098A">
            <w:r>
              <w:t>2011/9/9</w:t>
            </w:r>
          </w:p>
        </w:tc>
        <w:tc>
          <w:tcPr>
            <w:tcW w:w="1080" w:type="dxa"/>
          </w:tcPr>
          <w:p w:rsidR="008B098A" w:rsidRDefault="008B098A" w:rsidP="008B098A">
            <w:r>
              <w:t>1.4</w:t>
            </w:r>
          </w:p>
        </w:tc>
        <w:tc>
          <w:tcPr>
            <w:tcW w:w="7218" w:type="dxa"/>
          </w:tcPr>
          <w:p w:rsidR="008B098A" w:rsidRDefault="008B098A" w:rsidP="007E051F">
            <w:r>
              <w:t>Edit Details</w:t>
            </w:r>
          </w:p>
        </w:tc>
      </w:tr>
      <w:tr w:rsidR="002B20DD" w:rsidTr="002B20DD">
        <w:tc>
          <w:tcPr>
            <w:tcW w:w="1278" w:type="dxa"/>
          </w:tcPr>
          <w:p w:rsidR="002B20DD" w:rsidRDefault="002B20DD" w:rsidP="007E051F">
            <w:r>
              <w:t>2011/9/16</w:t>
            </w:r>
          </w:p>
        </w:tc>
        <w:tc>
          <w:tcPr>
            <w:tcW w:w="1080" w:type="dxa"/>
          </w:tcPr>
          <w:p w:rsidR="002B20DD" w:rsidRDefault="002B20DD" w:rsidP="002B20DD">
            <w:r>
              <w:t>1.5</w:t>
            </w:r>
          </w:p>
        </w:tc>
        <w:tc>
          <w:tcPr>
            <w:tcW w:w="7218" w:type="dxa"/>
          </w:tcPr>
          <w:p w:rsidR="002B20DD" w:rsidRDefault="002B20DD" w:rsidP="007E051F">
            <w:r>
              <w:t>Edit Details by adding an example of City search in Availability Request</w:t>
            </w:r>
          </w:p>
        </w:tc>
      </w:tr>
      <w:tr w:rsidR="007E051F" w:rsidTr="007E051F">
        <w:tc>
          <w:tcPr>
            <w:tcW w:w="1278" w:type="dxa"/>
          </w:tcPr>
          <w:p w:rsidR="007E051F" w:rsidRDefault="007E051F" w:rsidP="007E051F">
            <w:bookmarkStart w:id="2" w:name="_Toc301949817"/>
            <w:r>
              <w:t>2011/9/22</w:t>
            </w:r>
          </w:p>
        </w:tc>
        <w:tc>
          <w:tcPr>
            <w:tcW w:w="1080" w:type="dxa"/>
          </w:tcPr>
          <w:p w:rsidR="007E051F" w:rsidRDefault="007E051F" w:rsidP="007E051F">
            <w:r>
              <w:t>1.6</w:t>
            </w:r>
          </w:p>
        </w:tc>
        <w:tc>
          <w:tcPr>
            <w:tcW w:w="7218" w:type="dxa"/>
          </w:tcPr>
          <w:p w:rsidR="00A40CE3" w:rsidRDefault="007E051F" w:rsidP="00A40CE3">
            <w:r>
              <w:t>Edit Details by adding standardtranslation example in Availability Short Response</w:t>
            </w:r>
          </w:p>
        </w:tc>
      </w:tr>
      <w:tr w:rsidR="00A40CE3" w:rsidTr="007E051F">
        <w:tc>
          <w:tcPr>
            <w:tcW w:w="1278" w:type="dxa"/>
          </w:tcPr>
          <w:p w:rsidR="00A40CE3" w:rsidRDefault="00A40CE3" w:rsidP="00A40CE3">
            <w:r>
              <w:t>2011/9/28</w:t>
            </w:r>
          </w:p>
        </w:tc>
        <w:tc>
          <w:tcPr>
            <w:tcW w:w="1080" w:type="dxa"/>
          </w:tcPr>
          <w:p w:rsidR="00A40CE3" w:rsidRDefault="00A40CE3" w:rsidP="00A40CE3">
            <w:r>
              <w:t>1.7</w:t>
            </w:r>
          </w:p>
        </w:tc>
        <w:tc>
          <w:tcPr>
            <w:tcW w:w="7218" w:type="dxa"/>
          </w:tcPr>
          <w:p w:rsidR="00A40CE3" w:rsidRDefault="00A40CE3" w:rsidP="00155AC4">
            <w:r>
              <w:t>Edit Details by adding promotionid in Availability Long Response</w:t>
            </w:r>
          </w:p>
        </w:tc>
      </w:tr>
      <w:tr w:rsidR="0010003A" w:rsidTr="007E051F">
        <w:tc>
          <w:tcPr>
            <w:tcW w:w="1278" w:type="dxa"/>
          </w:tcPr>
          <w:p w:rsidR="0010003A" w:rsidRDefault="0010003A" w:rsidP="0010003A">
            <w:r>
              <w:t>2011/10/6</w:t>
            </w:r>
          </w:p>
        </w:tc>
        <w:tc>
          <w:tcPr>
            <w:tcW w:w="1080" w:type="dxa"/>
          </w:tcPr>
          <w:p w:rsidR="0010003A" w:rsidRDefault="0010003A" w:rsidP="0010003A">
            <w:r>
              <w:t>1.8</w:t>
            </w:r>
          </w:p>
        </w:tc>
        <w:tc>
          <w:tcPr>
            <w:tcW w:w="7218" w:type="dxa"/>
          </w:tcPr>
          <w:p w:rsidR="00656946" w:rsidRDefault="0010003A" w:rsidP="0010003A">
            <w:r>
              <w:t>Edit Details by changing Radius, Latitude and Longitude field in Availability Request to be required field</w:t>
            </w:r>
          </w:p>
        </w:tc>
      </w:tr>
      <w:tr w:rsidR="00656946" w:rsidTr="007E051F">
        <w:tc>
          <w:tcPr>
            <w:tcW w:w="1278" w:type="dxa"/>
          </w:tcPr>
          <w:p w:rsidR="00656946" w:rsidRDefault="00656946" w:rsidP="00656946">
            <w:r>
              <w:t>2011/11/14</w:t>
            </w:r>
          </w:p>
        </w:tc>
        <w:tc>
          <w:tcPr>
            <w:tcW w:w="1080" w:type="dxa"/>
          </w:tcPr>
          <w:p w:rsidR="00656946" w:rsidRDefault="00656946" w:rsidP="002A1F85">
            <w:r>
              <w:t>1.9</w:t>
            </w:r>
          </w:p>
        </w:tc>
        <w:tc>
          <w:tcPr>
            <w:tcW w:w="7218" w:type="dxa"/>
          </w:tcPr>
          <w:p w:rsidR="00656946" w:rsidRDefault="00656946" w:rsidP="00656946">
            <w:r>
              <w:t>Edit ‘Inc’ field in Availability Short Response</w:t>
            </w:r>
            <w:r w:rsidR="00B83332">
              <w:t xml:space="preserve"> and ‘method’ field in </w:t>
            </w:r>
            <w:proofErr w:type="spellStart"/>
            <w:r w:rsidR="00B83332">
              <w:t>TaxFee</w:t>
            </w:r>
            <w:proofErr w:type="spellEnd"/>
            <w:r w:rsidR="00B83332">
              <w:t xml:space="preserve"> &gt;&gt; </w:t>
            </w:r>
            <w:proofErr w:type="spellStart"/>
            <w:r w:rsidR="00B83332">
              <w:t>TaxServiceBreakdown</w:t>
            </w:r>
            <w:proofErr w:type="spellEnd"/>
            <w:r w:rsidR="00B83332">
              <w:t xml:space="preserve"> of Availability Long Response</w:t>
            </w:r>
            <w:r w:rsidR="00DB386C">
              <w:t xml:space="preserve">. Besides, changed </w:t>
            </w:r>
            <w:proofErr w:type="spellStart"/>
            <w:r w:rsidR="00DB386C">
              <w:t>async’s</w:t>
            </w:r>
            <w:proofErr w:type="spellEnd"/>
            <w:r w:rsidR="00DB386C">
              <w:t xml:space="preserve"> description in Availability Request</w:t>
            </w:r>
          </w:p>
        </w:tc>
      </w:tr>
    </w:tbl>
    <w:p w:rsidR="00DC64F6" w:rsidRPr="00B77AF3" w:rsidRDefault="00DC64F6" w:rsidP="00DC64F6">
      <w:pPr>
        <w:pStyle w:val="Heading1"/>
      </w:pPr>
      <w:r w:rsidRPr="00B77AF3">
        <w:lastRenderedPageBreak/>
        <w:t>Preface</w:t>
      </w:r>
      <w:bookmarkEnd w:id="2"/>
    </w:p>
    <w:p w:rsidR="00DC64F6" w:rsidRPr="00B77AF3" w:rsidRDefault="00DC64F6" w:rsidP="00DC64F6">
      <w:pPr>
        <w:ind w:left="720"/>
      </w:pPr>
      <w:r w:rsidRPr="00B77AF3">
        <w:t>The Agoda 201</w:t>
      </w:r>
      <w:r w:rsidR="001A74DF" w:rsidRPr="00B77AF3">
        <w:t>1</w:t>
      </w:r>
      <w:r w:rsidRPr="00B77AF3">
        <w:t xml:space="preserve"> new generation XML data services are designed to provide you better, faster and more reliable XML services.</w:t>
      </w:r>
    </w:p>
    <w:p w:rsidR="00B70CC0" w:rsidRPr="00B77AF3" w:rsidRDefault="00B70CC0" w:rsidP="00DC64F6">
      <w:pPr>
        <w:ind w:left="720"/>
      </w:pPr>
      <w:r w:rsidRPr="00B77AF3">
        <w:t>Based on several requests from XML partners and customizations on the current</w:t>
      </w:r>
      <w:r w:rsidR="0057070F">
        <w:t xml:space="preserve"> </w:t>
      </w:r>
      <w:r w:rsidRPr="00B77AF3">
        <w:t>version of the XML services, we have engaged in the deve</w:t>
      </w:r>
      <w:r w:rsidR="00621B8E" w:rsidRPr="00B77AF3">
        <w:t>lopment of a new version that offers the XML partners the flexibility that they need.</w:t>
      </w:r>
    </w:p>
    <w:p w:rsidR="008854DD" w:rsidRDefault="008854DD" w:rsidP="008854DD"/>
    <w:p w:rsidR="008854DD" w:rsidRPr="00406F53" w:rsidRDefault="008854DD" w:rsidP="00267CA7">
      <w:pPr>
        <w:pStyle w:val="Heading2"/>
      </w:pPr>
      <w:bookmarkStart w:id="3" w:name="_Toc301949818"/>
      <w:r w:rsidRPr="00406F53">
        <w:t>Point of Contact</w:t>
      </w:r>
      <w:bookmarkEnd w:id="3"/>
    </w:p>
    <w:p w:rsidR="007B4025" w:rsidRDefault="007B4025" w:rsidP="008854DD"/>
    <w:p w:rsidR="008854DD" w:rsidRDefault="008854DD" w:rsidP="008854DD">
      <w:r>
        <w:tab/>
      </w:r>
      <w:r w:rsidRPr="00202531">
        <w:t xml:space="preserve">Ms. </w:t>
      </w:r>
      <w:r w:rsidR="00BC3BC2">
        <w:t xml:space="preserve">Saksuta </w:t>
      </w:r>
      <w:r w:rsidR="00BC3BC2" w:rsidRPr="00BC3BC2">
        <w:t>Chanthateyanonth</w:t>
      </w:r>
    </w:p>
    <w:p w:rsidR="008854DD" w:rsidRDefault="008854DD" w:rsidP="008854DD">
      <w:r>
        <w:tab/>
      </w:r>
      <w:r w:rsidR="00BC3BC2" w:rsidRPr="00BC3BC2">
        <w:t>Partner Operations Manager</w:t>
      </w:r>
    </w:p>
    <w:p w:rsidR="008854DD" w:rsidRDefault="008854DD" w:rsidP="008854DD">
      <w:r>
        <w:tab/>
        <w:t xml:space="preserve">Email: </w:t>
      </w:r>
      <w:r w:rsidR="00BC3BC2" w:rsidRPr="00BC3BC2">
        <w:t>Saksuta.Chanthateyanonth@agoda.com</w:t>
      </w:r>
    </w:p>
    <w:p w:rsidR="008854DD" w:rsidRDefault="008854DD" w:rsidP="008854DD"/>
    <w:p w:rsidR="008854DD" w:rsidRPr="008854DD" w:rsidRDefault="008854DD" w:rsidP="008854DD"/>
    <w:p w:rsidR="008854DD" w:rsidRPr="00C70A03" w:rsidRDefault="008854DD" w:rsidP="00DC64F6">
      <w:pPr>
        <w:ind w:left="720"/>
        <w:rPr>
          <w:color w:val="FF0000"/>
        </w:rPr>
      </w:pPr>
    </w:p>
    <w:p w:rsidR="00DC64F6" w:rsidRDefault="008F05DD" w:rsidP="00DC64F6">
      <w:pPr>
        <w:pStyle w:val="Heading1"/>
      </w:pPr>
      <w:bookmarkStart w:id="4" w:name="_XML_Error_Handling"/>
      <w:bookmarkStart w:id="5" w:name="_Toc301949819"/>
      <w:bookmarkEnd w:id="4"/>
      <w:r>
        <w:lastRenderedPageBreak/>
        <w:t>Fastsearch/</w:t>
      </w:r>
      <w:r w:rsidR="00DC64F6">
        <w:t>Availability</w:t>
      </w:r>
      <w:r w:rsidR="008854DD">
        <w:t xml:space="preserve"> </w:t>
      </w:r>
      <w:r w:rsidR="001741B9">
        <w:t>S</w:t>
      </w:r>
      <w:r w:rsidR="008854DD">
        <w:t>ervice</w:t>
      </w:r>
      <w:bookmarkEnd w:id="5"/>
    </w:p>
    <w:p w:rsidR="00547D5F" w:rsidRDefault="00E93BD5" w:rsidP="00547D5F">
      <w:pPr>
        <w:ind w:firstLine="288"/>
      </w:pPr>
      <w:r>
        <w:t>Starting with our 2011</w:t>
      </w:r>
      <w:r w:rsidR="00DC64F6">
        <w:t xml:space="preserve"> new gene</w:t>
      </w:r>
      <w:r w:rsidR="00547D5F">
        <w:t xml:space="preserve">ration technology we will make </w:t>
      </w:r>
      <w:r w:rsidR="00DC64F6">
        <w:t xml:space="preserve">search functionality </w:t>
      </w:r>
      <w:r w:rsidR="00547D5F">
        <w:t xml:space="preserve">API </w:t>
      </w:r>
      <w:r w:rsidR="00DC64F6">
        <w:t xml:space="preserve">available to our XML partners. This will either </w:t>
      </w:r>
      <w:r w:rsidR="00B2297E">
        <w:t xml:space="preserve">request short or long </w:t>
      </w:r>
      <w:r w:rsidR="00547D5F">
        <w:t>response/</w:t>
      </w:r>
      <w:r w:rsidR="00B2297E">
        <w:t>result.</w:t>
      </w:r>
    </w:p>
    <w:p w:rsidR="00547D5F" w:rsidRDefault="00415053" w:rsidP="007B4025">
      <w:pPr>
        <w:ind w:firstLine="288"/>
      </w:pPr>
      <w:r>
        <w:t xml:space="preserve">In case of long </w:t>
      </w:r>
      <w:r w:rsidR="00966C86">
        <w:t>result</w:t>
      </w:r>
      <w:r w:rsidR="00547D5F" w:rsidRPr="00B77AF3">
        <w:t xml:space="preserve">, this will either enable you to </w:t>
      </w:r>
      <w:r w:rsidR="005D1722" w:rsidRPr="00B77AF3">
        <w:t xml:space="preserve">decide yourself on a cut-off </w:t>
      </w:r>
      <w:r>
        <w:t>t</w:t>
      </w:r>
      <w:r w:rsidR="00966C86">
        <w:t>ime to retrieve all the result</w:t>
      </w:r>
      <w:r>
        <w:t>s</w:t>
      </w:r>
      <w:r w:rsidR="005D1722" w:rsidRPr="00B77AF3">
        <w:t xml:space="preserve"> in 1 request </w:t>
      </w:r>
      <w:r w:rsidR="00547D5F" w:rsidRPr="00B77AF3">
        <w:t xml:space="preserve">or to </w:t>
      </w:r>
      <w:r w:rsidR="005D1722" w:rsidRPr="00B77AF3">
        <w:t>implement a page-by-page sorted presentation depend on gotten request (</w:t>
      </w:r>
      <w:r w:rsidR="003F00C6" w:rsidRPr="00B77AF3">
        <w:t>consists of async= “false” or “true” respectively)</w:t>
      </w:r>
      <w:r w:rsidR="00547D5F" w:rsidRPr="00B77AF3">
        <w:t>.</w:t>
      </w:r>
    </w:p>
    <w:p w:rsidR="00C36DA8" w:rsidRPr="00C36DA8" w:rsidRDefault="00C36DA8" w:rsidP="00DC64F6">
      <w:pPr>
        <w:rPr>
          <w:b/>
          <w:bCs/>
        </w:rPr>
      </w:pPr>
      <w:r w:rsidRPr="00C36DA8">
        <w:rPr>
          <w:b/>
          <w:bCs/>
        </w:rPr>
        <w:t xml:space="preserve">Note: </w:t>
      </w:r>
      <w:r>
        <w:rPr>
          <w:b/>
          <w:bCs/>
        </w:rPr>
        <w:t>For all Data Type = string as refer in this document, will be case-sensitive</w:t>
      </w:r>
    </w:p>
    <w:p w:rsidR="00C571DE" w:rsidRPr="002545E5" w:rsidRDefault="00C571DE" w:rsidP="00DC64F6">
      <w:pPr>
        <w:rPr>
          <w:color w:val="FF0000"/>
        </w:rPr>
      </w:pPr>
    </w:p>
    <w:p w:rsidR="00ED6FA1" w:rsidRDefault="00ED6FA1" w:rsidP="00267CA7">
      <w:pPr>
        <w:pStyle w:val="Heading2"/>
      </w:pPr>
      <w:bookmarkStart w:id="6" w:name="_Toc264967877"/>
      <w:bookmarkStart w:id="7" w:name="_Toc301949820"/>
      <w:r>
        <w:t>XML Availability Work Flow</w:t>
      </w:r>
      <w:bookmarkEnd w:id="6"/>
      <w:bookmarkEnd w:id="7"/>
    </w:p>
    <w:p w:rsidR="00ED6FA1" w:rsidRPr="00ED6FA1" w:rsidRDefault="00241C21" w:rsidP="004F6B65">
      <w:pPr>
        <w:pStyle w:val="ListParagraph"/>
        <w:numPr>
          <w:ilvl w:val="0"/>
          <w:numId w:val="3"/>
        </w:numPr>
      </w:pPr>
      <w:r>
        <w:t xml:space="preserve">Request for short </w:t>
      </w:r>
      <w:r w:rsidR="00966C86">
        <w:t>result</w:t>
      </w:r>
    </w:p>
    <w:p w:rsidR="005D1722" w:rsidRDefault="00F9052E" w:rsidP="00DC64F6">
      <w:r>
        <w:rPr>
          <w:noProof/>
          <w:lang w:bidi="th-TH"/>
        </w:rPr>
        <w:pict>
          <v:roundrect id="_x0000_s1030" style="position:absolute;margin-left:166.7pt;margin-top:11.15pt;width:94.75pt;height:50.05pt;z-index:251663360" arcsize="10923f" fillcolor="white [3201]" strokecolor="#4bacc6 [3208]" strokeweight="5pt">
            <v:stroke linestyle="thickThin"/>
            <v:shadow color="#868686"/>
            <v:textbox style="mso-next-textbox:#_x0000_s1030">
              <w:txbxContent>
                <w:p w:rsidR="0044258E" w:rsidRDefault="0044258E">
                  <w:r>
                    <w:t>XML Schema Validation</w:t>
                  </w:r>
                </w:p>
              </w:txbxContent>
            </v:textbox>
          </v:roundrect>
        </w:pict>
      </w:r>
      <w:r>
        <w:rPr>
          <w:noProof/>
          <w:lang w:bidi="th-TH"/>
        </w:rPr>
        <w:pict>
          <v:roundrect id="_x0000_s1032" style="position:absolute;margin-left:321.35pt;margin-top:11.15pt;width:132.75pt;height:50.05pt;z-index:251665408" arcsize="10923f" fillcolor="white [3201]" strokecolor="#4bacc6 [3208]" strokeweight="5pt">
            <v:stroke linestyle="thickThin"/>
            <v:shadow color="#868686"/>
            <v:textbox style="mso-next-textbox:#_x0000_s1032">
              <w:txbxContent>
                <w:p w:rsidR="0044258E" w:rsidRDefault="0044258E" w:rsidP="00ED6FA1">
                  <w:r>
                    <w:t>Return XML Availability (Short Response)</w:t>
                  </w:r>
                </w:p>
              </w:txbxContent>
            </v:textbox>
          </v:roundrect>
        </w:pict>
      </w:r>
      <w:r>
        <w:rPr>
          <w:noProof/>
          <w:lang w:bidi="th-TH"/>
        </w:rPr>
        <w:pict>
          <v:roundrect id="_x0000_s1028" style="position:absolute;margin-left:1.5pt;margin-top:11.15pt;width:105.35pt;height:45.5pt;z-index:251661312" arcsize="10923f" fillcolor="white [3201]" strokecolor="#4bacc6 [3208]" strokeweight="5pt">
            <v:stroke linestyle="thickThin"/>
            <v:shadow color="#868686"/>
            <v:textbox style="mso-next-textbox:#_x0000_s1028">
              <w:txbxContent>
                <w:p w:rsidR="0044258E" w:rsidRDefault="0044258E">
                  <w:r>
                    <w:t>XML Availability Request</w:t>
                  </w:r>
                </w:p>
              </w:txbxContent>
            </v:textbox>
          </v:roundrect>
        </w:pict>
      </w:r>
    </w:p>
    <w:p w:rsidR="00ED6FA1" w:rsidRDefault="00F9052E" w:rsidP="00DC64F6">
      <w:r>
        <w:rPr>
          <w:noProof/>
          <w:lang w:bidi="th-TH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margin-left:121.35pt;margin-top:10.75pt;width:33.35pt;height:12.9pt;z-index:251662336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>
        <w:rPr>
          <w:noProof/>
          <w:lang w:bidi="th-TH"/>
        </w:rPr>
        <w:pict>
          <v:shape id="_x0000_s1031" type="#_x0000_t13" style="position:absolute;margin-left:272pt;margin-top:10.75pt;width:33.35pt;height:12.9pt;z-index:251664384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 w:rsidR="00ED6FA1">
        <w:t xml:space="preserve">                                                                                                                      </w:t>
      </w:r>
    </w:p>
    <w:p w:rsidR="00ED6FA1" w:rsidRDefault="00ED6FA1" w:rsidP="00DC64F6"/>
    <w:p w:rsidR="00415053" w:rsidRPr="00415053" w:rsidRDefault="00415053" w:rsidP="00415053">
      <w:bookmarkStart w:id="8" w:name="_Toc264967876"/>
    </w:p>
    <w:p w:rsidR="00ED6FA1" w:rsidRDefault="00ED6FA1" w:rsidP="004F6B65">
      <w:pPr>
        <w:pStyle w:val="ListParagraph"/>
        <w:numPr>
          <w:ilvl w:val="0"/>
          <w:numId w:val="3"/>
        </w:numPr>
      </w:pPr>
      <w:r>
        <w:t xml:space="preserve">Request for long </w:t>
      </w:r>
      <w:r w:rsidR="00966C86">
        <w:t>result</w:t>
      </w:r>
    </w:p>
    <w:p w:rsidR="00ED6FA1" w:rsidRDefault="00ED6FA1" w:rsidP="004F6B65">
      <w:pPr>
        <w:pStyle w:val="ListParagraph"/>
        <w:numPr>
          <w:ilvl w:val="1"/>
          <w:numId w:val="3"/>
        </w:numPr>
      </w:pPr>
      <w:r>
        <w:t>when asyn</w:t>
      </w:r>
      <w:r w:rsidR="0024078D">
        <w:t>c</w:t>
      </w:r>
      <w:r>
        <w:t xml:space="preserve"> attribute on XML Request = “false”</w:t>
      </w:r>
    </w:p>
    <w:p w:rsidR="00ED6FA1" w:rsidRDefault="00F9052E" w:rsidP="00ED6FA1">
      <w:r>
        <w:rPr>
          <w:noProof/>
          <w:lang w:bidi="th-TH"/>
        </w:rPr>
        <w:pict>
          <v:roundrect id="_x0000_s1035" style="position:absolute;margin-left:166.7pt;margin-top:5.25pt;width:94.75pt;height:50.05pt;z-index:251668480" arcsize="10923f" fillcolor="white [3201]" strokecolor="#4bacc6 [3208]" strokeweight="5pt">
            <v:stroke linestyle="thickThin"/>
            <v:shadow color="#868686"/>
            <v:textbox style="mso-next-textbox:#_x0000_s1035">
              <w:txbxContent>
                <w:p w:rsidR="0044258E" w:rsidRDefault="0044258E" w:rsidP="00ED6FA1">
                  <w:r>
                    <w:t>XML Schema Validation</w:t>
                  </w:r>
                </w:p>
              </w:txbxContent>
            </v:textbox>
          </v:roundrect>
        </w:pict>
      </w:r>
      <w:r>
        <w:rPr>
          <w:noProof/>
          <w:lang w:bidi="th-TH"/>
        </w:rPr>
        <w:pict>
          <v:roundrect id="_x0000_s1037" style="position:absolute;margin-left:321.35pt;margin-top:5.25pt;width:134.25pt;height:50.05pt;z-index:251670528" arcsize="10923f" fillcolor="white [3201]" strokecolor="#4bacc6 [3208]" strokeweight="5pt">
            <v:stroke linestyle="thickThin"/>
            <v:shadow color="#868686"/>
            <v:textbox style="mso-next-textbox:#_x0000_s1037">
              <w:txbxContent>
                <w:p w:rsidR="0044258E" w:rsidRDefault="0044258E" w:rsidP="00ED6FA1">
                  <w:r>
                    <w:t>Return XML Availability SyncResponse</w:t>
                  </w:r>
                </w:p>
              </w:txbxContent>
            </v:textbox>
          </v:roundrect>
        </w:pict>
      </w:r>
      <w:r>
        <w:rPr>
          <w:noProof/>
          <w:lang w:bidi="th-TH"/>
        </w:rPr>
        <w:pict>
          <v:roundrect id="_x0000_s1033" style="position:absolute;margin-left:3pt;margin-top:5.25pt;width:105.35pt;height:45.5pt;z-index:251666432" arcsize="10923f" fillcolor="white [3201]" strokecolor="#4bacc6 [3208]" strokeweight="5pt">
            <v:stroke linestyle="thickThin"/>
            <v:shadow color="#868686"/>
            <v:textbox style="mso-next-textbox:#_x0000_s1033">
              <w:txbxContent>
                <w:p w:rsidR="0044258E" w:rsidRDefault="0044258E" w:rsidP="00ED6FA1">
                  <w:r>
                    <w:t>XML Availability Request</w:t>
                  </w:r>
                </w:p>
              </w:txbxContent>
            </v:textbox>
          </v:roundrect>
        </w:pict>
      </w:r>
    </w:p>
    <w:p w:rsidR="00ED6FA1" w:rsidRDefault="00F9052E" w:rsidP="00ED6FA1">
      <w:r>
        <w:rPr>
          <w:noProof/>
          <w:lang w:bidi="th-TH"/>
        </w:rPr>
        <w:pict>
          <v:shape id="_x0000_s1034" type="#_x0000_t13" style="position:absolute;margin-left:122.85pt;margin-top:4.85pt;width:33.35pt;height:12.9pt;z-index:251667456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>
        <w:rPr>
          <w:noProof/>
          <w:lang w:bidi="th-TH"/>
        </w:rPr>
        <w:pict>
          <v:shape id="_x0000_s1036" type="#_x0000_t13" style="position:absolute;margin-left:273.5pt;margin-top:4.85pt;width:33.35pt;height:12.9pt;z-index:251669504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</w:p>
    <w:p w:rsidR="00ED6FA1" w:rsidRDefault="00ED6FA1" w:rsidP="00ED6FA1"/>
    <w:p w:rsidR="00ED6FA1" w:rsidRDefault="00ED6FA1" w:rsidP="00ED6FA1"/>
    <w:p w:rsidR="00ED6FA1" w:rsidRDefault="00ED6FA1" w:rsidP="004F6B65">
      <w:pPr>
        <w:pStyle w:val="ListParagraph"/>
        <w:numPr>
          <w:ilvl w:val="1"/>
          <w:numId w:val="3"/>
        </w:numPr>
      </w:pPr>
      <w:r>
        <w:t>when asyn</w:t>
      </w:r>
      <w:r w:rsidR="0024078D">
        <w:t>c</w:t>
      </w:r>
      <w:r>
        <w:t xml:space="preserve"> attribute on XML Request = “true”</w:t>
      </w:r>
    </w:p>
    <w:p w:rsidR="00A01E2C" w:rsidRDefault="00A01E2C" w:rsidP="00A01E2C">
      <w:pPr>
        <w:pStyle w:val="ListParagraph"/>
        <w:ind w:left="1080"/>
      </w:pPr>
    </w:p>
    <w:p w:rsidR="00465D93" w:rsidRDefault="00F9052E" w:rsidP="00ED6FA1">
      <w:pPr>
        <w:pStyle w:val="ListParagraph"/>
        <w:ind w:left="1080"/>
      </w:pPr>
      <w:r>
        <w:rPr>
          <w:noProof/>
          <w:lang w:bidi="th-TH"/>
        </w:rPr>
        <w:pict>
          <v:roundrect id="_x0000_s1040" style="position:absolute;left:0;text-align:left;margin-left:169.75pt;margin-top:5.3pt;width:94.75pt;height:50.05pt;z-index:251673600" arcsize="10923f" fillcolor="white [3201]" strokecolor="#4bacc6 [3208]" strokeweight="5pt">
            <v:stroke linestyle="thickThin"/>
            <v:shadow color="#868686"/>
            <v:textbox style="mso-next-textbox:#_x0000_s1040">
              <w:txbxContent>
                <w:p w:rsidR="0044258E" w:rsidRDefault="0044258E" w:rsidP="00ED6FA1">
                  <w:r>
                    <w:t>XML Schema Validation</w:t>
                  </w:r>
                </w:p>
              </w:txbxContent>
            </v:textbox>
          </v:roundrect>
        </w:pict>
      </w:r>
      <w:r>
        <w:rPr>
          <w:noProof/>
          <w:lang w:bidi="th-TH"/>
        </w:rPr>
        <w:pict>
          <v:roundrect id="_x0000_s1042" style="position:absolute;left:0;text-align:left;margin-left:316.8pt;margin-top:5.3pt;width:104.6pt;height:61.4pt;z-index:251675648" arcsize="10923f" fillcolor="white [3201]" strokecolor="#4bacc6 [3208]" strokeweight="5pt">
            <v:stroke linestyle="thickThin"/>
            <v:shadow color="#868686"/>
            <v:textbox style="mso-next-textbox:#_x0000_s1042">
              <w:txbxContent>
                <w:p w:rsidR="0044258E" w:rsidRDefault="0044258E" w:rsidP="00ED6FA1">
                  <w:r>
                    <w:t>Return XML Availability AsyncResponse</w:t>
                  </w:r>
                </w:p>
              </w:txbxContent>
            </v:textbox>
          </v:roundrect>
        </w:pict>
      </w:r>
      <w:r>
        <w:rPr>
          <w:noProof/>
          <w:lang w:bidi="th-TH"/>
        </w:rPr>
        <w:pict>
          <v:roundrect id="_x0000_s1038" style="position:absolute;left:0;text-align:left;margin-left:6.05pt;margin-top:5.3pt;width:105.35pt;height:45.5pt;z-index:251671552" arcsize="10923f" fillcolor="white [3201]" strokecolor="#4bacc6 [3208]" strokeweight="5pt">
            <v:stroke linestyle="thickThin"/>
            <v:shadow color="#868686"/>
            <v:textbox style="mso-next-textbox:#_x0000_s1038">
              <w:txbxContent>
                <w:p w:rsidR="0044258E" w:rsidRDefault="0044258E" w:rsidP="00ED6FA1">
                  <w:r>
                    <w:t>XML Availability Request</w:t>
                  </w:r>
                </w:p>
              </w:txbxContent>
            </v:textbox>
          </v:roundrect>
        </w:pict>
      </w:r>
    </w:p>
    <w:p w:rsidR="00465D93" w:rsidRDefault="00F9052E" w:rsidP="00ED6FA1">
      <w:pPr>
        <w:pStyle w:val="ListParagraph"/>
        <w:ind w:left="1080"/>
      </w:pPr>
      <w:r>
        <w:rPr>
          <w:noProof/>
          <w:lang w:bidi="th-TH"/>
        </w:rPr>
        <w:pict>
          <v:shape id="_x0000_s1039" type="#_x0000_t13" style="position:absolute;left:0;text-align:left;margin-left:124.4pt;margin-top:10.9pt;width:33.35pt;height:12.9pt;z-index:251672576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>
        <w:rPr>
          <w:noProof/>
          <w:lang w:bidi="th-TH"/>
        </w:rPr>
        <w:pict>
          <v:shape id="_x0000_s1041" type="#_x0000_t13" style="position:absolute;left:0;text-align:left;margin-left:273.55pt;margin-top:10.9pt;width:33.35pt;height:12.9pt;z-index:251674624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</w:p>
    <w:p w:rsidR="00465D93" w:rsidRDefault="00465D93" w:rsidP="00ED6FA1">
      <w:pPr>
        <w:pStyle w:val="ListParagraph"/>
        <w:ind w:left="1080"/>
      </w:pPr>
    </w:p>
    <w:p w:rsidR="00465D93" w:rsidRDefault="00465D93" w:rsidP="00ED6FA1">
      <w:pPr>
        <w:pStyle w:val="ListParagraph"/>
        <w:ind w:left="1080"/>
      </w:pPr>
    </w:p>
    <w:p w:rsidR="00465D93" w:rsidRDefault="00465D93" w:rsidP="00ED6FA1">
      <w:pPr>
        <w:pStyle w:val="ListParagraph"/>
        <w:ind w:left="1080"/>
      </w:pPr>
    </w:p>
    <w:p w:rsidR="00E54370" w:rsidRDefault="00E54370" w:rsidP="00E54370">
      <w:pPr>
        <w:pStyle w:val="ListParagraph"/>
        <w:ind w:left="1080"/>
      </w:pPr>
    </w:p>
    <w:p w:rsidR="007B4025" w:rsidRDefault="007B4025" w:rsidP="00E54370">
      <w:pPr>
        <w:pStyle w:val="ListParagraph"/>
        <w:ind w:left="1080"/>
      </w:pPr>
    </w:p>
    <w:p w:rsidR="007B4025" w:rsidRDefault="007B4025" w:rsidP="00E54370">
      <w:pPr>
        <w:pStyle w:val="ListParagraph"/>
        <w:ind w:left="1080"/>
      </w:pPr>
    </w:p>
    <w:p w:rsidR="007B4025" w:rsidRDefault="007B4025" w:rsidP="00E54370">
      <w:pPr>
        <w:pStyle w:val="ListParagraph"/>
        <w:ind w:left="1080"/>
      </w:pPr>
    </w:p>
    <w:p w:rsidR="00E54370" w:rsidRDefault="00E54370" w:rsidP="00E54370">
      <w:pPr>
        <w:pStyle w:val="ListParagraph"/>
        <w:ind w:left="1080"/>
      </w:pPr>
      <w:r>
        <w:lastRenderedPageBreak/>
        <w:t xml:space="preserve">2.2.1 </w:t>
      </w:r>
      <w:proofErr w:type="gramStart"/>
      <w:r>
        <w:t>when</w:t>
      </w:r>
      <w:proofErr w:type="gramEnd"/>
      <w:r>
        <w:t xml:space="preserve"> asyn</w:t>
      </w:r>
      <w:r w:rsidR="0024078D">
        <w:t>c</w:t>
      </w:r>
      <w:r>
        <w:t xml:space="preserve"> attribute on XML Request = “true” and got searchid</w:t>
      </w:r>
    </w:p>
    <w:p w:rsidR="00465D93" w:rsidRDefault="00465D93" w:rsidP="00ED6FA1">
      <w:pPr>
        <w:pStyle w:val="ListParagraph"/>
        <w:ind w:left="1080"/>
      </w:pPr>
    </w:p>
    <w:p w:rsidR="00465D93" w:rsidRDefault="00F9052E" w:rsidP="00ED6FA1">
      <w:pPr>
        <w:pStyle w:val="ListParagraph"/>
        <w:ind w:left="1080"/>
      </w:pPr>
      <w:r>
        <w:rPr>
          <w:noProof/>
          <w:lang w:bidi="th-TH"/>
        </w:rPr>
        <w:pict>
          <v:roundrect id="_x0000_s1044" style="position:absolute;left:0;text-align:left;margin-left:33.8pt;margin-top:10.05pt;width:109.1pt;height:107.25pt;z-index:251677696" arcsize="10923f" fillcolor="white [3201]" strokecolor="#4bacc6 [3208]" strokeweight="5pt">
            <v:stroke linestyle="thickThin"/>
            <v:shadow color="#868686"/>
            <v:textbox style="mso-next-textbox:#_x0000_s1044">
              <w:txbxContent>
                <w:p w:rsidR="0044258E" w:rsidRDefault="0044258E" w:rsidP="00465D93">
                  <w:r>
                    <w:t>XML AvailabilityResult Request (with searchid from Availability AsyncResponse)</w:t>
                  </w:r>
                </w:p>
              </w:txbxContent>
            </v:textbox>
          </v:roundrect>
        </w:pict>
      </w:r>
    </w:p>
    <w:p w:rsidR="00465D93" w:rsidRDefault="00465D93" w:rsidP="00ED6FA1">
      <w:pPr>
        <w:pStyle w:val="ListParagraph"/>
        <w:ind w:left="1080"/>
      </w:pPr>
    </w:p>
    <w:p w:rsidR="00465D93" w:rsidRDefault="00F9052E" w:rsidP="00ED6FA1">
      <w:pPr>
        <w:pStyle w:val="ListParagraph"/>
        <w:ind w:left="1080"/>
      </w:pPr>
      <w:r>
        <w:rPr>
          <w:noProof/>
          <w:lang w:bidi="th-TH"/>
        </w:rPr>
        <w:pict>
          <v:roundrect id="_x0000_s1046" style="position:absolute;left:0;text-align:left;margin-left:348.3pt;margin-top:6.05pt;width:104.6pt;height:57pt;z-index:251679744" arcsize="10923f" fillcolor="white [3201]" strokecolor="#4bacc6 [3208]" strokeweight="5pt">
            <v:stroke linestyle="thickThin"/>
            <v:shadow color="#868686"/>
            <v:textbox style="mso-next-textbox:#_x0000_s1046">
              <w:txbxContent>
                <w:p w:rsidR="0044258E" w:rsidRDefault="0044258E" w:rsidP="00465D93">
                  <w:r>
                    <w:t>Return XML Availability (Long Response)</w:t>
                  </w:r>
                </w:p>
              </w:txbxContent>
            </v:textbox>
          </v:roundrect>
        </w:pict>
      </w:r>
      <w:r>
        <w:rPr>
          <w:noProof/>
          <w:lang w:bidi="th-TH"/>
        </w:rPr>
        <w:pict>
          <v:roundrect id="_x0000_s1536" style="position:absolute;left:0;text-align:left;margin-left:202pt;margin-top:8.3pt;width:94.75pt;height:50.05pt;z-index:251868160" arcsize="10923f" fillcolor="white [3201]" strokecolor="#4bacc6 [3208]" strokeweight="5pt">
            <v:stroke linestyle="thickThin"/>
            <v:shadow color="#868686"/>
            <v:textbox style="mso-next-textbox:#_x0000_s1536">
              <w:txbxContent>
                <w:p w:rsidR="0044258E" w:rsidRDefault="0044258E" w:rsidP="00F97D56">
                  <w:r>
                    <w:t>XML Schema Validation</w:t>
                  </w:r>
                </w:p>
              </w:txbxContent>
            </v:textbox>
          </v:roundrect>
        </w:pict>
      </w:r>
      <w:r>
        <w:rPr>
          <w:noProof/>
          <w:lang w:bidi="th-TH"/>
        </w:rPr>
        <w:pict>
          <v:shape id="_x0000_s1537" type="#_x0000_t13" style="position:absolute;left:0;text-align:left;margin-left:305.8pt;margin-top:28pt;width:33.35pt;height:12.9pt;z-index:251869184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</w:p>
    <w:p w:rsidR="00465D93" w:rsidRDefault="00465D93" w:rsidP="00ED6FA1">
      <w:pPr>
        <w:pStyle w:val="ListParagraph"/>
        <w:ind w:left="1080"/>
      </w:pPr>
    </w:p>
    <w:p w:rsidR="00465D93" w:rsidRDefault="00F9052E" w:rsidP="00ED6FA1">
      <w:pPr>
        <w:pStyle w:val="ListParagraph"/>
        <w:ind w:left="1080"/>
      </w:pPr>
      <w:r>
        <w:rPr>
          <w:noProof/>
          <w:lang w:bidi="th-TH"/>
        </w:rPr>
        <w:pict>
          <v:shape id="_x0000_s1535" type="#_x0000_t13" style="position:absolute;left:0;text-align:left;margin-left:156.65pt;margin-top:-.2pt;width:33.35pt;height:12.9pt;z-index:251867136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</w:p>
    <w:p w:rsidR="00465D93" w:rsidRDefault="00465D93" w:rsidP="00ED6FA1">
      <w:pPr>
        <w:pStyle w:val="ListParagraph"/>
        <w:ind w:left="1080"/>
      </w:pPr>
    </w:p>
    <w:p w:rsidR="00465D93" w:rsidRDefault="00465D93" w:rsidP="00ED6FA1">
      <w:pPr>
        <w:pStyle w:val="ListParagraph"/>
        <w:ind w:left="1080"/>
      </w:pPr>
    </w:p>
    <w:p w:rsidR="00465D93" w:rsidRDefault="00465D93" w:rsidP="00ED6FA1">
      <w:pPr>
        <w:pStyle w:val="ListParagraph"/>
        <w:ind w:left="1080"/>
      </w:pPr>
    </w:p>
    <w:p w:rsidR="00ED6FA1" w:rsidRDefault="00ED6FA1" w:rsidP="00ED6FA1">
      <w:pPr>
        <w:pStyle w:val="ListParagraph"/>
        <w:ind w:left="1080"/>
      </w:pPr>
    </w:p>
    <w:p w:rsidR="00A01E2C" w:rsidRDefault="00A01E2C" w:rsidP="00ED6FA1">
      <w:pPr>
        <w:pStyle w:val="ListParagraph"/>
        <w:ind w:left="1080"/>
      </w:pPr>
    </w:p>
    <w:p w:rsidR="00E54370" w:rsidRDefault="00E54370">
      <w:pPr>
        <w:spacing w:after="200"/>
      </w:pPr>
      <w:r>
        <w:br w:type="page"/>
      </w:r>
    </w:p>
    <w:p w:rsidR="00ED6FA1" w:rsidRDefault="00ED6FA1" w:rsidP="00267CA7">
      <w:pPr>
        <w:pStyle w:val="Heading2"/>
      </w:pPr>
      <w:bookmarkStart w:id="9" w:name="_Toc301949821"/>
      <w:r>
        <w:lastRenderedPageBreak/>
        <w:t>How to Connect to Us</w:t>
      </w:r>
      <w:bookmarkEnd w:id="8"/>
      <w:bookmarkEnd w:id="9"/>
    </w:p>
    <w:p w:rsidR="00DC64F6" w:rsidRDefault="00B50CCF" w:rsidP="00267CA7">
      <w:pPr>
        <w:pStyle w:val="Heading2"/>
      </w:pPr>
      <w:bookmarkStart w:id="10" w:name="_Toc301949822"/>
      <w:r>
        <w:t xml:space="preserve">Availability </w:t>
      </w:r>
      <w:r w:rsidR="002545E5">
        <w:t>R</w:t>
      </w:r>
      <w:r w:rsidR="00DC68C0">
        <w:t>equest</w:t>
      </w:r>
      <w:bookmarkEnd w:id="10"/>
    </w:p>
    <w:p w:rsidR="003B7FFC" w:rsidRPr="00267CA7" w:rsidRDefault="003B7FFC" w:rsidP="00BE4118">
      <w:pPr>
        <w:pStyle w:val="Heading3"/>
      </w:pPr>
      <w:bookmarkStart w:id="11" w:name="_Toc294274596"/>
      <w:bookmarkStart w:id="12" w:name="_Toc294281473"/>
      <w:bookmarkStart w:id="13" w:name="_Toc301949823"/>
      <w:r w:rsidRPr="00267CA7">
        <w:t>Request Sample</w:t>
      </w:r>
      <w:bookmarkEnd w:id="11"/>
      <w:bookmarkEnd w:id="12"/>
      <w:bookmarkEnd w:id="13"/>
      <w:r w:rsidR="004054E3">
        <w:t xml:space="preserve"> 1 (City search)</w:t>
      </w:r>
    </w:p>
    <w:p w:rsidR="00B2297E" w:rsidRPr="009A7A35" w:rsidRDefault="00B2297E" w:rsidP="00B22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&lt;?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xml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version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1.0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encoding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utf-8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?&gt;</w:t>
      </w:r>
    </w:p>
    <w:p w:rsidR="00B2297E" w:rsidRPr="009A7A35" w:rsidRDefault="00B2297E" w:rsidP="00B22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AvailabilityRequestV2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siteid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123456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apikey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00000000-0000-0000-0000-000000000000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async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false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waittime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12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xmlns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http://xml.agoda.com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xmlns:xsi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http://www.w3.org/2001/XMLSchema-instance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B2297E" w:rsidRPr="009A7A35" w:rsidRDefault="00B2297E" w:rsidP="00B22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Type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 w:rsidR="004054E3">
        <w:rPr>
          <w:rFonts w:ascii="Courier New" w:hAnsi="Courier New" w:cs="Courier New"/>
          <w:noProof/>
          <w:szCs w:val="20"/>
          <w:lang w:bidi="th-TH"/>
        </w:rPr>
        <w:t>1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Type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B2297E" w:rsidRPr="009A7A35" w:rsidRDefault="00B2297E" w:rsidP="00B22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Id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 w:rsidR="00F0541D">
        <w:rPr>
          <w:rFonts w:ascii="Courier New" w:hAnsi="Courier New" w:cs="Courier New"/>
          <w:noProof/>
          <w:szCs w:val="20"/>
          <w:lang w:bidi="th-TH"/>
        </w:rPr>
        <w:t>9395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Id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B2297E" w:rsidRPr="009A7A35" w:rsidRDefault="00B2297E" w:rsidP="00B22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Radius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 w:rsidR="001A4BEA">
        <w:rPr>
          <w:rFonts w:ascii="Courier New" w:hAnsi="Courier New" w:cs="Courier New"/>
          <w:noProof/>
          <w:szCs w:val="20"/>
          <w:lang w:bidi="th-TH"/>
        </w:rPr>
        <w:t>0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Radius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B2297E" w:rsidRPr="009A7A35" w:rsidRDefault="00B2297E" w:rsidP="00B22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Latitude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 w:rsidR="001A4BEA">
        <w:rPr>
          <w:rFonts w:ascii="Courier New" w:hAnsi="Courier New" w:cs="Courier New"/>
          <w:noProof/>
          <w:szCs w:val="20"/>
          <w:lang w:bidi="th-TH"/>
        </w:rPr>
        <w:t>0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Latitude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B2297E" w:rsidRPr="009A7A35" w:rsidRDefault="00B2297E" w:rsidP="00B22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Longitude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 w:rsidR="001A4BEA">
        <w:rPr>
          <w:rFonts w:ascii="Courier New" w:hAnsi="Courier New" w:cs="Courier New"/>
          <w:noProof/>
          <w:szCs w:val="20"/>
          <w:lang w:bidi="th-TH"/>
        </w:rPr>
        <w:t>0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Longitude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B2297E" w:rsidRPr="009A7A35" w:rsidRDefault="00B2297E" w:rsidP="00B22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CheckIn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 w:rsidRPr="009A7A35">
        <w:rPr>
          <w:rFonts w:ascii="Courier New" w:hAnsi="Courier New" w:cs="Courier New"/>
          <w:noProof/>
          <w:szCs w:val="20"/>
          <w:lang w:bidi="th-TH"/>
        </w:rPr>
        <w:t>2010-0</w:t>
      </w:r>
      <w:r w:rsidR="00F0541D">
        <w:rPr>
          <w:rFonts w:ascii="Courier New" w:hAnsi="Courier New" w:cs="Courier New"/>
          <w:noProof/>
          <w:szCs w:val="20"/>
          <w:lang w:bidi="th-TH"/>
        </w:rPr>
        <w:t>9</w:t>
      </w:r>
      <w:r w:rsidRPr="009A7A35">
        <w:rPr>
          <w:rFonts w:ascii="Courier New" w:hAnsi="Courier New" w:cs="Courier New"/>
          <w:noProof/>
          <w:szCs w:val="20"/>
          <w:lang w:bidi="th-TH"/>
        </w:rPr>
        <w:t>-2</w:t>
      </w:r>
      <w:r w:rsidR="00F0541D">
        <w:rPr>
          <w:rFonts w:ascii="Courier New" w:hAnsi="Courier New" w:cs="Courier New"/>
          <w:noProof/>
          <w:szCs w:val="20"/>
          <w:lang w:bidi="th-TH"/>
        </w:rPr>
        <w:t>1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CheckIn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B2297E" w:rsidRPr="009A7A35" w:rsidRDefault="00B2297E" w:rsidP="00B22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CheckOut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 w:rsidRPr="009A7A35">
        <w:rPr>
          <w:rFonts w:ascii="Courier New" w:hAnsi="Courier New" w:cs="Courier New"/>
          <w:noProof/>
          <w:szCs w:val="20"/>
          <w:lang w:bidi="th-TH"/>
        </w:rPr>
        <w:t>2010-0</w:t>
      </w:r>
      <w:r w:rsidR="00F0541D">
        <w:rPr>
          <w:rFonts w:ascii="Courier New" w:hAnsi="Courier New" w:cs="Courier New"/>
          <w:noProof/>
          <w:szCs w:val="20"/>
          <w:lang w:bidi="th-TH"/>
        </w:rPr>
        <w:t>9</w:t>
      </w:r>
      <w:r w:rsidRPr="009A7A35">
        <w:rPr>
          <w:rFonts w:ascii="Courier New" w:hAnsi="Courier New" w:cs="Courier New"/>
          <w:noProof/>
          <w:szCs w:val="20"/>
          <w:lang w:bidi="th-TH"/>
        </w:rPr>
        <w:t>-25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CheckOut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B2297E" w:rsidRPr="009A7A35" w:rsidRDefault="00B2297E" w:rsidP="00B22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Rooms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 w:rsidRPr="009A7A35">
        <w:rPr>
          <w:rFonts w:ascii="Courier New" w:hAnsi="Courier New" w:cs="Courier New"/>
          <w:noProof/>
          <w:szCs w:val="20"/>
          <w:lang w:bidi="th-TH"/>
        </w:rPr>
        <w:t>1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Rooms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B2297E" w:rsidRPr="009A7A35" w:rsidRDefault="00B2297E" w:rsidP="00B22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Adults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 w:rsidRPr="009A7A35">
        <w:rPr>
          <w:rFonts w:ascii="Courier New" w:hAnsi="Courier New" w:cs="Courier New"/>
          <w:noProof/>
          <w:szCs w:val="20"/>
          <w:lang w:bidi="th-TH"/>
        </w:rPr>
        <w:t>2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Adults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B2297E" w:rsidRPr="009A7A35" w:rsidRDefault="00B2297E" w:rsidP="00B22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Children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 w:rsidRPr="009A7A35">
        <w:rPr>
          <w:rFonts w:ascii="Courier New" w:hAnsi="Courier New" w:cs="Courier New"/>
          <w:noProof/>
          <w:szCs w:val="20"/>
          <w:lang w:bidi="th-TH"/>
        </w:rPr>
        <w:t>0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Children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B2297E" w:rsidRPr="009A7A35" w:rsidRDefault="00B2297E" w:rsidP="00B22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Rateplan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 w:rsidR="00F0541D">
        <w:rPr>
          <w:rFonts w:ascii="Courier New" w:hAnsi="Courier New" w:cs="Courier New"/>
          <w:noProof/>
          <w:szCs w:val="20"/>
          <w:lang w:bidi="th-TH"/>
        </w:rPr>
        <w:t>Retail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Rateplan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B2297E" w:rsidRPr="009A7A35" w:rsidRDefault="00B2297E" w:rsidP="00B22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Language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 w:rsidR="00F0541D">
        <w:rPr>
          <w:rFonts w:ascii="Courier New" w:hAnsi="Courier New" w:cs="Courier New"/>
          <w:noProof/>
          <w:szCs w:val="20"/>
          <w:lang w:bidi="th-TH"/>
        </w:rPr>
        <w:t>th-th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Language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B2297E" w:rsidRPr="009A7A35" w:rsidRDefault="00B2297E" w:rsidP="00B22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Currency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 w:rsidR="0044258E">
        <w:rPr>
          <w:rFonts w:ascii="Courier New" w:hAnsi="Courier New" w:cs="Courier New"/>
          <w:noProof/>
          <w:szCs w:val="20"/>
          <w:lang w:bidi="th-TH"/>
        </w:rPr>
        <w:t>USD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Currency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B2297E" w:rsidRDefault="00B2297E" w:rsidP="00B2297E">
      <w:pPr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AvailabilityRequestV2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4054E3" w:rsidRDefault="004054E3" w:rsidP="00B2297E">
      <w:pPr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4054E3" w:rsidRPr="00267CA7" w:rsidRDefault="004054E3" w:rsidP="004054E3">
      <w:pPr>
        <w:pStyle w:val="Heading3"/>
      </w:pPr>
      <w:r w:rsidRPr="00267CA7">
        <w:t>Request Sample</w:t>
      </w:r>
      <w:r>
        <w:t xml:space="preserve"> 2 (Hotel list search)</w:t>
      </w:r>
    </w:p>
    <w:p w:rsidR="004054E3" w:rsidRPr="009A7A35" w:rsidRDefault="004054E3" w:rsidP="00405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&lt;?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xml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version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1.0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encoding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utf-8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?&gt;</w:t>
      </w:r>
    </w:p>
    <w:p w:rsidR="004054E3" w:rsidRPr="009A7A35" w:rsidRDefault="004054E3" w:rsidP="00405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AvailabilityRequestV2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siteid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123456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apikey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00000000-0000-0000-0000-000000000000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async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false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waittime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12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xmlns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http://xml.agoda.com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xmlns:xsi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http://www.w3.org/2001/XMLSchema-instance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4054E3" w:rsidRPr="009A7A35" w:rsidRDefault="004054E3" w:rsidP="00405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Type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 w:rsidRPr="009A7A35">
        <w:rPr>
          <w:rFonts w:ascii="Courier New" w:hAnsi="Courier New" w:cs="Courier New"/>
          <w:noProof/>
          <w:szCs w:val="20"/>
          <w:lang w:bidi="th-TH"/>
        </w:rPr>
        <w:t>6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Type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4054E3" w:rsidRPr="009A7A35" w:rsidRDefault="004054E3" w:rsidP="00405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Id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 w:rsidRPr="009A7A35">
        <w:rPr>
          <w:rFonts w:ascii="Courier New" w:hAnsi="Courier New" w:cs="Courier New"/>
          <w:noProof/>
          <w:szCs w:val="20"/>
          <w:lang w:bidi="th-TH"/>
        </w:rPr>
        <w:t>12133,12314,22332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Id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4054E3" w:rsidRPr="009A7A35" w:rsidRDefault="004054E3" w:rsidP="00405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Radius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>
        <w:rPr>
          <w:rFonts w:ascii="Courier New" w:hAnsi="Courier New" w:cs="Courier New"/>
          <w:noProof/>
          <w:szCs w:val="20"/>
          <w:lang w:bidi="th-TH"/>
        </w:rPr>
        <w:t>4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Radius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4054E3" w:rsidRPr="009A7A35" w:rsidRDefault="004054E3" w:rsidP="00405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Latitude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>
        <w:rPr>
          <w:rFonts w:ascii="Courier New" w:hAnsi="Courier New" w:cs="Courier New"/>
          <w:noProof/>
          <w:szCs w:val="20"/>
          <w:lang w:bidi="th-TH"/>
        </w:rPr>
        <w:t>0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Latitude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4054E3" w:rsidRPr="009A7A35" w:rsidRDefault="004054E3" w:rsidP="00405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Longitude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>
        <w:rPr>
          <w:rFonts w:ascii="Courier New" w:hAnsi="Courier New" w:cs="Courier New"/>
          <w:noProof/>
          <w:szCs w:val="20"/>
          <w:lang w:bidi="th-TH"/>
        </w:rPr>
        <w:t>0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Longitude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4054E3" w:rsidRPr="009A7A35" w:rsidRDefault="004054E3" w:rsidP="00405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CheckIn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 w:rsidRPr="009A7A35">
        <w:rPr>
          <w:rFonts w:ascii="Courier New" w:hAnsi="Courier New" w:cs="Courier New"/>
          <w:noProof/>
          <w:szCs w:val="20"/>
          <w:lang w:bidi="th-TH"/>
        </w:rPr>
        <w:t>2010-0</w:t>
      </w:r>
      <w:r w:rsidR="00F0541D">
        <w:rPr>
          <w:rFonts w:ascii="Courier New" w:hAnsi="Courier New" w:cs="Courier New"/>
          <w:noProof/>
          <w:szCs w:val="20"/>
          <w:lang w:bidi="th-TH"/>
        </w:rPr>
        <w:t>9</w:t>
      </w:r>
      <w:r w:rsidRPr="009A7A35">
        <w:rPr>
          <w:rFonts w:ascii="Courier New" w:hAnsi="Courier New" w:cs="Courier New"/>
          <w:noProof/>
          <w:szCs w:val="20"/>
          <w:lang w:bidi="th-TH"/>
        </w:rPr>
        <w:t>-2</w:t>
      </w:r>
      <w:r w:rsidR="00F0541D">
        <w:rPr>
          <w:rFonts w:ascii="Courier New" w:hAnsi="Courier New" w:cs="Courier New"/>
          <w:noProof/>
          <w:szCs w:val="20"/>
          <w:lang w:bidi="th-TH"/>
        </w:rPr>
        <w:t>1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CheckIn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4054E3" w:rsidRPr="009A7A35" w:rsidRDefault="004054E3" w:rsidP="00405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CheckOut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 w:rsidRPr="009A7A35">
        <w:rPr>
          <w:rFonts w:ascii="Courier New" w:hAnsi="Courier New" w:cs="Courier New"/>
          <w:noProof/>
          <w:szCs w:val="20"/>
          <w:lang w:bidi="th-TH"/>
        </w:rPr>
        <w:t>2010-0</w:t>
      </w:r>
      <w:r w:rsidR="00F0541D">
        <w:rPr>
          <w:rFonts w:ascii="Courier New" w:hAnsi="Courier New" w:cs="Courier New"/>
          <w:noProof/>
          <w:szCs w:val="20"/>
          <w:lang w:bidi="th-TH"/>
        </w:rPr>
        <w:t>9</w:t>
      </w:r>
      <w:r w:rsidRPr="009A7A35">
        <w:rPr>
          <w:rFonts w:ascii="Courier New" w:hAnsi="Courier New" w:cs="Courier New"/>
          <w:noProof/>
          <w:szCs w:val="20"/>
          <w:lang w:bidi="th-TH"/>
        </w:rPr>
        <w:t>-25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CheckOut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4054E3" w:rsidRPr="009A7A35" w:rsidRDefault="004054E3" w:rsidP="00405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Rooms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 w:rsidRPr="009A7A35">
        <w:rPr>
          <w:rFonts w:ascii="Courier New" w:hAnsi="Courier New" w:cs="Courier New"/>
          <w:noProof/>
          <w:szCs w:val="20"/>
          <w:lang w:bidi="th-TH"/>
        </w:rPr>
        <w:t>1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Rooms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4054E3" w:rsidRPr="009A7A35" w:rsidRDefault="004054E3" w:rsidP="00405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Adults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 w:rsidRPr="009A7A35">
        <w:rPr>
          <w:rFonts w:ascii="Courier New" w:hAnsi="Courier New" w:cs="Courier New"/>
          <w:noProof/>
          <w:szCs w:val="20"/>
          <w:lang w:bidi="th-TH"/>
        </w:rPr>
        <w:t>2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Adults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4054E3" w:rsidRPr="009A7A35" w:rsidRDefault="004054E3" w:rsidP="00405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Children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 w:rsidRPr="009A7A35">
        <w:rPr>
          <w:rFonts w:ascii="Courier New" w:hAnsi="Courier New" w:cs="Courier New"/>
          <w:noProof/>
          <w:szCs w:val="20"/>
          <w:lang w:bidi="th-TH"/>
        </w:rPr>
        <w:t>0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Children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4054E3" w:rsidRPr="009A7A35" w:rsidRDefault="004054E3" w:rsidP="00405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Rateplan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 w:rsidR="00F0541D">
        <w:rPr>
          <w:rFonts w:ascii="Courier New" w:hAnsi="Courier New" w:cs="Courier New"/>
          <w:noProof/>
          <w:szCs w:val="20"/>
          <w:lang w:bidi="th-TH"/>
        </w:rPr>
        <w:t>Retail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Rateplan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4054E3" w:rsidRPr="009A7A35" w:rsidRDefault="004054E3" w:rsidP="00405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Language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 w:rsidR="00F0541D">
        <w:rPr>
          <w:rFonts w:ascii="Courier New" w:hAnsi="Courier New" w:cs="Courier New"/>
          <w:noProof/>
          <w:szCs w:val="20"/>
          <w:lang w:bidi="th-TH"/>
        </w:rPr>
        <w:t>th-th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Language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4054E3" w:rsidRPr="009A7A35" w:rsidRDefault="004054E3" w:rsidP="00405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Currency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 w:rsidR="0044258E">
        <w:rPr>
          <w:rFonts w:ascii="Courier New" w:hAnsi="Courier New" w:cs="Courier New"/>
          <w:noProof/>
          <w:szCs w:val="20"/>
          <w:lang w:bidi="th-TH"/>
        </w:rPr>
        <w:t>USD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Currency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4054E3" w:rsidRDefault="004054E3" w:rsidP="004054E3">
      <w:pPr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AvailabilityRequestV2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6E504A" w:rsidRDefault="006E504A">
      <w:pPr>
        <w:spacing w:after="200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6E504A" w:rsidRDefault="006E504A" w:rsidP="00B2297E">
      <w:pPr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B50CCF" w:rsidRPr="006E504A" w:rsidRDefault="00B50CCF" w:rsidP="00BE4118">
      <w:pPr>
        <w:pStyle w:val="Heading3"/>
        <w:rPr>
          <w:sz w:val="22"/>
          <w:szCs w:val="24"/>
        </w:rPr>
      </w:pPr>
      <w:bookmarkStart w:id="14" w:name="_Toc294274597"/>
      <w:bookmarkStart w:id="15" w:name="_Toc294281474"/>
      <w:bookmarkStart w:id="16" w:name="_Toc301949824"/>
      <w:r w:rsidRPr="00267CA7">
        <w:lastRenderedPageBreak/>
        <w:t xml:space="preserve">XML </w:t>
      </w:r>
      <w:r w:rsidR="00B24490">
        <w:t xml:space="preserve">Schema </w:t>
      </w:r>
      <w:r w:rsidRPr="00267CA7">
        <w:t>Validation Work Flow for Availability Request</w:t>
      </w:r>
      <w:bookmarkEnd w:id="14"/>
      <w:bookmarkEnd w:id="15"/>
      <w:bookmarkEnd w:id="16"/>
      <w:r w:rsidRPr="00267CA7">
        <w:t xml:space="preserve"> </w:t>
      </w:r>
    </w:p>
    <w:p w:rsidR="00B50CCF" w:rsidRPr="006E504A" w:rsidRDefault="00F9052E" w:rsidP="00B50CCF">
      <w:pPr>
        <w:rPr>
          <w:sz w:val="22"/>
          <w:szCs w:val="24"/>
        </w:rPr>
      </w:pPr>
      <w:r>
        <w:rPr>
          <w:noProof/>
          <w:sz w:val="22"/>
          <w:szCs w:val="24"/>
          <w:lang w:bidi="th-TH"/>
        </w:rPr>
        <w:pict>
          <v:roundrect id="_x0000_s1058" style="position:absolute;margin-left:209.6pt;margin-top:.45pt;width:191.65pt;height:515.1pt;z-index:251659263" arcsize="10923f" fillcolor="white [3201]" strokecolor="#4bacc6 [3208]" strokeweight="2.5pt">
            <v:shadow color="#868686"/>
          </v:roundrect>
        </w:pict>
      </w:r>
      <w:r>
        <w:rPr>
          <w:noProof/>
          <w:sz w:val="22"/>
          <w:szCs w:val="24"/>
          <w:lang w:bidi="th-TH"/>
        </w:rPr>
        <w:pict>
          <v:roundrect id="_x0000_s1049" style="position:absolute;margin-left:220.15pt;margin-top:13pt;width:168.4pt;height:45.2pt;z-index:251682816" arcsize="10923f" fillcolor="white [3201]" strokecolor="#4bacc6 [3208]" strokeweight="5pt">
            <v:stroke linestyle="thickThin"/>
            <v:shadow color="#868686"/>
            <v:textbox style="mso-next-textbox:#_x0000_s1049">
              <w:txbxContent>
                <w:p w:rsidR="0044258E" w:rsidRDefault="0044258E" w:rsidP="00B50CCF">
                  <w:r>
                    <w:t>1. Validate data type for all elements/attributes</w:t>
                  </w:r>
                </w:p>
              </w:txbxContent>
            </v:textbox>
          </v:roundrect>
        </w:pict>
      </w:r>
    </w:p>
    <w:p w:rsidR="00B50CCF" w:rsidRPr="006E504A" w:rsidRDefault="00B50CCF" w:rsidP="00B50CCF">
      <w:pPr>
        <w:rPr>
          <w:sz w:val="22"/>
          <w:szCs w:val="24"/>
        </w:rPr>
      </w:pPr>
      <w:r w:rsidRPr="006E504A">
        <w:rPr>
          <w:sz w:val="22"/>
          <w:szCs w:val="24"/>
        </w:rPr>
        <w:t xml:space="preserve">                                                                                                      </w:t>
      </w:r>
    </w:p>
    <w:p w:rsidR="00B50CCF" w:rsidRPr="006E504A" w:rsidRDefault="00B50CCF" w:rsidP="00B50CCF">
      <w:pPr>
        <w:rPr>
          <w:sz w:val="22"/>
          <w:szCs w:val="24"/>
        </w:rPr>
      </w:pPr>
    </w:p>
    <w:p w:rsidR="00B50CCF" w:rsidRPr="006E504A" w:rsidRDefault="00F9052E" w:rsidP="00B50CCF">
      <w:pPr>
        <w:rPr>
          <w:sz w:val="22"/>
          <w:szCs w:val="24"/>
        </w:rPr>
      </w:pPr>
      <w:r>
        <w:rPr>
          <w:noProof/>
          <w:sz w:val="22"/>
          <w:szCs w:val="24"/>
          <w:lang w:bidi="th-TH"/>
        </w:rPr>
        <w:pict>
          <v:roundrect id="_x0000_s1054" style="position:absolute;margin-left:220.15pt;margin-top:5.15pt;width:168.4pt;height:29.65pt;z-index:251686912" arcsize="10923f" fillcolor="white [3201]" strokecolor="#4bacc6 [3208]" strokeweight="5pt">
            <v:stroke linestyle="thickThin"/>
            <v:shadow color="#868686"/>
            <v:textbox style="mso-next-textbox:#_x0000_s1054">
              <w:txbxContent>
                <w:p w:rsidR="0044258E" w:rsidRDefault="0044258E" w:rsidP="00B50CCF">
                  <w:r>
                    <w:t>2. Validate API key’s format</w:t>
                  </w:r>
                </w:p>
              </w:txbxContent>
            </v:textbox>
          </v:roundrect>
        </w:pict>
      </w:r>
    </w:p>
    <w:p w:rsidR="00B50CCF" w:rsidRDefault="00B50CCF" w:rsidP="00B50CCF"/>
    <w:p w:rsidR="00B50CCF" w:rsidRDefault="00F9052E" w:rsidP="00B50CCF">
      <w:r>
        <w:rPr>
          <w:noProof/>
          <w:lang w:bidi="th-TH"/>
        </w:rPr>
        <w:pict>
          <v:roundrect id="_x0000_s1502" style="position:absolute;margin-left:220.15pt;margin-top:1.7pt;width:168.4pt;height:29.65pt;z-index:251833344" arcsize="10923f" fillcolor="white [3201]" strokecolor="#4bacc6 [3208]" strokeweight="5pt">
            <v:stroke linestyle="thickThin"/>
            <v:shadow color="#868686"/>
            <v:textbox style="mso-next-textbox:#_x0000_s1502">
              <w:txbxContent>
                <w:p w:rsidR="0044258E" w:rsidRDefault="0044258E" w:rsidP="0059263F">
                  <w:r>
                    <w:t>3. Validate Type’s format</w:t>
                  </w:r>
                </w:p>
              </w:txbxContent>
            </v:textbox>
          </v:roundrect>
        </w:pict>
      </w:r>
    </w:p>
    <w:p w:rsidR="00B50CCF" w:rsidRDefault="00F9052E" w:rsidP="00B50CCF">
      <w:r>
        <w:rPr>
          <w:noProof/>
          <w:lang w:bidi="th-TH"/>
        </w:rPr>
        <w:pict>
          <v:roundrect id="_x0000_s1541" style="position:absolute;margin-left:220.1pt;margin-top:18.45pt;width:168.4pt;height:31.7pt;z-index:251871232" arcsize="10923f" fillcolor="white [3201]" strokecolor="#4bacc6 [3208]" strokeweight="5pt">
            <v:stroke linestyle="thickThin"/>
            <v:shadow color="#868686"/>
            <v:textbox style="mso-next-textbox:#_x0000_s1541">
              <w:txbxContent>
                <w:p w:rsidR="0044258E" w:rsidRDefault="0044258E" w:rsidP="006E504A">
                  <w:r>
                    <w:t>4. Validate CheckIn’s data</w:t>
                  </w:r>
                </w:p>
              </w:txbxContent>
            </v:textbox>
          </v:roundrect>
        </w:pict>
      </w:r>
    </w:p>
    <w:p w:rsidR="00B50CCF" w:rsidRDefault="00B50CCF" w:rsidP="00B50CCF"/>
    <w:p w:rsidR="00B50CCF" w:rsidRDefault="00F9052E" w:rsidP="00B50CCF">
      <w:r>
        <w:rPr>
          <w:noProof/>
          <w:lang w:bidi="th-TH"/>
        </w:rPr>
        <w:pict>
          <v:roundrect id="_x0000_s1542" style="position:absolute;margin-left:220.1pt;margin-top:16.7pt;width:168.4pt;height:32.9pt;z-index:251872256" arcsize="10923f" fillcolor="white [3201]" strokecolor="#4bacc6 [3208]" strokeweight="5pt">
            <v:stroke linestyle="thickThin"/>
            <v:shadow color="#868686"/>
            <v:textbox style="mso-next-textbox:#_x0000_s1542">
              <w:txbxContent>
                <w:p w:rsidR="0044258E" w:rsidRDefault="0044258E" w:rsidP="006E504A">
                  <w:r>
                    <w:t>5. Validate CheckOut’s data</w:t>
                  </w:r>
                </w:p>
              </w:txbxContent>
            </v:textbox>
          </v:roundrect>
        </w:pict>
      </w:r>
    </w:p>
    <w:p w:rsidR="00B50CCF" w:rsidRDefault="00B50CCF" w:rsidP="00B50CCF"/>
    <w:p w:rsidR="00B50CCF" w:rsidRDefault="00F9052E" w:rsidP="00B50CCF">
      <w:r>
        <w:rPr>
          <w:noProof/>
          <w:lang w:bidi="th-TH"/>
        </w:rPr>
        <w:pict>
          <v:roundrect id="_x0000_s1047" style="position:absolute;margin-left:2.85pt;margin-top:6.05pt;width:94.9pt;height:50.05pt;z-index:251680768" arcsize="10923f" fillcolor="white [3201]" strokecolor="#4bacc6 [3208]" strokeweight="5pt">
            <v:stroke linestyle="thickThin"/>
            <v:shadow color="#868686"/>
            <v:textbox style="mso-next-textbox:#_x0000_s1047">
              <w:txbxContent>
                <w:p w:rsidR="0044258E" w:rsidRDefault="0044258E" w:rsidP="00B50CCF">
                  <w:r>
                    <w:t>XML Schema Validation</w:t>
                  </w:r>
                </w:p>
              </w:txbxContent>
            </v:textbox>
          </v:roundrect>
        </w:pict>
      </w:r>
      <w:r>
        <w:rPr>
          <w:noProof/>
          <w:lang w:bidi="th-TH"/>
        </w:rPr>
        <w:pict>
          <v:roundrect id="_x0000_s1050" style="position:absolute;margin-left:220.15pt;margin-top:16.25pt;width:168.4pt;height:31.7pt;z-index:251683840" arcsize="10923f" fillcolor="white [3201]" strokecolor="#4bacc6 [3208]" strokeweight="5pt">
            <v:stroke linestyle="thickThin"/>
            <v:shadow color="#868686"/>
            <v:textbox style="mso-next-textbox:#_x0000_s1050">
              <w:txbxContent>
                <w:p w:rsidR="0044258E" w:rsidRDefault="0044258E" w:rsidP="00B50CCF">
                  <w:r>
                    <w:t>6. Validate total rooms’ data</w:t>
                  </w:r>
                </w:p>
              </w:txbxContent>
            </v:textbox>
          </v:roundrect>
        </w:pict>
      </w:r>
    </w:p>
    <w:p w:rsidR="00B50CCF" w:rsidRDefault="00F9052E" w:rsidP="00B50CCF">
      <w:r>
        <w:rPr>
          <w:noProof/>
          <w:lang w:bidi="th-TH"/>
        </w:rPr>
        <w:pict>
          <v:shape id="_x0000_s1048" type="#_x0000_t13" style="position:absolute;margin-left:131.15pt;margin-top:5.65pt;width:33.35pt;height:12.9pt;z-index:251681792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</w:p>
    <w:p w:rsidR="00B50CCF" w:rsidRDefault="00F9052E" w:rsidP="00B50CCF">
      <w:r>
        <w:rPr>
          <w:noProof/>
          <w:lang w:bidi="th-TH"/>
        </w:rPr>
        <w:pict>
          <v:roundrect id="_x0000_s1052" style="position:absolute;margin-left:220.15pt;margin-top:14.5pt;width:168.4pt;height:32.9pt;z-index:251684864" arcsize="10923f" fillcolor="white [3201]" strokecolor="#4bacc6 [3208]" strokeweight="5pt">
            <v:stroke linestyle="thickThin"/>
            <v:shadow color="#868686"/>
            <v:textbox style="mso-next-textbox:#_x0000_s1052">
              <w:txbxContent>
                <w:p w:rsidR="0044258E" w:rsidRDefault="0044258E" w:rsidP="00B50CCF">
                  <w:r>
                    <w:t>7. Validate total adults’ data</w:t>
                  </w:r>
                </w:p>
              </w:txbxContent>
            </v:textbox>
          </v:roundrect>
        </w:pict>
      </w:r>
    </w:p>
    <w:p w:rsidR="00B50CCF" w:rsidRDefault="00B50CCF" w:rsidP="00B50CCF"/>
    <w:p w:rsidR="00B50CCF" w:rsidRDefault="00F9052E" w:rsidP="00B50CCF">
      <w:r>
        <w:rPr>
          <w:noProof/>
          <w:lang w:bidi="th-TH"/>
        </w:rPr>
        <w:pict>
          <v:roundrect id="_x0000_s1053" style="position:absolute;margin-left:220.15pt;margin-top:13.85pt;width:168.4pt;height:39.7pt;z-index:251685888" arcsize="10923f" fillcolor="white [3201]" strokecolor="#4bacc6 [3208]" strokeweight="5pt">
            <v:stroke linestyle="thickThin"/>
            <v:shadow color="#868686"/>
            <v:textbox style="mso-next-textbox:#_x0000_s1053">
              <w:txbxContent>
                <w:p w:rsidR="0044258E" w:rsidRDefault="0044258E" w:rsidP="00B50CCF">
                  <w:r>
                    <w:t>8. Validate total children’s data</w:t>
                  </w:r>
                </w:p>
              </w:txbxContent>
            </v:textbox>
          </v:roundrect>
        </w:pict>
      </w:r>
    </w:p>
    <w:p w:rsidR="00B50CCF" w:rsidRDefault="00B50CCF" w:rsidP="00B50CCF"/>
    <w:p w:rsidR="00B50CCF" w:rsidRDefault="00B50CCF" w:rsidP="00B50CCF"/>
    <w:p w:rsidR="00B50CCF" w:rsidRDefault="00F9052E" w:rsidP="00B50CCF">
      <w:r>
        <w:rPr>
          <w:noProof/>
          <w:lang w:bidi="th-TH"/>
        </w:rPr>
        <w:pict>
          <v:roundrect id="_x0000_s1057" style="position:absolute;margin-left:220.15pt;margin-top:.15pt;width:169.15pt;height:30.8pt;z-index:251689984" arcsize="10923f" fillcolor="white [3201]" strokecolor="#4bacc6 [3208]" strokeweight="5pt">
            <v:stroke linestyle="thickThin"/>
            <v:shadow color="#868686"/>
            <v:textbox style="mso-next-textbox:#_x0000_s1057">
              <w:txbxContent>
                <w:p w:rsidR="0044258E" w:rsidRDefault="0044258E" w:rsidP="00B50CCF">
                  <w:r>
                    <w:t>9. Validate rateplan’s data</w:t>
                  </w:r>
                </w:p>
              </w:txbxContent>
            </v:textbox>
          </v:roundrect>
        </w:pict>
      </w:r>
    </w:p>
    <w:p w:rsidR="00B50CCF" w:rsidRDefault="00F9052E" w:rsidP="00B50CCF">
      <w:r>
        <w:rPr>
          <w:noProof/>
          <w:lang w:bidi="th-TH"/>
        </w:rPr>
        <w:pict>
          <v:roundrect id="_x0000_s1055" style="position:absolute;margin-left:220.15pt;margin-top:17.75pt;width:168.4pt;height:29.8pt;z-index:251687936" arcsize="10923f" fillcolor="white [3201]" strokecolor="#4bacc6 [3208]" strokeweight="5pt">
            <v:stroke linestyle="thickThin"/>
            <v:shadow color="#868686"/>
            <v:textbox style="mso-next-textbox:#_x0000_s1055">
              <w:txbxContent>
                <w:p w:rsidR="0044258E" w:rsidRDefault="0044258E" w:rsidP="00B50CCF">
                  <w:r>
                    <w:t>10. Validate Language’s data</w:t>
                  </w:r>
                </w:p>
              </w:txbxContent>
            </v:textbox>
          </v:roundrect>
        </w:pict>
      </w:r>
    </w:p>
    <w:p w:rsidR="00AC6EF1" w:rsidRDefault="00AC6EF1" w:rsidP="00B50CCF"/>
    <w:p w:rsidR="00B50CCF" w:rsidRDefault="00F9052E" w:rsidP="00B50CCF">
      <w:r>
        <w:rPr>
          <w:noProof/>
          <w:lang w:bidi="th-TH"/>
        </w:rPr>
        <w:pict>
          <v:roundrect id="_x0000_s1056" style="position:absolute;margin-left:220.15pt;margin-top:14.85pt;width:168.4pt;height:30.1pt;z-index:251688960" arcsize="10923f" fillcolor="white [3201]" strokecolor="#4bacc6 [3208]" strokeweight="5pt">
            <v:stroke linestyle="thickThin"/>
            <v:shadow color="#868686"/>
            <v:textbox style="mso-next-textbox:#_x0000_s1056">
              <w:txbxContent>
                <w:p w:rsidR="0044258E" w:rsidRDefault="0044258E" w:rsidP="00B50CCF">
                  <w:r>
                    <w:t>11. Validate Currency’s data</w:t>
                  </w:r>
                </w:p>
              </w:txbxContent>
            </v:textbox>
          </v:roundrect>
        </w:pict>
      </w:r>
    </w:p>
    <w:p w:rsidR="006E504A" w:rsidRDefault="006E504A" w:rsidP="00B976C6">
      <w:pPr>
        <w:pStyle w:val="ListParagraph"/>
      </w:pPr>
    </w:p>
    <w:p w:rsidR="006E504A" w:rsidRDefault="006E504A" w:rsidP="00B976C6">
      <w:pPr>
        <w:pStyle w:val="ListParagraph"/>
      </w:pPr>
    </w:p>
    <w:p w:rsidR="006E504A" w:rsidRDefault="00F9052E" w:rsidP="00B976C6">
      <w:pPr>
        <w:pStyle w:val="ListParagraph"/>
      </w:pPr>
      <w:r>
        <w:rPr>
          <w:noProof/>
          <w:lang w:bidi="th-TH"/>
        </w:rPr>
        <w:pict>
          <v:roundrect id="_x0000_s1539" style="position:absolute;left:0;text-align:left;margin-left:220.9pt;margin-top:3.4pt;width:168.4pt;height:42pt;z-index:251870208" arcsize="10923f" fillcolor="white [3201]" strokecolor="#4bacc6 [3208]" strokeweight="5pt">
            <v:stroke linestyle="thickThin"/>
            <v:shadow color="#868686"/>
            <v:textbox style="mso-next-textbox:#_x0000_s1539">
              <w:txbxContent>
                <w:p w:rsidR="0044258E" w:rsidRDefault="0044258E" w:rsidP="00AC6EF1">
                  <w:r>
                    <w:t>12. Validate additional parameters</w:t>
                  </w:r>
                </w:p>
              </w:txbxContent>
            </v:textbox>
          </v:roundrect>
        </w:pict>
      </w:r>
    </w:p>
    <w:p w:rsidR="006E504A" w:rsidRDefault="006E504A" w:rsidP="00B976C6">
      <w:pPr>
        <w:pStyle w:val="ListParagraph"/>
      </w:pPr>
    </w:p>
    <w:p w:rsidR="006E504A" w:rsidRDefault="006E504A" w:rsidP="00B976C6">
      <w:pPr>
        <w:pStyle w:val="ListParagraph"/>
      </w:pPr>
    </w:p>
    <w:p w:rsidR="006E504A" w:rsidRDefault="006E504A" w:rsidP="00B976C6">
      <w:pPr>
        <w:pStyle w:val="ListParagraph"/>
      </w:pPr>
    </w:p>
    <w:p w:rsidR="00B976C6" w:rsidRDefault="00B976C6" w:rsidP="00B976C6">
      <w:pPr>
        <w:pStyle w:val="ListParagraph"/>
      </w:pPr>
    </w:p>
    <w:p w:rsidR="004054E3" w:rsidRDefault="004054E3" w:rsidP="00B976C6">
      <w:pPr>
        <w:pStyle w:val="ListParagraph"/>
      </w:pPr>
    </w:p>
    <w:p w:rsidR="004054E3" w:rsidRDefault="004054E3" w:rsidP="00B976C6">
      <w:pPr>
        <w:pStyle w:val="ListParagraph"/>
      </w:pPr>
    </w:p>
    <w:p w:rsidR="008648CF" w:rsidRDefault="00E561A2" w:rsidP="004F6B65">
      <w:pPr>
        <w:pStyle w:val="ListParagraph"/>
        <w:numPr>
          <w:ilvl w:val="0"/>
          <w:numId w:val="4"/>
        </w:numPr>
      </w:pPr>
      <w:r>
        <w:lastRenderedPageBreak/>
        <w:t>Validate data type for all element</w:t>
      </w:r>
      <w:r w:rsidR="0093152A">
        <w:t>s</w:t>
      </w:r>
      <w:r>
        <w:t>/attribute</w:t>
      </w:r>
      <w:r w:rsidR="0093152A">
        <w:t>s</w:t>
      </w:r>
    </w:p>
    <w:p w:rsidR="00FC1121" w:rsidRDefault="00FC1121" w:rsidP="00FC1121">
      <w:pPr>
        <w:pStyle w:val="ListParagraph"/>
      </w:pPr>
      <w:r>
        <w:t>Validate</w:t>
      </w:r>
      <w:r w:rsidR="00E561A2" w:rsidRPr="00E561A2">
        <w:t xml:space="preserve"> </w:t>
      </w:r>
      <w:r w:rsidR="00E561A2">
        <w:t>data</w:t>
      </w:r>
      <w:r w:rsidR="00B95A25">
        <w:t xml:space="preserve"> type for all element</w:t>
      </w:r>
      <w:r w:rsidR="0093152A">
        <w:t>s</w:t>
      </w:r>
      <w:r w:rsidR="00B95A25">
        <w:t xml:space="preserve"> or attribute</w:t>
      </w:r>
      <w:r w:rsidR="0093152A">
        <w:t>s</w:t>
      </w:r>
      <w:r>
        <w:t xml:space="preserve"> as per request parameter table</w:t>
      </w:r>
      <w:r w:rsidR="00B95A25">
        <w:t xml:space="preserve"> below</w:t>
      </w:r>
      <w:r>
        <w:t>.</w:t>
      </w:r>
    </w:p>
    <w:p w:rsidR="00FC1121" w:rsidRDefault="00FC1121" w:rsidP="00FC1121">
      <w:pPr>
        <w:pStyle w:val="ListParagraph"/>
      </w:pPr>
    </w:p>
    <w:p w:rsidR="001767B0" w:rsidRDefault="001767B0" w:rsidP="004F6B65">
      <w:pPr>
        <w:pStyle w:val="ListParagraph"/>
        <w:numPr>
          <w:ilvl w:val="0"/>
          <w:numId w:val="4"/>
        </w:numPr>
      </w:pPr>
      <w:r>
        <w:t>Validate API key’s format</w:t>
      </w:r>
    </w:p>
    <w:p w:rsidR="001767B0" w:rsidRDefault="001767B0" w:rsidP="001767B0">
      <w:pPr>
        <w:pStyle w:val="ListParagraph"/>
      </w:pPr>
      <w:r>
        <w:t xml:space="preserve">Validate by accepting format </w:t>
      </w:r>
      <w:r w:rsidRPr="00BA0D5D">
        <w:t>00000000-0000-0000-0000-000000000000</w:t>
      </w:r>
    </w:p>
    <w:p w:rsidR="001767B0" w:rsidRDefault="001767B0" w:rsidP="001767B0">
      <w:pPr>
        <w:pStyle w:val="ListParagraph"/>
      </w:pPr>
      <w:r>
        <w:t>The zero (0) as per the example has possible value is A-Z or a-z or 0-9.</w:t>
      </w:r>
    </w:p>
    <w:p w:rsidR="001767B0" w:rsidRDefault="001767B0" w:rsidP="00FC1121">
      <w:pPr>
        <w:pStyle w:val="ListParagraph"/>
      </w:pPr>
    </w:p>
    <w:p w:rsidR="00BE66A3" w:rsidRDefault="00BE66A3" w:rsidP="004F6B65">
      <w:pPr>
        <w:pStyle w:val="ListParagraph"/>
        <w:numPr>
          <w:ilvl w:val="0"/>
          <w:numId w:val="4"/>
        </w:numPr>
      </w:pPr>
      <w:r>
        <w:t>Validate Type’s format</w:t>
      </w:r>
    </w:p>
    <w:p w:rsidR="00BE66A3" w:rsidRDefault="00BE66A3" w:rsidP="00BE66A3">
      <w:pPr>
        <w:pStyle w:val="ListParagraph"/>
      </w:pPr>
      <w:r>
        <w:t>Validate by accepting non-negative integer (min value = 1, max value = 7).</w:t>
      </w:r>
    </w:p>
    <w:p w:rsidR="00E91008" w:rsidRDefault="00E91008" w:rsidP="00BE66A3">
      <w:pPr>
        <w:pStyle w:val="ListParagraph"/>
      </w:pPr>
    </w:p>
    <w:p w:rsidR="006E504A" w:rsidRDefault="006E504A" w:rsidP="004F6B65">
      <w:pPr>
        <w:pStyle w:val="ListParagraph"/>
        <w:numPr>
          <w:ilvl w:val="0"/>
          <w:numId w:val="4"/>
        </w:numPr>
      </w:pPr>
      <w:r>
        <w:t>Validate total CheckIn’s data</w:t>
      </w:r>
    </w:p>
    <w:p w:rsidR="006E504A" w:rsidRDefault="006E504A" w:rsidP="006E504A">
      <w:pPr>
        <w:pStyle w:val="ListParagraph"/>
      </w:pPr>
      <w:r>
        <w:t>Validate that CheckIn has to be more than or equal to Today</w:t>
      </w:r>
      <w:r w:rsidR="00AD27C1">
        <w:t xml:space="preserve"> date</w:t>
      </w:r>
      <w:r>
        <w:t>.</w:t>
      </w:r>
    </w:p>
    <w:p w:rsidR="006E504A" w:rsidRDefault="006E504A" w:rsidP="006E504A">
      <w:pPr>
        <w:pStyle w:val="ListParagraph"/>
      </w:pPr>
    </w:p>
    <w:p w:rsidR="00D56456" w:rsidRDefault="00D56456" w:rsidP="004F6B65">
      <w:pPr>
        <w:pStyle w:val="ListParagraph"/>
        <w:numPr>
          <w:ilvl w:val="0"/>
          <w:numId w:val="4"/>
        </w:numPr>
      </w:pPr>
      <w:r>
        <w:t>Validate total CheckOut’s data</w:t>
      </w:r>
    </w:p>
    <w:p w:rsidR="00D56456" w:rsidRDefault="00D56456" w:rsidP="00D56456">
      <w:pPr>
        <w:pStyle w:val="ListParagraph"/>
      </w:pPr>
      <w:r>
        <w:t>Validate that CheckOut has to be more than CheckIn.</w:t>
      </w:r>
    </w:p>
    <w:p w:rsidR="006E504A" w:rsidRDefault="006E504A" w:rsidP="006E504A">
      <w:pPr>
        <w:pStyle w:val="ListParagraph"/>
      </w:pPr>
    </w:p>
    <w:p w:rsidR="006E504A" w:rsidRDefault="006E504A" w:rsidP="004F6B65">
      <w:pPr>
        <w:pStyle w:val="ListParagraph"/>
        <w:numPr>
          <w:ilvl w:val="0"/>
          <w:numId w:val="4"/>
        </w:numPr>
      </w:pPr>
      <w:r>
        <w:t>Validate total rooms’ data</w:t>
      </w:r>
    </w:p>
    <w:p w:rsidR="00FC1121" w:rsidRDefault="00FC1121" w:rsidP="00FC1121">
      <w:pPr>
        <w:pStyle w:val="ListParagraph"/>
      </w:pPr>
      <w:r>
        <w:t xml:space="preserve">Validate by accepting non-negative integer only and available rooms are </w:t>
      </w:r>
      <w:r w:rsidR="00BA0D5D">
        <w:t xml:space="preserve">between 1 and </w:t>
      </w:r>
      <w:r>
        <w:t xml:space="preserve">9. </w:t>
      </w:r>
      <w:r w:rsidR="006E504A">
        <w:t>Besides, Rooms has to be less than or equal to Adults.</w:t>
      </w:r>
    </w:p>
    <w:p w:rsidR="00FC1121" w:rsidRDefault="00FC1121" w:rsidP="00FC1121">
      <w:pPr>
        <w:pStyle w:val="ListParagraph"/>
      </w:pPr>
    </w:p>
    <w:p w:rsidR="00FC1121" w:rsidRDefault="00FC1121" w:rsidP="004F6B65">
      <w:pPr>
        <w:pStyle w:val="ListParagraph"/>
        <w:numPr>
          <w:ilvl w:val="0"/>
          <w:numId w:val="4"/>
        </w:numPr>
      </w:pPr>
      <w:r>
        <w:t>Validate total adults</w:t>
      </w:r>
      <w:r w:rsidR="005333CE">
        <w:t>’</w:t>
      </w:r>
      <w:r>
        <w:t xml:space="preserve"> </w:t>
      </w:r>
      <w:r w:rsidR="00B95A25">
        <w:t>data</w:t>
      </w:r>
    </w:p>
    <w:p w:rsidR="00FC1121" w:rsidRDefault="00FC1121" w:rsidP="00FC1121">
      <w:pPr>
        <w:pStyle w:val="ListParagraph"/>
      </w:pPr>
      <w:r>
        <w:t xml:space="preserve">Validate by accepting non-negative integer only and available adults </w:t>
      </w:r>
      <w:r w:rsidR="00BA0D5D">
        <w:t xml:space="preserve">between 1 and </w:t>
      </w:r>
      <w:r>
        <w:t xml:space="preserve">36. </w:t>
      </w:r>
    </w:p>
    <w:p w:rsidR="00FC1121" w:rsidRDefault="00FC1121" w:rsidP="00FC1121">
      <w:pPr>
        <w:pStyle w:val="ListParagraph"/>
      </w:pPr>
    </w:p>
    <w:p w:rsidR="00FC1121" w:rsidRDefault="00FC1121" w:rsidP="004F6B65">
      <w:pPr>
        <w:pStyle w:val="ListParagraph"/>
        <w:numPr>
          <w:ilvl w:val="0"/>
          <w:numId w:val="4"/>
        </w:numPr>
      </w:pPr>
      <w:r>
        <w:t>Validate total children</w:t>
      </w:r>
      <w:r w:rsidR="005333CE">
        <w:t>’s</w:t>
      </w:r>
      <w:r>
        <w:t xml:space="preserve"> </w:t>
      </w:r>
      <w:r w:rsidR="00B95A25">
        <w:t>data</w:t>
      </w:r>
    </w:p>
    <w:p w:rsidR="00FC1121" w:rsidRDefault="00FC1121" w:rsidP="00FC1121">
      <w:pPr>
        <w:pStyle w:val="ListParagraph"/>
      </w:pPr>
      <w:r>
        <w:t>Validate by accepting non-negative integer only and available children are between 0</w:t>
      </w:r>
      <w:r w:rsidR="00BA0D5D">
        <w:t xml:space="preserve"> and </w:t>
      </w:r>
      <w:r>
        <w:t xml:space="preserve">35. </w:t>
      </w:r>
    </w:p>
    <w:p w:rsidR="00FC1121" w:rsidRDefault="00FC1121" w:rsidP="00FC1121">
      <w:pPr>
        <w:pStyle w:val="ListParagraph"/>
      </w:pPr>
    </w:p>
    <w:p w:rsidR="001767B0" w:rsidRDefault="001767B0" w:rsidP="004F6B65">
      <w:pPr>
        <w:pStyle w:val="ListParagraph"/>
        <w:numPr>
          <w:ilvl w:val="0"/>
          <w:numId w:val="4"/>
        </w:numPr>
      </w:pPr>
      <w:r>
        <w:t>Validate rateplan’s data</w:t>
      </w:r>
    </w:p>
    <w:p w:rsidR="00FC1121" w:rsidRDefault="00FC1121" w:rsidP="00FC1121">
      <w:pPr>
        <w:pStyle w:val="ListParagraph"/>
      </w:pPr>
    </w:p>
    <w:p w:rsidR="00FC1121" w:rsidRDefault="00FC1121" w:rsidP="004F6B65">
      <w:pPr>
        <w:pStyle w:val="ListParagraph"/>
        <w:numPr>
          <w:ilvl w:val="0"/>
          <w:numId w:val="4"/>
        </w:numPr>
      </w:pPr>
      <w:r>
        <w:t>Validate Language</w:t>
      </w:r>
      <w:r w:rsidR="005333CE">
        <w:t>’s</w:t>
      </w:r>
      <w:r>
        <w:t xml:space="preserve"> data</w:t>
      </w:r>
    </w:p>
    <w:p w:rsidR="00FC1121" w:rsidRDefault="00FC1121" w:rsidP="00FC1121">
      <w:pPr>
        <w:pStyle w:val="ListParagraph"/>
      </w:pPr>
      <w:r>
        <w:t>Validate by accepting language as per request parameter table</w:t>
      </w:r>
      <w:r w:rsidR="00B95A25">
        <w:t xml:space="preserve"> below</w:t>
      </w:r>
      <w:r>
        <w:t>.</w:t>
      </w:r>
    </w:p>
    <w:p w:rsidR="00FC1121" w:rsidRDefault="00FC1121" w:rsidP="00FC1121">
      <w:pPr>
        <w:pStyle w:val="ListParagraph"/>
      </w:pPr>
    </w:p>
    <w:p w:rsidR="00FC1121" w:rsidRDefault="00FC1121" w:rsidP="004F6B65">
      <w:pPr>
        <w:pStyle w:val="ListParagraph"/>
        <w:numPr>
          <w:ilvl w:val="0"/>
          <w:numId w:val="4"/>
        </w:numPr>
      </w:pPr>
      <w:r>
        <w:t>Validate Currency</w:t>
      </w:r>
      <w:r w:rsidR="005333CE">
        <w:t>’s</w:t>
      </w:r>
      <w:r>
        <w:t xml:space="preserve"> data</w:t>
      </w:r>
    </w:p>
    <w:p w:rsidR="00FC1121" w:rsidRDefault="00FC1121" w:rsidP="00FC1121">
      <w:pPr>
        <w:pStyle w:val="ListParagraph"/>
      </w:pPr>
      <w:r>
        <w:t>Validate by accepting currency as per request parameter table</w:t>
      </w:r>
      <w:r w:rsidR="00B95A25">
        <w:t xml:space="preserve"> below</w:t>
      </w:r>
      <w:r>
        <w:t>.</w:t>
      </w:r>
    </w:p>
    <w:p w:rsidR="003B4AB5" w:rsidRDefault="003B4AB5" w:rsidP="00FC1121">
      <w:pPr>
        <w:pStyle w:val="ListParagraph"/>
      </w:pPr>
    </w:p>
    <w:p w:rsidR="003B4AB5" w:rsidRDefault="003B4AB5" w:rsidP="004F6B65">
      <w:pPr>
        <w:pStyle w:val="ListParagraph"/>
        <w:numPr>
          <w:ilvl w:val="0"/>
          <w:numId w:val="4"/>
        </w:numPr>
      </w:pPr>
      <w:r>
        <w:t>Validate additional Parameters</w:t>
      </w:r>
    </w:p>
    <w:p w:rsidR="003B4AB5" w:rsidRPr="00AC6EF1" w:rsidRDefault="003B4AB5" w:rsidP="004F6B65">
      <w:pPr>
        <w:pStyle w:val="ListParagraph"/>
        <w:numPr>
          <w:ilvl w:val="1"/>
          <w:numId w:val="4"/>
        </w:numPr>
        <w:rPr>
          <w:szCs w:val="20"/>
        </w:rPr>
      </w:pPr>
      <w:r w:rsidRPr="00AC6EF1">
        <w:rPr>
          <w:szCs w:val="20"/>
        </w:rPr>
        <w:t>If ‘Type’ = 1, then require ‘Id’ = Agoda City ID</w:t>
      </w:r>
    </w:p>
    <w:p w:rsidR="003B4AB5" w:rsidRPr="00AC6EF1" w:rsidRDefault="003B4AB5" w:rsidP="004F6B65">
      <w:pPr>
        <w:pStyle w:val="ListParagraph"/>
        <w:numPr>
          <w:ilvl w:val="1"/>
          <w:numId w:val="4"/>
        </w:numPr>
        <w:rPr>
          <w:rStyle w:val="m1"/>
          <w:color w:val="auto"/>
          <w:szCs w:val="20"/>
        </w:rPr>
      </w:pPr>
      <w:r w:rsidRPr="00AC6EF1">
        <w:rPr>
          <w:szCs w:val="20"/>
        </w:rPr>
        <w:t xml:space="preserve">If ‘Type’ = 2, then require ‘Id’ = </w:t>
      </w:r>
      <w:r w:rsidRPr="00AC6EF1">
        <w:rPr>
          <w:rStyle w:val="m1"/>
          <w:rFonts w:cstheme="minorHAnsi"/>
          <w:color w:val="auto"/>
          <w:szCs w:val="20"/>
        </w:rPr>
        <w:t>Agoda Area ID</w:t>
      </w:r>
    </w:p>
    <w:p w:rsidR="003B4AB5" w:rsidRPr="00AC6EF1" w:rsidRDefault="003B4AB5" w:rsidP="004F6B65">
      <w:pPr>
        <w:pStyle w:val="ListParagraph"/>
        <w:numPr>
          <w:ilvl w:val="1"/>
          <w:numId w:val="4"/>
        </w:numPr>
        <w:rPr>
          <w:rStyle w:val="m1"/>
          <w:color w:val="auto"/>
          <w:szCs w:val="20"/>
        </w:rPr>
      </w:pPr>
      <w:r w:rsidRPr="00AC6EF1">
        <w:rPr>
          <w:szCs w:val="20"/>
        </w:rPr>
        <w:t xml:space="preserve">If ‘Type’ = 3, then require ‘Id’ = </w:t>
      </w:r>
      <w:r w:rsidRPr="00AC6EF1">
        <w:rPr>
          <w:rStyle w:val="m1"/>
          <w:rFonts w:cstheme="minorHAnsi"/>
          <w:color w:val="auto"/>
          <w:szCs w:val="20"/>
        </w:rPr>
        <w:t>Agoda Landmark ID</w:t>
      </w:r>
    </w:p>
    <w:p w:rsidR="003B4AB5" w:rsidRPr="00AC6EF1" w:rsidRDefault="003B4AB5" w:rsidP="004F6B65">
      <w:pPr>
        <w:pStyle w:val="ListParagraph"/>
        <w:numPr>
          <w:ilvl w:val="1"/>
          <w:numId w:val="4"/>
        </w:numPr>
        <w:rPr>
          <w:rStyle w:val="m1"/>
          <w:color w:val="auto"/>
          <w:szCs w:val="20"/>
        </w:rPr>
      </w:pPr>
      <w:r w:rsidRPr="00AC6EF1">
        <w:rPr>
          <w:szCs w:val="20"/>
        </w:rPr>
        <w:lastRenderedPageBreak/>
        <w:t xml:space="preserve">If ‘Type’ = 4, then require ‘Id’ = </w:t>
      </w:r>
      <w:r w:rsidRPr="00AC6EF1">
        <w:rPr>
          <w:rStyle w:val="m1"/>
          <w:rFonts w:cstheme="minorHAnsi"/>
          <w:color w:val="auto"/>
          <w:szCs w:val="20"/>
        </w:rPr>
        <w:t>Agoda Hotel ID</w:t>
      </w:r>
    </w:p>
    <w:p w:rsidR="003B4AB5" w:rsidRDefault="003B4AB5" w:rsidP="004F6B65">
      <w:pPr>
        <w:pStyle w:val="ListParagraph"/>
        <w:numPr>
          <w:ilvl w:val="1"/>
          <w:numId w:val="4"/>
        </w:numPr>
        <w:rPr>
          <w:szCs w:val="20"/>
        </w:rPr>
      </w:pPr>
      <w:r w:rsidRPr="00AC6EF1">
        <w:rPr>
          <w:szCs w:val="20"/>
        </w:rPr>
        <w:t>If ‘Type’ = 5, then require ‘Latitude’</w:t>
      </w:r>
      <w:r w:rsidR="00EF591E">
        <w:rPr>
          <w:szCs w:val="20"/>
        </w:rPr>
        <w:t>,</w:t>
      </w:r>
      <w:r w:rsidRPr="00AC6EF1">
        <w:rPr>
          <w:szCs w:val="20"/>
        </w:rPr>
        <w:t xml:space="preserve"> ‘Longitude</w:t>
      </w:r>
      <w:r w:rsidR="00AC6EF1" w:rsidRPr="00AC6EF1">
        <w:rPr>
          <w:szCs w:val="20"/>
        </w:rPr>
        <w:t xml:space="preserve">’ </w:t>
      </w:r>
      <w:r w:rsidR="00EF591E" w:rsidRPr="00AC6EF1">
        <w:rPr>
          <w:szCs w:val="20"/>
        </w:rPr>
        <w:t>and</w:t>
      </w:r>
      <w:r w:rsidR="00EF591E">
        <w:rPr>
          <w:szCs w:val="20"/>
        </w:rPr>
        <w:t xml:space="preserve"> ‘Radius’ </w:t>
      </w:r>
      <w:r w:rsidR="00AC6EF1">
        <w:rPr>
          <w:szCs w:val="20"/>
        </w:rPr>
        <w:t>field</w:t>
      </w:r>
    </w:p>
    <w:p w:rsidR="00EF591E" w:rsidRPr="00EF591E" w:rsidRDefault="00EF591E" w:rsidP="00EF591E">
      <w:pPr>
        <w:pStyle w:val="ListParagraph"/>
        <w:ind w:left="1170"/>
        <w:rPr>
          <w:rStyle w:val="m1"/>
          <w:b/>
          <w:bCs/>
          <w:color w:val="auto"/>
          <w:szCs w:val="20"/>
        </w:rPr>
      </w:pPr>
      <w:r w:rsidRPr="00EF591E">
        <w:rPr>
          <w:b/>
          <w:bCs/>
          <w:szCs w:val="20"/>
        </w:rPr>
        <w:t>Note:</w:t>
      </w:r>
      <w:r>
        <w:rPr>
          <w:b/>
          <w:bCs/>
          <w:szCs w:val="20"/>
        </w:rPr>
        <w:t xml:space="preserve"> Radius has a minimum value = 1</w:t>
      </w:r>
    </w:p>
    <w:p w:rsidR="003B4AB5" w:rsidRPr="001A4BEA" w:rsidRDefault="003B4AB5" w:rsidP="004F6B65">
      <w:pPr>
        <w:pStyle w:val="ListParagraph"/>
        <w:numPr>
          <w:ilvl w:val="1"/>
          <w:numId w:val="4"/>
        </w:numPr>
        <w:rPr>
          <w:rStyle w:val="m1"/>
          <w:color w:val="auto"/>
          <w:szCs w:val="20"/>
        </w:rPr>
      </w:pPr>
      <w:r w:rsidRPr="00AC6EF1">
        <w:rPr>
          <w:szCs w:val="20"/>
        </w:rPr>
        <w:t xml:space="preserve">If ‘Type’ = 6, then require ‘Id’ = </w:t>
      </w:r>
      <w:r w:rsidRPr="00AC6EF1">
        <w:rPr>
          <w:rStyle w:val="m1"/>
          <w:rFonts w:cstheme="minorHAnsi"/>
          <w:color w:val="auto"/>
          <w:szCs w:val="20"/>
        </w:rPr>
        <w:t>List of Agoda hotel ID’s separated by comma</w:t>
      </w:r>
    </w:p>
    <w:p w:rsidR="001A4BEA" w:rsidRDefault="001A4BEA" w:rsidP="001A4BEA">
      <w:pPr>
        <w:ind w:left="720"/>
        <w:rPr>
          <w:szCs w:val="20"/>
        </w:rPr>
      </w:pPr>
      <w:r w:rsidRPr="001A4BEA">
        <w:rPr>
          <w:b/>
          <w:bCs/>
          <w:szCs w:val="20"/>
        </w:rPr>
        <w:t>Note:</w:t>
      </w:r>
      <w:r>
        <w:rPr>
          <w:szCs w:val="20"/>
        </w:rPr>
        <w:t xml:space="preserve"> In case you want to omit Latitude </w:t>
      </w:r>
      <w:r w:rsidR="00EF591E">
        <w:rPr>
          <w:szCs w:val="20"/>
        </w:rPr>
        <w:t>or Longitude</w:t>
      </w:r>
      <w:r w:rsidR="002B3C71">
        <w:rPr>
          <w:szCs w:val="20"/>
        </w:rPr>
        <w:t xml:space="preserve"> or Radius</w:t>
      </w:r>
      <w:r>
        <w:rPr>
          <w:szCs w:val="20"/>
        </w:rPr>
        <w:t>, you have to put 0 (zero) instead of null value.</w:t>
      </w:r>
    </w:p>
    <w:p w:rsidR="001A4BEA" w:rsidRDefault="001A4BEA" w:rsidP="001A4BEA">
      <w:pPr>
        <w:rPr>
          <w:szCs w:val="20"/>
        </w:rPr>
      </w:pPr>
    </w:p>
    <w:p w:rsidR="001A4BEA" w:rsidRPr="001A4BEA" w:rsidRDefault="001A4BEA" w:rsidP="001A4BEA">
      <w:pPr>
        <w:rPr>
          <w:szCs w:val="20"/>
        </w:rPr>
        <w:sectPr w:rsidR="001A4BEA" w:rsidRPr="001A4BEA" w:rsidSect="003A0841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8813B6" w:rsidRPr="00267CA7" w:rsidRDefault="008813B6" w:rsidP="00BE4118">
      <w:pPr>
        <w:pStyle w:val="Heading3"/>
      </w:pPr>
      <w:bookmarkStart w:id="17" w:name="_Toc294274598"/>
      <w:bookmarkStart w:id="18" w:name="_Toc294281475"/>
      <w:bookmarkStart w:id="19" w:name="_Toc301949825"/>
      <w:r w:rsidRPr="00267CA7">
        <w:lastRenderedPageBreak/>
        <w:t>Request Parameter</w:t>
      </w:r>
      <w:bookmarkEnd w:id="17"/>
      <w:bookmarkEnd w:id="18"/>
      <w:bookmarkEnd w:id="19"/>
    </w:p>
    <w:tbl>
      <w:tblPr>
        <w:tblStyle w:val="LightGrid-Accent5"/>
        <w:tblW w:w="11718" w:type="dxa"/>
        <w:tblLayout w:type="fixed"/>
        <w:tblLook w:val="04A0" w:firstRow="1" w:lastRow="0" w:firstColumn="1" w:lastColumn="0" w:noHBand="0" w:noVBand="1"/>
      </w:tblPr>
      <w:tblGrid>
        <w:gridCol w:w="1908"/>
        <w:gridCol w:w="1890"/>
        <w:gridCol w:w="990"/>
        <w:gridCol w:w="1080"/>
        <w:gridCol w:w="1170"/>
        <w:gridCol w:w="1980"/>
        <w:gridCol w:w="2700"/>
      </w:tblGrid>
      <w:tr w:rsidR="00BE66A3" w:rsidRPr="00B2174F" w:rsidTr="00BE6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D9D9D9" w:themeFill="background1" w:themeFillShade="D9"/>
          </w:tcPr>
          <w:p w:rsidR="00BE66A3" w:rsidRPr="00B2174F" w:rsidRDefault="00BE66A3" w:rsidP="008813B6">
            <w:pPr>
              <w:ind w:right="-18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Element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E66A3" w:rsidRPr="00B2174F" w:rsidRDefault="00BE66A3" w:rsidP="00881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Parent Element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BE66A3" w:rsidRPr="00B2174F" w:rsidRDefault="00BE66A3" w:rsidP="00881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cs/>
                <w:lang w:bidi="th-TH"/>
              </w:rPr>
            </w:pPr>
            <w:r w:rsidRPr="00B2174F">
              <w:rPr>
                <w:sz w:val="18"/>
                <w:szCs w:val="18"/>
              </w:rPr>
              <w:t>Attribute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BE66A3" w:rsidRPr="00B2174F" w:rsidRDefault="00BE66A3" w:rsidP="00881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th-TH"/>
              </w:rPr>
            </w:pPr>
            <w:r w:rsidRPr="00B2174F">
              <w:rPr>
                <w:sz w:val="18"/>
                <w:szCs w:val="18"/>
                <w:lang w:bidi="th-TH"/>
              </w:rPr>
              <w:t>Required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BE66A3" w:rsidRPr="00B2174F" w:rsidRDefault="00BE66A3" w:rsidP="00881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Data Type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BE66A3" w:rsidRPr="00B2174F" w:rsidRDefault="00BE66A3" w:rsidP="00881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Example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BE66A3" w:rsidRPr="00B2174F" w:rsidRDefault="00BE66A3" w:rsidP="00881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Description</w:t>
            </w:r>
          </w:p>
        </w:tc>
      </w:tr>
      <w:tr w:rsidR="00BE66A3" w:rsidRPr="00B2174F" w:rsidTr="00BE6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BE66A3" w:rsidRPr="00B2174F" w:rsidRDefault="00BE66A3" w:rsidP="008813B6">
            <w:pPr>
              <w:ind w:right="-18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AvailabilityRequestV2</w:t>
            </w:r>
          </w:p>
        </w:tc>
        <w:tc>
          <w:tcPr>
            <w:tcW w:w="1890" w:type="dxa"/>
          </w:tcPr>
          <w:p w:rsidR="00BE66A3" w:rsidRPr="00B2174F" w:rsidRDefault="00BE66A3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BE66A3" w:rsidRPr="00B2174F" w:rsidRDefault="00BE66A3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siteid</w:t>
            </w:r>
          </w:p>
        </w:tc>
        <w:tc>
          <w:tcPr>
            <w:tcW w:w="1080" w:type="dxa"/>
          </w:tcPr>
          <w:p w:rsidR="00BE66A3" w:rsidRPr="00B2174F" w:rsidRDefault="00BE66A3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  <w:lang w:bidi="th-TH"/>
              </w:rPr>
            </w:pPr>
            <w:r w:rsidRPr="00B2174F">
              <w:rPr>
                <w:rFonts w:eastAsiaTheme="majorEastAsia"/>
                <w:sz w:val="18"/>
                <w:szCs w:val="18"/>
                <w:lang w:bidi="th-TH"/>
              </w:rPr>
              <w:t>Y</w:t>
            </w:r>
          </w:p>
        </w:tc>
        <w:tc>
          <w:tcPr>
            <w:tcW w:w="1170" w:type="dxa"/>
          </w:tcPr>
          <w:p w:rsidR="00BE66A3" w:rsidRPr="00B2174F" w:rsidRDefault="00BE66A3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integer</w:t>
            </w:r>
          </w:p>
        </w:tc>
        <w:tc>
          <w:tcPr>
            <w:tcW w:w="1980" w:type="dxa"/>
          </w:tcPr>
          <w:p w:rsidR="00BE66A3" w:rsidRPr="00B2174F" w:rsidRDefault="00BE66A3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123456</w:t>
            </w:r>
          </w:p>
        </w:tc>
        <w:tc>
          <w:tcPr>
            <w:tcW w:w="2700" w:type="dxa"/>
          </w:tcPr>
          <w:p w:rsidR="00BE66A3" w:rsidRPr="00B2174F" w:rsidRDefault="00BE66A3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</w:tr>
      <w:tr w:rsidR="00BE66A3" w:rsidRPr="00B2174F" w:rsidTr="00BE66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BE66A3" w:rsidRPr="00B2174F" w:rsidRDefault="00BE66A3" w:rsidP="008813B6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BE66A3" w:rsidRPr="00B2174F" w:rsidRDefault="00BE66A3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BE66A3" w:rsidRPr="00B2174F" w:rsidRDefault="00BE66A3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apikey</w:t>
            </w:r>
          </w:p>
        </w:tc>
        <w:tc>
          <w:tcPr>
            <w:tcW w:w="1080" w:type="dxa"/>
          </w:tcPr>
          <w:p w:rsidR="00BE66A3" w:rsidRPr="00B2174F" w:rsidRDefault="00BE66A3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BE66A3" w:rsidRPr="00B2174F" w:rsidRDefault="00BE66A3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BE66A3" w:rsidRPr="00B2174F" w:rsidRDefault="00BE66A3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00000000-0000-0000-0000-000000000000</w:t>
            </w:r>
          </w:p>
        </w:tc>
        <w:tc>
          <w:tcPr>
            <w:tcW w:w="2700" w:type="dxa"/>
          </w:tcPr>
          <w:p w:rsidR="00BE66A3" w:rsidRDefault="00BE66A3" w:rsidP="00DE3E83">
            <w:pPr>
              <w:pStyle w:val="ListParagraph"/>
              <w:ind w:left="0" w:hanging="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APIKey used for identification of your access and allowed Countries / Cities / Hotels. The zero (0) as per the example has possible value is A-Z or a-z or 0-9</w:t>
            </w:r>
          </w:p>
          <w:p w:rsidR="004D25BA" w:rsidRPr="00B2174F" w:rsidRDefault="004D25BA" w:rsidP="00DE3E83">
            <w:pPr>
              <w:pStyle w:val="ListParagraph"/>
              <w:ind w:left="0" w:hanging="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D81D86">
              <w:rPr>
                <w:b/>
                <w:bCs/>
                <w:sz w:val="18"/>
                <w:szCs w:val="18"/>
              </w:rPr>
              <w:t>Note: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1F497D"/>
              </w:rPr>
              <w:t xml:space="preserve"> </w:t>
            </w:r>
            <w:r w:rsidRPr="00D81D86">
              <w:rPr>
                <w:sz w:val="18"/>
                <w:szCs w:val="18"/>
              </w:rPr>
              <w:t>please contact Account Manager for APIKey</w:t>
            </w:r>
          </w:p>
        </w:tc>
      </w:tr>
      <w:tr w:rsidR="00BE66A3" w:rsidRPr="00B2174F" w:rsidTr="00BE6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BE66A3" w:rsidRPr="00B2174F" w:rsidRDefault="00BE66A3" w:rsidP="008813B6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BE66A3" w:rsidRPr="00B2174F" w:rsidRDefault="00BE66A3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BE66A3" w:rsidRPr="00B2174F" w:rsidRDefault="00BE66A3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async</w:t>
            </w:r>
          </w:p>
        </w:tc>
        <w:tc>
          <w:tcPr>
            <w:tcW w:w="1080" w:type="dxa"/>
          </w:tcPr>
          <w:p w:rsidR="00BE66A3" w:rsidRPr="00B2174F" w:rsidRDefault="00BE66A3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N</w:t>
            </w:r>
          </w:p>
        </w:tc>
        <w:tc>
          <w:tcPr>
            <w:tcW w:w="1170" w:type="dxa"/>
          </w:tcPr>
          <w:p w:rsidR="00BE66A3" w:rsidRPr="00B2174F" w:rsidRDefault="00BE66A3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boolean</w:t>
            </w:r>
          </w:p>
        </w:tc>
        <w:tc>
          <w:tcPr>
            <w:tcW w:w="1980" w:type="dxa"/>
          </w:tcPr>
          <w:p w:rsidR="00BE66A3" w:rsidRPr="00B2174F" w:rsidRDefault="00BE66A3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false</w:t>
            </w:r>
          </w:p>
        </w:tc>
        <w:tc>
          <w:tcPr>
            <w:tcW w:w="2700" w:type="dxa"/>
          </w:tcPr>
          <w:p w:rsidR="00BE66A3" w:rsidRPr="00B2174F" w:rsidRDefault="00BE66A3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b/>
                <w:bCs/>
                <w:sz w:val="18"/>
                <w:szCs w:val="18"/>
              </w:rPr>
              <w:t>async="false"</w:t>
            </w:r>
            <w:r w:rsidRPr="00B2174F">
              <w:rPr>
                <w:rFonts w:eastAsiaTheme="majorEastAsia"/>
                <w:sz w:val="18"/>
                <w:szCs w:val="18"/>
              </w:rPr>
              <w:t xml:space="preserve"> or Synchronous will return </w:t>
            </w:r>
            <w:r w:rsidR="00155623">
              <w:rPr>
                <w:rFonts w:eastAsiaTheme="majorEastAsia"/>
                <w:sz w:val="18"/>
                <w:szCs w:val="18"/>
              </w:rPr>
              <w:t>“</w:t>
            </w:r>
            <w:r w:rsidRPr="00B2174F">
              <w:rPr>
                <w:rFonts w:eastAsiaTheme="majorEastAsia"/>
                <w:sz w:val="18"/>
                <w:szCs w:val="18"/>
              </w:rPr>
              <w:t>AvailabilityLongResponseV2</w:t>
            </w:r>
            <w:r w:rsidR="00155623">
              <w:rPr>
                <w:rFonts w:eastAsiaTheme="majorEastAsia"/>
                <w:sz w:val="18"/>
                <w:szCs w:val="18"/>
              </w:rPr>
              <w:t>”</w:t>
            </w:r>
            <w:r w:rsidRPr="00B2174F">
              <w:rPr>
                <w:rFonts w:eastAsiaTheme="majorEastAsia"/>
                <w:sz w:val="18"/>
                <w:szCs w:val="18"/>
              </w:rPr>
              <w:t xml:space="preserve"> for result</w:t>
            </w:r>
          </w:p>
          <w:p w:rsidR="00BE66A3" w:rsidRPr="00B2174F" w:rsidRDefault="00BE66A3" w:rsidP="009C6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b/>
                <w:bCs/>
                <w:sz w:val="18"/>
                <w:szCs w:val="18"/>
              </w:rPr>
              <w:t xml:space="preserve">async="true" </w:t>
            </w:r>
            <w:r w:rsidRPr="00B2174F">
              <w:rPr>
                <w:rFonts w:eastAsiaTheme="majorEastAsia"/>
                <w:sz w:val="18"/>
                <w:szCs w:val="18"/>
              </w:rPr>
              <w:t xml:space="preserve">or Asynchronous will return </w:t>
            </w:r>
            <w:r w:rsidR="00155623">
              <w:rPr>
                <w:rFonts w:eastAsiaTheme="majorEastAsia"/>
                <w:sz w:val="18"/>
                <w:szCs w:val="18"/>
              </w:rPr>
              <w:t>“</w:t>
            </w:r>
            <w:r w:rsidR="00155623" w:rsidRPr="00B2174F">
              <w:rPr>
                <w:rFonts w:eastAsiaTheme="majorEastAsia"/>
                <w:sz w:val="18"/>
                <w:szCs w:val="18"/>
              </w:rPr>
              <w:t>AvailabilityLongResponseV2</w:t>
            </w:r>
            <w:r w:rsidR="00155623">
              <w:rPr>
                <w:rFonts w:eastAsiaTheme="majorEastAsia"/>
                <w:sz w:val="18"/>
                <w:szCs w:val="18"/>
              </w:rPr>
              <w:t xml:space="preserve">” </w:t>
            </w:r>
            <w:r w:rsidR="00155623" w:rsidRPr="00155623">
              <w:rPr>
                <w:rFonts w:eastAsiaTheme="majorEastAsia"/>
                <w:sz w:val="18"/>
                <w:szCs w:val="18"/>
              </w:rPr>
              <w:t>with “</w:t>
            </w:r>
            <w:r w:rsidR="00155623" w:rsidRPr="00155623">
              <w:rPr>
                <w:rFonts w:cs="Courier New"/>
                <w:noProof/>
                <w:sz w:val="18"/>
                <w:szCs w:val="18"/>
                <w:lang w:bidi="th-TH"/>
              </w:rPr>
              <w:t>searchid” only</w:t>
            </w:r>
            <w:r w:rsidR="00155623" w:rsidRPr="00B2174F">
              <w:rPr>
                <w:rFonts w:eastAsiaTheme="majorEastAsia"/>
                <w:sz w:val="18"/>
                <w:szCs w:val="18"/>
              </w:rPr>
              <w:t xml:space="preserve"> </w:t>
            </w:r>
            <w:r w:rsidRPr="00B2174F">
              <w:rPr>
                <w:rFonts w:eastAsiaTheme="majorEastAsia"/>
                <w:sz w:val="18"/>
                <w:szCs w:val="18"/>
              </w:rPr>
              <w:t xml:space="preserve">then </w:t>
            </w:r>
            <w:r w:rsidR="009C6C8D" w:rsidRPr="00B2174F">
              <w:rPr>
                <w:rFonts w:eastAsiaTheme="majorEastAsia"/>
                <w:sz w:val="18"/>
                <w:szCs w:val="18"/>
              </w:rPr>
              <w:t>use</w:t>
            </w:r>
            <w:r w:rsidR="00155623">
              <w:rPr>
                <w:rFonts w:eastAsiaTheme="majorEastAsia"/>
                <w:sz w:val="18"/>
                <w:szCs w:val="18"/>
              </w:rPr>
              <w:t xml:space="preserve"> it in</w:t>
            </w:r>
            <w:r w:rsidRPr="00B2174F">
              <w:rPr>
                <w:rFonts w:eastAsiaTheme="majorEastAsia"/>
                <w:sz w:val="18"/>
                <w:szCs w:val="18"/>
              </w:rPr>
              <w:t xml:space="preserve"> </w:t>
            </w:r>
            <w:r w:rsidR="00DB386C" w:rsidRPr="00DB386C">
              <w:rPr>
                <w:rFonts w:cs="Courier New"/>
                <w:noProof/>
                <w:sz w:val="18"/>
                <w:szCs w:val="18"/>
                <w:lang w:bidi="th-TH"/>
              </w:rPr>
              <w:t>GetResultsRequestV2</w:t>
            </w:r>
            <w:r w:rsidR="009C6C8D" w:rsidRPr="00DB386C">
              <w:rPr>
                <w:rFonts w:eastAsiaTheme="majorEastAsia"/>
                <w:sz w:val="18"/>
                <w:szCs w:val="18"/>
              </w:rPr>
              <w:t xml:space="preserve"> </w:t>
            </w:r>
            <w:r w:rsidRPr="00B2174F">
              <w:rPr>
                <w:rFonts w:eastAsiaTheme="majorEastAsia"/>
                <w:sz w:val="18"/>
                <w:szCs w:val="18"/>
              </w:rPr>
              <w:t xml:space="preserve">for </w:t>
            </w:r>
            <w:r w:rsidR="009C6C8D" w:rsidRPr="00B2174F">
              <w:rPr>
                <w:rFonts w:eastAsiaTheme="majorEastAsia"/>
                <w:sz w:val="18"/>
                <w:szCs w:val="18"/>
              </w:rPr>
              <w:t xml:space="preserve">getting long </w:t>
            </w:r>
            <w:r w:rsidRPr="00B2174F">
              <w:rPr>
                <w:rFonts w:eastAsiaTheme="majorEastAsia"/>
                <w:sz w:val="18"/>
                <w:szCs w:val="18"/>
              </w:rPr>
              <w:t>result</w:t>
            </w:r>
          </w:p>
        </w:tc>
      </w:tr>
      <w:tr w:rsidR="00BE66A3" w:rsidRPr="00B2174F" w:rsidTr="00BE66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BE66A3" w:rsidRPr="00B2174F" w:rsidRDefault="00BE66A3" w:rsidP="008813B6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BE66A3" w:rsidRPr="00B2174F" w:rsidRDefault="00BE66A3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BE66A3" w:rsidRPr="00B2174F" w:rsidRDefault="00BE66A3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waittime</w:t>
            </w:r>
          </w:p>
        </w:tc>
        <w:tc>
          <w:tcPr>
            <w:tcW w:w="1080" w:type="dxa"/>
          </w:tcPr>
          <w:p w:rsidR="00BE66A3" w:rsidRPr="00B2174F" w:rsidRDefault="00BE66A3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N</w:t>
            </w:r>
          </w:p>
        </w:tc>
        <w:tc>
          <w:tcPr>
            <w:tcW w:w="1170" w:type="dxa"/>
          </w:tcPr>
          <w:p w:rsidR="00BE66A3" w:rsidRPr="00B2174F" w:rsidRDefault="00BE66A3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integer</w:t>
            </w:r>
          </w:p>
        </w:tc>
        <w:tc>
          <w:tcPr>
            <w:tcW w:w="1980" w:type="dxa"/>
          </w:tcPr>
          <w:p w:rsidR="00BE66A3" w:rsidRPr="00B2174F" w:rsidRDefault="00BE66A3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6</w:t>
            </w:r>
          </w:p>
        </w:tc>
        <w:tc>
          <w:tcPr>
            <w:tcW w:w="2700" w:type="dxa"/>
          </w:tcPr>
          <w:p w:rsidR="00BE66A3" w:rsidRPr="00B2174F" w:rsidRDefault="00BE66A3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The number of seconds that you want to wait which you want to retrieve the results</w:t>
            </w:r>
          </w:p>
          <w:p w:rsidR="00BE66A3" w:rsidRPr="00B2174F" w:rsidRDefault="00BE66A3" w:rsidP="001B7A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b/>
                <w:bCs/>
                <w:sz w:val="18"/>
                <w:szCs w:val="18"/>
              </w:rPr>
              <w:t>Important</w:t>
            </w:r>
            <w:r w:rsidRPr="00B2174F">
              <w:rPr>
                <w:rFonts w:eastAsiaTheme="majorEastAsia"/>
                <w:sz w:val="18"/>
                <w:szCs w:val="18"/>
              </w:rPr>
              <w:t xml:space="preserve">: although different response times are </w:t>
            </w:r>
            <w:r w:rsidRPr="00B2174F">
              <w:rPr>
                <w:rFonts w:eastAsiaTheme="majorEastAsia"/>
                <w:sz w:val="18"/>
                <w:szCs w:val="18"/>
              </w:rPr>
              <w:lastRenderedPageBreak/>
              <w:t>required depending on the type of search and location/size of the city</w:t>
            </w:r>
            <w:r w:rsidR="001B7A2E">
              <w:rPr>
                <w:rFonts w:eastAsiaTheme="majorEastAsia"/>
                <w:sz w:val="18"/>
                <w:szCs w:val="18"/>
              </w:rPr>
              <w:t>.</w:t>
            </w:r>
          </w:p>
        </w:tc>
      </w:tr>
      <w:tr w:rsidR="00BE66A3" w:rsidRPr="00B2174F" w:rsidTr="00BE6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BE66A3" w:rsidRPr="00B2174F" w:rsidRDefault="00BE66A3" w:rsidP="008813B6">
            <w:pPr>
              <w:ind w:right="-18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lastRenderedPageBreak/>
              <w:t>Type</w:t>
            </w:r>
          </w:p>
        </w:tc>
        <w:tc>
          <w:tcPr>
            <w:tcW w:w="1890" w:type="dxa"/>
          </w:tcPr>
          <w:p w:rsidR="00BE66A3" w:rsidRPr="00B2174F" w:rsidRDefault="00BE66A3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AvailabilityRequestV2</w:t>
            </w:r>
          </w:p>
        </w:tc>
        <w:tc>
          <w:tcPr>
            <w:tcW w:w="990" w:type="dxa"/>
          </w:tcPr>
          <w:p w:rsidR="00BE66A3" w:rsidRPr="00B2174F" w:rsidRDefault="00BE66A3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BE66A3" w:rsidRPr="00B2174F" w:rsidRDefault="00BE66A3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BE66A3" w:rsidRPr="00B2174F" w:rsidRDefault="00BE66A3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integer</w:t>
            </w:r>
          </w:p>
        </w:tc>
        <w:tc>
          <w:tcPr>
            <w:tcW w:w="1980" w:type="dxa"/>
          </w:tcPr>
          <w:p w:rsidR="00BE66A3" w:rsidRPr="00B2174F" w:rsidRDefault="00BE66A3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1</w:t>
            </w:r>
          </w:p>
        </w:tc>
        <w:tc>
          <w:tcPr>
            <w:tcW w:w="2700" w:type="dxa"/>
          </w:tcPr>
          <w:p w:rsidR="00F13B72" w:rsidRPr="00B2174F" w:rsidRDefault="00F13B72" w:rsidP="0046125E">
            <w:pPr>
              <w:ind w:left="252" w:right="-108" w:hanging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1"/>
                <w:rFonts w:cstheme="minorHAnsi"/>
                <w:color w:val="auto"/>
                <w:sz w:val="18"/>
                <w:szCs w:val="18"/>
              </w:rPr>
            </w:pPr>
            <w:r w:rsidRPr="00B2174F">
              <w:rPr>
                <w:rStyle w:val="m1"/>
                <w:rFonts w:cstheme="minorHAnsi"/>
                <w:color w:val="auto"/>
                <w:sz w:val="18"/>
                <w:szCs w:val="18"/>
              </w:rPr>
              <w:t>Possible ‘Type’ values are:</w:t>
            </w:r>
          </w:p>
          <w:p w:rsidR="00BE66A3" w:rsidRPr="00B2174F" w:rsidRDefault="00BE66A3" w:rsidP="0046125E">
            <w:pPr>
              <w:ind w:left="252" w:right="-108" w:hanging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1"/>
                <w:rFonts w:cstheme="minorHAnsi"/>
                <w:color w:val="auto"/>
                <w:sz w:val="18"/>
                <w:szCs w:val="18"/>
              </w:rPr>
            </w:pPr>
            <w:r w:rsidRPr="00B2174F">
              <w:rPr>
                <w:rStyle w:val="m1"/>
                <w:rFonts w:cstheme="minorHAnsi"/>
                <w:b/>
                <w:bCs/>
                <w:color w:val="auto"/>
                <w:sz w:val="18"/>
                <w:szCs w:val="18"/>
              </w:rPr>
              <w:t>1</w:t>
            </w:r>
            <w:r w:rsidRPr="00B2174F">
              <w:rPr>
                <w:rStyle w:val="m1"/>
                <w:rFonts w:cstheme="minorHAnsi"/>
                <w:color w:val="auto"/>
                <w:sz w:val="18"/>
                <w:szCs w:val="18"/>
              </w:rPr>
              <w:t xml:space="preserve"> = City search </w:t>
            </w:r>
          </w:p>
          <w:p w:rsidR="00BE66A3" w:rsidRPr="00B2174F" w:rsidRDefault="00BE66A3" w:rsidP="0046125E">
            <w:pPr>
              <w:ind w:left="252" w:right="-108" w:hanging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1"/>
                <w:rFonts w:cstheme="minorHAnsi"/>
                <w:color w:val="auto"/>
                <w:sz w:val="18"/>
                <w:szCs w:val="18"/>
              </w:rPr>
            </w:pPr>
            <w:r w:rsidRPr="00B2174F">
              <w:rPr>
                <w:rStyle w:val="m1"/>
                <w:rFonts w:cstheme="minorHAnsi"/>
                <w:b/>
                <w:bCs/>
                <w:color w:val="auto"/>
                <w:sz w:val="18"/>
                <w:szCs w:val="18"/>
              </w:rPr>
              <w:t>2</w:t>
            </w:r>
            <w:r w:rsidRPr="00B2174F">
              <w:rPr>
                <w:rStyle w:val="m1"/>
                <w:rFonts w:cstheme="minorHAnsi"/>
                <w:color w:val="auto"/>
                <w:sz w:val="18"/>
                <w:szCs w:val="18"/>
              </w:rPr>
              <w:t xml:space="preserve"> = Area search</w:t>
            </w:r>
          </w:p>
          <w:p w:rsidR="00BE66A3" w:rsidRPr="00B2174F" w:rsidRDefault="00BE66A3" w:rsidP="0046125E">
            <w:pPr>
              <w:ind w:left="252" w:right="-108" w:hanging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1"/>
                <w:rFonts w:ascii="Century Gothic" w:hAnsi="Century Gothic" w:cstheme="minorHAnsi"/>
                <w:b w:val="0"/>
                <w:bCs w:val="0"/>
                <w:color w:val="auto"/>
                <w:sz w:val="18"/>
                <w:szCs w:val="18"/>
              </w:rPr>
            </w:pPr>
            <w:r w:rsidRPr="00B2174F">
              <w:rPr>
                <w:rStyle w:val="b1"/>
                <w:rFonts w:ascii="Century Gothic" w:hAnsi="Century Gothic" w:cstheme="minorHAnsi"/>
                <w:color w:val="auto"/>
                <w:sz w:val="18"/>
                <w:szCs w:val="18"/>
              </w:rPr>
              <w:t>3</w:t>
            </w:r>
            <w:r w:rsidRPr="00B2174F">
              <w:rPr>
                <w:rStyle w:val="b1"/>
                <w:rFonts w:ascii="Century Gothic" w:hAnsi="Century Gothic" w:cstheme="minorHAnsi"/>
                <w:b w:val="0"/>
                <w:bCs w:val="0"/>
                <w:color w:val="auto"/>
                <w:sz w:val="18"/>
                <w:szCs w:val="18"/>
              </w:rPr>
              <w:t xml:space="preserve"> = Landmark search</w:t>
            </w:r>
          </w:p>
          <w:p w:rsidR="00BE66A3" w:rsidRPr="00B2174F" w:rsidRDefault="00BE66A3" w:rsidP="0046125E">
            <w:pPr>
              <w:ind w:left="252" w:right="-108" w:hanging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1"/>
                <w:rFonts w:ascii="Century Gothic" w:hAnsi="Century Gothic" w:cstheme="minorHAnsi"/>
                <w:b w:val="0"/>
                <w:bCs w:val="0"/>
                <w:color w:val="auto"/>
                <w:sz w:val="18"/>
                <w:szCs w:val="18"/>
              </w:rPr>
            </w:pPr>
            <w:r w:rsidRPr="00B2174F">
              <w:rPr>
                <w:rStyle w:val="b1"/>
                <w:rFonts w:ascii="Century Gothic" w:hAnsi="Century Gothic" w:cstheme="minorHAnsi"/>
                <w:color w:val="auto"/>
                <w:sz w:val="18"/>
                <w:szCs w:val="18"/>
              </w:rPr>
              <w:t>4</w:t>
            </w:r>
            <w:r w:rsidRPr="00B2174F">
              <w:rPr>
                <w:rStyle w:val="b1"/>
                <w:rFonts w:ascii="Century Gothic" w:hAnsi="Century Gothic" w:cstheme="minorHAnsi"/>
                <w:b w:val="0"/>
                <w:bCs w:val="0"/>
                <w:color w:val="auto"/>
                <w:sz w:val="18"/>
                <w:szCs w:val="18"/>
              </w:rPr>
              <w:t xml:space="preserve"> = Hotel search</w:t>
            </w:r>
          </w:p>
          <w:p w:rsidR="00BE66A3" w:rsidRPr="00B2174F" w:rsidRDefault="00BE66A3" w:rsidP="0046125E">
            <w:pPr>
              <w:ind w:left="252" w:right="-108" w:hanging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1"/>
                <w:rFonts w:ascii="Century Gothic" w:hAnsi="Century Gothic" w:cstheme="minorHAnsi"/>
                <w:b w:val="0"/>
                <w:bCs w:val="0"/>
                <w:color w:val="auto"/>
                <w:sz w:val="18"/>
                <w:szCs w:val="18"/>
              </w:rPr>
            </w:pPr>
            <w:r w:rsidRPr="00B2174F">
              <w:rPr>
                <w:rStyle w:val="b1"/>
                <w:rFonts w:ascii="Century Gothic" w:hAnsi="Century Gothic" w:cstheme="minorHAnsi"/>
                <w:color w:val="auto"/>
                <w:sz w:val="18"/>
                <w:szCs w:val="18"/>
              </w:rPr>
              <w:t>5</w:t>
            </w:r>
            <w:r w:rsidRPr="00B2174F">
              <w:rPr>
                <w:rStyle w:val="b1"/>
                <w:rFonts w:ascii="Century Gothic" w:hAnsi="Century Gothic" w:cstheme="minorHAnsi"/>
                <w:b w:val="0"/>
                <w:bCs w:val="0"/>
                <w:color w:val="auto"/>
                <w:sz w:val="18"/>
                <w:szCs w:val="18"/>
              </w:rPr>
              <w:t xml:space="preserve"> = location search</w:t>
            </w:r>
          </w:p>
          <w:p w:rsidR="00BE66A3" w:rsidRPr="00B2174F" w:rsidRDefault="00BE66A3" w:rsidP="0046125E">
            <w:pPr>
              <w:ind w:left="252" w:right="-108" w:hanging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1"/>
                <w:rFonts w:ascii="Century Gothic" w:hAnsi="Century Gothic" w:cstheme="minorHAnsi"/>
                <w:b w:val="0"/>
                <w:bCs w:val="0"/>
                <w:color w:val="auto"/>
                <w:sz w:val="18"/>
                <w:szCs w:val="18"/>
              </w:rPr>
            </w:pPr>
            <w:r w:rsidRPr="00B2174F">
              <w:rPr>
                <w:rStyle w:val="b1"/>
                <w:rFonts w:ascii="Century Gothic" w:hAnsi="Century Gothic" w:cstheme="minorHAnsi"/>
                <w:color w:val="auto"/>
                <w:sz w:val="18"/>
                <w:szCs w:val="18"/>
              </w:rPr>
              <w:t>6</w:t>
            </w:r>
            <w:r w:rsidRPr="00B2174F">
              <w:rPr>
                <w:rStyle w:val="b1"/>
                <w:rFonts w:ascii="Century Gothic" w:hAnsi="Century Gothic" w:cstheme="minorHAnsi"/>
                <w:b w:val="0"/>
                <w:bCs w:val="0"/>
                <w:color w:val="auto"/>
                <w:sz w:val="18"/>
                <w:szCs w:val="18"/>
              </w:rPr>
              <w:t xml:space="preserve"> = Hotel list search</w:t>
            </w:r>
          </w:p>
          <w:p w:rsidR="00F13B72" w:rsidRPr="00B2174F" w:rsidRDefault="00F13B72" w:rsidP="00E54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174F">
              <w:rPr>
                <w:rStyle w:val="b1"/>
                <w:rFonts w:ascii="Century Gothic" w:hAnsi="Century Gothic"/>
                <w:color w:val="auto"/>
                <w:sz w:val="18"/>
                <w:szCs w:val="18"/>
              </w:rPr>
              <w:t xml:space="preserve">Note: </w:t>
            </w:r>
            <w:r w:rsidR="00E54370">
              <w:rPr>
                <w:sz w:val="18"/>
                <w:szCs w:val="18"/>
              </w:rPr>
              <w:t>Hotel list search must be the same city</w:t>
            </w:r>
            <w:r w:rsidRPr="00B2174F">
              <w:rPr>
                <w:sz w:val="18"/>
                <w:szCs w:val="18"/>
              </w:rPr>
              <w:t xml:space="preserve"> </w:t>
            </w:r>
          </w:p>
        </w:tc>
      </w:tr>
      <w:tr w:rsidR="00BE66A3" w:rsidRPr="00B2174F" w:rsidTr="00BE66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BE66A3" w:rsidRPr="00B2174F" w:rsidRDefault="00BE66A3" w:rsidP="008813B6">
            <w:pPr>
              <w:ind w:right="-18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Id</w:t>
            </w:r>
          </w:p>
        </w:tc>
        <w:tc>
          <w:tcPr>
            <w:tcW w:w="1890" w:type="dxa"/>
          </w:tcPr>
          <w:p w:rsidR="00BE66A3" w:rsidRPr="00B2174F" w:rsidRDefault="00BE66A3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AvailabilityRequestV2</w:t>
            </w:r>
          </w:p>
        </w:tc>
        <w:tc>
          <w:tcPr>
            <w:tcW w:w="990" w:type="dxa"/>
          </w:tcPr>
          <w:p w:rsidR="00BE66A3" w:rsidRPr="00B2174F" w:rsidRDefault="00BE66A3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BE66A3" w:rsidRPr="00B2174F" w:rsidRDefault="0010003A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N</w:t>
            </w:r>
          </w:p>
        </w:tc>
        <w:tc>
          <w:tcPr>
            <w:tcW w:w="1170" w:type="dxa"/>
          </w:tcPr>
          <w:p w:rsidR="00BE66A3" w:rsidRPr="00B2174F" w:rsidRDefault="00BE66A3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BE66A3" w:rsidRPr="00B2174F" w:rsidRDefault="00BE66A3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cs="Courier New"/>
                <w:noProof/>
                <w:sz w:val="18"/>
                <w:szCs w:val="18"/>
                <w:lang w:bidi="th-TH"/>
              </w:rPr>
              <w:t>12133,12314,22332</w:t>
            </w:r>
          </w:p>
        </w:tc>
        <w:tc>
          <w:tcPr>
            <w:tcW w:w="2700" w:type="dxa"/>
          </w:tcPr>
          <w:p w:rsidR="00BE66A3" w:rsidRPr="00B2174F" w:rsidRDefault="00BE66A3" w:rsidP="008813B6">
            <w:pPr>
              <w:ind w:left="387" w:hanging="38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m1"/>
                <w:rFonts w:cstheme="minorHAnsi"/>
                <w:color w:val="auto"/>
                <w:sz w:val="18"/>
                <w:szCs w:val="18"/>
              </w:rPr>
            </w:pPr>
            <w:r w:rsidRPr="00B2174F">
              <w:rPr>
                <w:rStyle w:val="m1"/>
                <w:rFonts w:cstheme="minorHAnsi"/>
                <w:color w:val="auto"/>
                <w:sz w:val="18"/>
                <w:szCs w:val="18"/>
              </w:rPr>
              <w:t xml:space="preserve">Id = Agoda </w:t>
            </w:r>
            <w:r w:rsidR="003B4AB5">
              <w:rPr>
                <w:rStyle w:val="m1"/>
                <w:rFonts w:cstheme="minorHAnsi"/>
                <w:color w:val="auto"/>
                <w:sz w:val="18"/>
                <w:szCs w:val="18"/>
              </w:rPr>
              <w:t>C</w:t>
            </w:r>
            <w:r w:rsidRPr="00B2174F">
              <w:rPr>
                <w:rStyle w:val="m1"/>
                <w:rFonts w:cstheme="minorHAnsi"/>
                <w:color w:val="auto"/>
                <w:sz w:val="18"/>
                <w:szCs w:val="18"/>
              </w:rPr>
              <w:t xml:space="preserve">ity ID when Type = 1 </w:t>
            </w:r>
          </w:p>
          <w:p w:rsidR="00BE66A3" w:rsidRPr="00B2174F" w:rsidRDefault="00BE66A3" w:rsidP="008813B6">
            <w:pPr>
              <w:ind w:left="378" w:hanging="37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m1"/>
                <w:rFonts w:cstheme="minorHAnsi"/>
                <w:color w:val="auto"/>
                <w:sz w:val="18"/>
                <w:szCs w:val="18"/>
              </w:rPr>
            </w:pPr>
            <w:r w:rsidRPr="00B2174F">
              <w:rPr>
                <w:rStyle w:val="m1"/>
                <w:rFonts w:cstheme="minorHAnsi"/>
                <w:color w:val="auto"/>
                <w:sz w:val="18"/>
                <w:szCs w:val="18"/>
              </w:rPr>
              <w:t>Id = Agoda Area ID when Type = 2</w:t>
            </w:r>
          </w:p>
          <w:p w:rsidR="00BE66A3" w:rsidRPr="00B2174F" w:rsidRDefault="00BE66A3" w:rsidP="008813B6">
            <w:pPr>
              <w:ind w:left="378"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m1"/>
                <w:rFonts w:cstheme="minorHAnsi"/>
                <w:color w:val="auto"/>
                <w:sz w:val="18"/>
                <w:szCs w:val="18"/>
              </w:rPr>
            </w:pPr>
            <w:r w:rsidRPr="00B2174F">
              <w:rPr>
                <w:rStyle w:val="m1"/>
                <w:rFonts w:cstheme="minorHAnsi"/>
                <w:color w:val="auto"/>
                <w:sz w:val="18"/>
                <w:szCs w:val="18"/>
              </w:rPr>
              <w:t>Id = Agoda Landmark ID when Type = 3</w:t>
            </w:r>
          </w:p>
          <w:p w:rsidR="00BE66A3" w:rsidRPr="00B2174F" w:rsidRDefault="00BE66A3" w:rsidP="008813B6">
            <w:pPr>
              <w:ind w:left="387" w:hanging="38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m1"/>
                <w:rFonts w:cstheme="minorHAnsi"/>
                <w:color w:val="auto"/>
                <w:sz w:val="18"/>
                <w:szCs w:val="18"/>
              </w:rPr>
            </w:pPr>
            <w:r w:rsidRPr="00B2174F">
              <w:rPr>
                <w:rStyle w:val="m1"/>
                <w:rFonts w:cstheme="minorHAnsi"/>
                <w:color w:val="auto"/>
                <w:sz w:val="18"/>
                <w:szCs w:val="18"/>
              </w:rPr>
              <w:t>Id = Agoda Hotel ID when Type = 4</w:t>
            </w:r>
          </w:p>
          <w:p w:rsidR="00BE66A3" w:rsidRPr="00B2174F" w:rsidRDefault="00BE66A3" w:rsidP="008813B6">
            <w:pPr>
              <w:ind w:left="378" w:hanging="37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m1"/>
                <w:rFonts w:cstheme="minorHAnsi"/>
                <w:color w:val="auto"/>
                <w:sz w:val="18"/>
                <w:szCs w:val="18"/>
              </w:rPr>
            </w:pPr>
            <w:r w:rsidRPr="00B2174F">
              <w:rPr>
                <w:rStyle w:val="m1"/>
                <w:rFonts w:cstheme="minorHAnsi"/>
                <w:color w:val="auto"/>
                <w:sz w:val="18"/>
                <w:szCs w:val="18"/>
              </w:rPr>
              <w:t>Id = Empty (use Latitude</w:t>
            </w:r>
            <w:r w:rsidR="009C6C8D" w:rsidRPr="00B2174F">
              <w:rPr>
                <w:rStyle w:val="m1"/>
                <w:rFonts w:cstheme="minorHAnsi"/>
                <w:color w:val="auto"/>
                <w:sz w:val="18"/>
                <w:szCs w:val="18"/>
              </w:rPr>
              <w:t>,</w:t>
            </w:r>
            <w:r w:rsidRPr="00B2174F">
              <w:rPr>
                <w:rStyle w:val="m1"/>
                <w:rFonts w:cstheme="minorHAnsi"/>
                <w:color w:val="auto"/>
                <w:sz w:val="18"/>
                <w:szCs w:val="18"/>
              </w:rPr>
              <w:t xml:space="preserve"> </w:t>
            </w:r>
            <w:r w:rsidR="009C6C8D" w:rsidRPr="00B2174F">
              <w:rPr>
                <w:rStyle w:val="m1"/>
                <w:rFonts w:cstheme="minorHAnsi"/>
                <w:color w:val="auto"/>
                <w:sz w:val="18"/>
                <w:szCs w:val="18"/>
              </w:rPr>
              <w:t xml:space="preserve">Longitude </w:t>
            </w:r>
            <w:r w:rsidRPr="00B2174F">
              <w:rPr>
                <w:rStyle w:val="m1"/>
                <w:rFonts w:cstheme="minorHAnsi"/>
                <w:color w:val="auto"/>
                <w:sz w:val="18"/>
                <w:szCs w:val="18"/>
              </w:rPr>
              <w:t xml:space="preserve">and </w:t>
            </w:r>
            <w:r w:rsidR="009C6C8D" w:rsidRPr="00B2174F">
              <w:rPr>
                <w:rStyle w:val="m1"/>
                <w:rFonts w:cstheme="minorHAnsi"/>
                <w:color w:val="auto"/>
                <w:sz w:val="18"/>
                <w:szCs w:val="18"/>
              </w:rPr>
              <w:t xml:space="preserve">Radius </w:t>
            </w:r>
            <w:r w:rsidRPr="00B2174F">
              <w:rPr>
                <w:rStyle w:val="m1"/>
                <w:rFonts w:cstheme="minorHAnsi"/>
                <w:color w:val="auto"/>
                <w:sz w:val="18"/>
                <w:szCs w:val="18"/>
              </w:rPr>
              <w:t>instead) when Type = 5</w:t>
            </w:r>
          </w:p>
          <w:p w:rsidR="00BE66A3" w:rsidRPr="00B2174F" w:rsidRDefault="00BE66A3" w:rsidP="009C16D2">
            <w:pPr>
              <w:ind w:left="378" w:hanging="37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2174F">
              <w:rPr>
                <w:rStyle w:val="m1"/>
                <w:rFonts w:cstheme="minorHAnsi"/>
                <w:color w:val="auto"/>
                <w:sz w:val="18"/>
                <w:szCs w:val="18"/>
              </w:rPr>
              <w:t>Id = List of Agoda hotel ID’s separated by comma’s when Type = 6</w:t>
            </w:r>
          </w:p>
        </w:tc>
      </w:tr>
      <w:tr w:rsidR="00BE66A3" w:rsidRPr="00B2174F" w:rsidTr="00BE6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BE66A3" w:rsidRPr="00B2174F" w:rsidRDefault="00BE66A3" w:rsidP="008813B6">
            <w:pPr>
              <w:ind w:right="-18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lastRenderedPageBreak/>
              <w:t>Radius</w:t>
            </w:r>
          </w:p>
        </w:tc>
        <w:tc>
          <w:tcPr>
            <w:tcW w:w="1890" w:type="dxa"/>
          </w:tcPr>
          <w:p w:rsidR="00BE66A3" w:rsidRPr="00B2174F" w:rsidRDefault="00BE66A3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AvailabilityRequestV2</w:t>
            </w:r>
          </w:p>
        </w:tc>
        <w:tc>
          <w:tcPr>
            <w:tcW w:w="990" w:type="dxa"/>
          </w:tcPr>
          <w:p w:rsidR="00BE66A3" w:rsidRPr="00B2174F" w:rsidRDefault="00BE66A3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BE66A3" w:rsidRPr="00B2174F" w:rsidRDefault="0010003A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BE66A3" w:rsidRPr="00B2174F" w:rsidRDefault="00BE66A3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integer</w:t>
            </w:r>
          </w:p>
        </w:tc>
        <w:tc>
          <w:tcPr>
            <w:tcW w:w="1980" w:type="dxa"/>
          </w:tcPr>
          <w:p w:rsidR="00BE66A3" w:rsidRPr="00B2174F" w:rsidRDefault="001A4BEA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0</w:t>
            </w:r>
          </w:p>
        </w:tc>
        <w:tc>
          <w:tcPr>
            <w:tcW w:w="2700" w:type="dxa"/>
          </w:tcPr>
          <w:p w:rsidR="00BE66A3" w:rsidRPr="00B2174F" w:rsidRDefault="00BE66A3" w:rsidP="00467ABA">
            <w:pPr>
              <w:autoSpaceDE w:val="0"/>
              <w:autoSpaceDN w:val="0"/>
              <w:adjustRightInd w:val="0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cs="TT1B1t00"/>
                <w:sz w:val="18"/>
                <w:szCs w:val="18"/>
                <w:lang w:bidi="th-TH"/>
              </w:rPr>
              <w:t>Radius in KM from the center of th</w:t>
            </w:r>
            <w:r w:rsidR="00EF591E">
              <w:rPr>
                <w:rFonts w:cs="TT1B1t00"/>
                <w:sz w:val="18"/>
                <w:szCs w:val="18"/>
                <w:lang w:bidi="th-TH"/>
              </w:rPr>
              <w:t>e area that you have for type 6</w:t>
            </w:r>
            <w:r w:rsidRPr="00B2174F">
              <w:rPr>
                <w:rFonts w:cs="TT1B1t00"/>
                <w:sz w:val="18"/>
                <w:szCs w:val="18"/>
                <w:lang w:bidi="th-TH"/>
              </w:rPr>
              <w:t xml:space="preserve"> (Hotel list search). If you omit the Radius</w:t>
            </w:r>
            <w:r w:rsidR="001A4BEA">
              <w:rPr>
                <w:rFonts w:cs="TT1B1t00"/>
                <w:sz w:val="18"/>
                <w:szCs w:val="18"/>
                <w:lang w:bidi="th-TH"/>
              </w:rPr>
              <w:t xml:space="preserve"> (by putting Radius = 0)</w:t>
            </w:r>
            <w:r w:rsidR="00202141">
              <w:rPr>
                <w:rFonts w:cs="TT1B1t00"/>
                <w:sz w:val="18"/>
                <w:szCs w:val="18"/>
                <w:lang w:bidi="th-TH"/>
              </w:rPr>
              <w:t>,</w:t>
            </w:r>
            <w:r w:rsidRPr="00B2174F">
              <w:rPr>
                <w:rFonts w:cs="TT1B1t00"/>
                <w:sz w:val="18"/>
                <w:szCs w:val="18"/>
                <w:lang w:bidi="th-TH"/>
              </w:rPr>
              <w:t xml:space="preserve"> we will serve you with the default radius that we have defined</w:t>
            </w:r>
            <w:r w:rsidR="009C16D2" w:rsidRPr="00B2174F">
              <w:rPr>
                <w:rFonts w:cs="TT1B1t00"/>
                <w:sz w:val="18"/>
                <w:szCs w:val="18"/>
                <w:lang w:bidi="th-TH"/>
              </w:rPr>
              <w:t xml:space="preserve"> by differing per </w:t>
            </w:r>
            <w:r w:rsidR="00202141">
              <w:rPr>
                <w:rFonts w:cs="TT1B1t00"/>
                <w:sz w:val="18"/>
                <w:szCs w:val="18"/>
                <w:lang w:bidi="th-TH"/>
              </w:rPr>
              <w:t>city</w:t>
            </w:r>
            <w:r w:rsidR="00467ABA">
              <w:rPr>
                <w:rFonts w:cs="TT1B1t00"/>
                <w:sz w:val="18"/>
                <w:szCs w:val="18"/>
                <w:lang w:bidi="th-TH"/>
              </w:rPr>
              <w:t xml:space="preserve"> or area or </w:t>
            </w:r>
            <w:r w:rsidR="00202141">
              <w:rPr>
                <w:rFonts w:cs="TT1B1t00"/>
                <w:sz w:val="18"/>
                <w:szCs w:val="18"/>
                <w:lang w:bidi="th-TH"/>
              </w:rPr>
              <w:t xml:space="preserve">landmark </w:t>
            </w:r>
            <w:r w:rsidR="009C16D2" w:rsidRPr="00B2174F">
              <w:rPr>
                <w:rFonts w:cs="TT1B1t00"/>
                <w:sz w:val="18"/>
                <w:szCs w:val="18"/>
                <w:lang w:bidi="th-TH"/>
              </w:rPr>
              <w:t>search type.</w:t>
            </w:r>
          </w:p>
        </w:tc>
      </w:tr>
      <w:tr w:rsidR="00BE66A3" w:rsidRPr="00B2174F" w:rsidTr="00BE66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BE66A3" w:rsidRPr="00B2174F" w:rsidRDefault="00BE66A3" w:rsidP="008813B6">
            <w:pPr>
              <w:ind w:right="-18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Latitude</w:t>
            </w:r>
          </w:p>
        </w:tc>
        <w:tc>
          <w:tcPr>
            <w:tcW w:w="1890" w:type="dxa"/>
          </w:tcPr>
          <w:p w:rsidR="00BE66A3" w:rsidRPr="00B2174F" w:rsidRDefault="00BE66A3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AvailabilityRequestV2</w:t>
            </w:r>
          </w:p>
        </w:tc>
        <w:tc>
          <w:tcPr>
            <w:tcW w:w="990" w:type="dxa"/>
          </w:tcPr>
          <w:p w:rsidR="00BE66A3" w:rsidRPr="00B2174F" w:rsidRDefault="00BE66A3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BE66A3" w:rsidRPr="00B2174F" w:rsidRDefault="0010003A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BE66A3" w:rsidRPr="00B2174F" w:rsidRDefault="001A4BEA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float</w:t>
            </w:r>
          </w:p>
        </w:tc>
        <w:tc>
          <w:tcPr>
            <w:tcW w:w="1980" w:type="dxa"/>
          </w:tcPr>
          <w:p w:rsidR="00BE66A3" w:rsidRPr="00B2174F" w:rsidRDefault="001A4BEA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0</w:t>
            </w:r>
          </w:p>
        </w:tc>
        <w:tc>
          <w:tcPr>
            <w:tcW w:w="2700" w:type="dxa"/>
          </w:tcPr>
          <w:p w:rsidR="00BE66A3" w:rsidRPr="00B2174F" w:rsidRDefault="00BE66A3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cs="TT1B1t00"/>
                <w:sz w:val="18"/>
                <w:szCs w:val="18"/>
                <w:lang w:bidi="th-TH"/>
              </w:rPr>
              <w:t xml:space="preserve">Latitude of the </w:t>
            </w:r>
            <w:r w:rsidR="00E54370">
              <w:rPr>
                <w:rFonts w:cs="TT1B1t00"/>
                <w:sz w:val="18"/>
                <w:szCs w:val="18"/>
                <w:lang w:bidi="th-TH"/>
              </w:rPr>
              <w:t xml:space="preserve">Agoda </w:t>
            </w:r>
            <w:r w:rsidRPr="00B2174F">
              <w:rPr>
                <w:rFonts w:cs="TT1B1t00"/>
                <w:sz w:val="18"/>
                <w:szCs w:val="18"/>
                <w:lang w:bidi="th-TH"/>
              </w:rPr>
              <w:t>GEO point for search type 5</w:t>
            </w:r>
            <w:r w:rsidR="009C16D2" w:rsidRPr="00B2174F">
              <w:rPr>
                <w:rFonts w:cs="TT1B1t00"/>
                <w:sz w:val="18"/>
                <w:szCs w:val="18"/>
                <w:lang w:bidi="th-TH"/>
              </w:rPr>
              <w:t xml:space="preserve"> (define 5 decimal)</w:t>
            </w:r>
            <w:r w:rsidR="00BA5558">
              <w:rPr>
                <w:rFonts w:cs="TT1B1t00"/>
                <w:sz w:val="18"/>
                <w:szCs w:val="18"/>
                <w:lang w:bidi="th-TH"/>
              </w:rPr>
              <w:t>. In case of no Latitude, you have to put 0 for this field.</w:t>
            </w:r>
          </w:p>
        </w:tc>
      </w:tr>
      <w:tr w:rsidR="001A4BEA" w:rsidRPr="00B2174F" w:rsidTr="00BE6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1A4BEA" w:rsidRPr="00B2174F" w:rsidRDefault="001A4BEA" w:rsidP="008813B6">
            <w:pPr>
              <w:ind w:right="-18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Longitude</w:t>
            </w:r>
          </w:p>
        </w:tc>
        <w:tc>
          <w:tcPr>
            <w:tcW w:w="1890" w:type="dxa"/>
          </w:tcPr>
          <w:p w:rsidR="001A4BEA" w:rsidRPr="00B2174F" w:rsidRDefault="001A4BEA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AvailabilityRequestV2</w:t>
            </w:r>
          </w:p>
        </w:tc>
        <w:tc>
          <w:tcPr>
            <w:tcW w:w="990" w:type="dxa"/>
          </w:tcPr>
          <w:p w:rsidR="001A4BEA" w:rsidRPr="00B2174F" w:rsidRDefault="001A4BEA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1A4BEA" w:rsidRPr="00B2174F" w:rsidRDefault="0010003A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1A4BEA" w:rsidRPr="00B2174F" w:rsidRDefault="001A4BEA" w:rsidP="00EF5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float</w:t>
            </w:r>
          </w:p>
        </w:tc>
        <w:tc>
          <w:tcPr>
            <w:tcW w:w="1980" w:type="dxa"/>
          </w:tcPr>
          <w:p w:rsidR="001A4BEA" w:rsidRPr="00B2174F" w:rsidRDefault="001A4BEA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0</w:t>
            </w:r>
          </w:p>
        </w:tc>
        <w:tc>
          <w:tcPr>
            <w:tcW w:w="2700" w:type="dxa"/>
          </w:tcPr>
          <w:p w:rsidR="001A4BEA" w:rsidRPr="00B2174F" w:rsidRDefault="001A4BEA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cs="TT1B1t00"/>
                <w:sz w:val="18"/>
                <w:szCs w:val="18"/>
                <w:lang w:bidi="th-TH"/>
              </w:rPr>
              <w:t xml:space="preserve">Longitude of the </w:t>
            </w:r>
            <w:r>
              <w:rPr>
                <w:rFonts w:cs="TT1B1t00"/>
                <w:sz w:val="18"/>
                <w:szCs w:val="18"/>
                <w:lang w:bidi="th-TH"/>
              </w:rPr>
              <w:t xml:space="preserve">Agoda </w:t>
            </w:r>
            <w:r w:rsidRPr="00B2174F">
              <w:rPr>
                <w:rFonts w:cs="TT1B1t00"/>
                <w:sz w:val="18"/>
                <w:szCs w:val="18"/>
                <w:lang w:bidi="th-TH"/>
              </w:rPr>
              <w:t>GEO point for search type 5 (define 5 decimal)</w:t>
            </w:r>
            <w:r w:rsidR="00BA5558">
              <w:rPr>
                <w:rFonts w:cs="TT1B1t00"/>
                <w:sz w:val="18"/>
                <w:szCs w:val="18"/>
                <w:lang w:bidi="th-TH"/>
              </w:rPr>
              <w:t>. In case of no Latitude, you have to put 0 for this field.</w:t>
            </w:r>
          </w:p>
        </w:tc>
      </w:tr>
      <w:tr w:rsidR="00BE66A3" w:rsidRPr="00B2174F" w:rsidTr="00BE66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BE66A3" w:rsidRPr="00B2174F" w:rsidRDefault="00BE66A3" w:rsidP="008813B6">
            <w:pPr>
              <w:ind w:right="-18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CheckIn</w:t>
            </w:r>
          </w:p>
        </w:tc>
        <w:tc>
          <w:tcPr>
            <w:tcW w:w="1890" w:type="dxa"/>
          </w:tcPr>
          <w:p w:rsidR="00BE66A3" w:rsidRPr="00B2174F" w:rsidRDefault="00BE66A3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AvailabilityRequestV2</w:t>
            </w:r>
          </w:p>
        </w:tc>
        <w:tc>
          <w:tcPr>
            <w:tcW w:w="990" w:type="dxa"/>
          </w:tcPr>
          <w:p w:rsidR="00BE66A3" w:rsidRPr="00B2174F" w:rsidRDefault="00BE66A3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BE66A3" w:rsidRPr="00B2174F" w:rsidRDefault="00BE66A3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BE66A3" w:rsidRPr="00B2174F" w:rsidRDefault="009C16D2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date</w:t>
            </w:r>
          </w:p>
        </w:tc>
        <w:tc>
          <w:tcPr>
            <w:tcW w:w="1980" w:type="dxa"/>
          </w:tcPr>
          <w:p w:rsidR="00BE66A3" w:rsidRPr="00B2174F" w:rsidRDefault="00BE66A3" w:rsidP="00F054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2010-0</w:t>
            </w:r>
            <w:r w:rsidR="00F0541D">
              <w:rPr>
                <w:rFonts w:eastAsiaTheme="majorEastAsia"/>
                <w:sz w:val="18"/>
                <w:szCs w:val="18"/>
              </w:rPr>
              <w:t>9</w:t>
            </w:r>
            <w:r w:rsidRPr="00B2174F">
              <w:rPr>
                <w:rFonts w:eastAsiaTheme="majorEastAsia"/>
                <w:sz w:val="18"/>
                <w:szCs w:val="18"/>
              </w:rPr>
              <w:t>-2</w:t>
            </w:r>
            <w:r w:rsidR="00F0541D">
              <w:rPr>
                <w:rFonts w:eastAsiaTheme="majorEastAsia"/>
                <w:sz w:val="18"/>
                <w:szCs w:val="18"/>
              </w:rPr>
              <w:t>1</w:t>
            </w:r>
          </w:p>
        </w:tc>
        <w:tc>
          <w:tcPr>
            <w:tcW w:w="2700" w:type="dxa"/>
          </w:tcPr>
          <w:p w:rsidR="00BE66A3" w:rsidRPr="00B2174F" w:rsidRDefault="00BE66A3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Check-in date in the format YYYY-MM-DD</w:t>
            </w:r>
            <w:r w:rsidR="00AD27C1">
              <w:rPr>
                <w:rFonts w:eastAsiaTheme="majorEastAsia"/>
                <w:sz w:val="18"/>
                <w:szCs w:val="18"/>
              </w:rPr>
              <w:t xml:space="preserve"> and is more than or equal to today date</w:t>
            </w:r>
          </w:p>
        </w:tc>
      </w:tr>
      <w:tr w:rsidR="00BE66A3" w:rsidRPr="00B2174F" w:rsidTr="00BE6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BE66A3" w:rsidRPr="00B2174F" w:rsidRDefault="00BE66A3" w:rsidP="008813B6">
            <w:pPr>
              <w:ind w:right="-18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CheckOut</w:t>
            </w:r>
          </w:p>
        </w:tc>
        <w:tc>
          <w:tcPr>
            <w:tcW w:w="1890" w:type="dxa"/>
          </w:tcPr>
          <w:p w:rsidR="00BE66A3" w:rsidRPr="00B2174F" w:rsidRDefault="00BE66A3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AvailabilityRequestV2</w:t>
            </w:r>
          </w:p>
        </w:tc>
        <w:tc>
          <w:tcPr>
            <w:tcW w:w="990" w:type="dxa"/>
          </w:tcPr>
          <w:p w:rsidR="00BE66A3" w:rsidRPr="00B2174F" w:rsidRDefault="00BE66A3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BE66A3" w:rsidRPr="00B2174F" w:rsidRDefault="00BE66A3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BE66A3" w:rsidRPr="00B2174F" w:rsidRDefault="009C16D2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date</w:t>
            </w:r>
          </w:p>
        </w:tc>
        <w:tc>
          <w:tcPr>
            <w:tcW w:w="1980" w:type="dxa"/>
          </w:tcPr>
          <w:p w:rsidR="00BE66A3" w:rsidRPr="00B2174F" w:rsidRDefault="00BE66A3" w:rsidP="00F0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2010-0</w:t>
            </w:r>
            <w:r w:rsidR="00F0541D">
              <w:rPr>
                <w:rFonts w:eastAsiaTheme="majorEastAsia"/>
                <w:sz w:val="18"/>
                <w:szCs w:val="18"/>
              </w:rPr>
              <w:t>9</w:t>
            </w:r>
            <w:r w:rsidRPr="00B2174F">
              <w:rPr>
                <w:rFonts w:eastAsiaTheme="majorEastAsia"/>
                <w:sz w:val="18"/>
                <w:szCs w:val="18"/>
              </w:rPr>
              <w:t>-25</w:t>
            </w:r>
          </w:p>
        </w:tc>
        <w:tc>
          <w:tcPr>
            <w:tcW w:w="2700" w:type="dxa"/>
          </w:tcPr>
          <w:p w:rsidR="00BE66A3" w:rsidRPr="00B2174F" w:rsidRDefault="00BE66A3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Check-out date in the format YYYY-MM-DD</w:t>
            </w:r>
            <w:r w:rsidR="00AD27C1">
              <w:rPr>
                <w:rFonts w:eastAsiaTheme="majorEastAsia"/>
                <w:sz w:val="18"/>
                <w:szCs w:val="18"/>
              </w:rPr>
              <w:t xml:space="preserve"> and is more than Check-in date </w:t>
            </w:r>
          </w:p>
        </w:tc>
      </w:tr>
      <w:tr w:rsidR="00BE66A3" w:rsidRPr="00B2174F" w:rsidTr="00BE66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BE66A3" w:rsidRPr="00B2174F" w:rsidRDefault="00BE66A3" w:rsidP="008813B6">
            <w:pPr>
              <w:ind w:right="-18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Rooms</w:t>
            </w:r>
          </w:p>
        </w:tc>
        <w:tc>
          <w:tcPr>
            <w:tcW w:w="1890" w:type="dxa"/>
          </w:tcPr>
          <w:p w:rsidR="00BE66A3" w:rsidRPr="00B2174F" w:rsidRDefault="00BE66A3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AvailabilityRequestV2</w:t>
            </w:r>
          </w:p>
        </w:tc>
        <w:tc>
          <w:tcPr>
            <w:tcW w:w="990" w:type="dxa"/>
          </w:tcPr>
          <w:p w:rsidR="00BE66A3" w:rsidRPr="00B2174F" w:rsidRDefault="00BE66A3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BE66A3" w:rsidRPr="00B2174F" w:rsidRDefault="00BE66A3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BE66A3" w:rsidRPr="00B2174F" w:rsidRDefault="009C16D2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integer</w:t>
            </w:r>
          </w:p>
        </w:tc>
        <w:tc>
          <w:tcPr>
            <w:tcW w:w="1980" w:type="dxa"/>
          </w:tcPr>
          <w:p w:rsidR="00BE66A3" w:rsidRPr="00B2174F" w:rsidRDefault="00BE66A3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1</w:t>
            </w:r>
          </w:p>
        </w:tc>
        <w:tc>
          <w:tcPr>
            <w:tcW w:w="2700" w:type="dxa"/>
          </w:tcPr>
          <w:p w:rsidR="00BE66A3" w:rsidRPr="00B2174F" w:rsidRDefault="00BE66A3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cs="TT1B1t00"/>
                <w:sz w:val="18"/>
                <w:szCs w:val="18"/>
                <w:lang w:bidi="th-TH"/>
              </w:rPr>
              <w:t>Number of rooms</w:t>
            </w:r>
          </w:p>
        </w:tc>
      </w:tr>
      <w:tr w:rsidR="009C16D2" w:rsidRPr="00B2174F" w:rsidTr="00BE6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9C16D2" w:rsidRPr="00B2174F" w:rsidRDefault="009C16D2" w:rsidP="008813B6">
            <w:pPr>
              <w:ind w:right="-18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Adults</w:t>
            </w:r>
          </w:p>
        </w:tc>
        <w:tc>
          <w:tcPr>
            <w:tcW w:w="1890" w:type="dxa"/>
          </w:tcPr>
          <w:p w:rsidR="009C16D2" w:rsidRPr="00B2174F" w:rsidRDefault="009C16D2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AvailabilityRequestV2</w:t>
            </w:r>
          </w:p>
        </w:tc>
        <w:tc>
          <w:tcPr>
            <w:tcW w:w="990" w:type="dxa"/>
          </w:tcPr>
          <w:p w:rsidR="009C16D2" w:rsidRPr="00B2174F" w:rsidRDefault="009C16D2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9C16D2" w:rsidRPr="00B2174F" w:rsidRDefault="009C16D2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9C16D2" w:rsidRPr="00B2174F" w:rsidRDefault="009C16D2" w:rsidP="00CD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integer</w:t>
            </w:r>
          </w:p>
        </w:tc>
        <w:tc>
          <w:tcPr>
            <w:tcW w:w="1980" w:type="dxa"/>
          </w:tcPr>
          <w:p w:rsidR="009C16D2" w:rsidRPr="00B2174F" w:rsidRDefault="009C16D2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2</w:t>
            </w:r>
          </w:p>
        </w:tc>
        <w:tc>
          <w:tcPr>
            <w:tcW w:w="2700" w:type="dxa"/>
          </w:tcPr>
          <w:p w:rsidR="009C16D2" w:rsidRPr="00B2174F" w:rsidRDefault="009C16D2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cs="TT1B1t00"/>
                <w:sz w:val="18"/>
                <w:szCs w:val="18"/>
                <w:lang w:bidi="th-TH"/>
              </w:rPr>
              <w:t>Number of adults</w:t>
            </w:r>
          </w:p>
        </w:tc>
      </w:tr>
      <w:tr w:rsidR="009C16D2" w:rsidRPr="00B2174F" w:rsidTr="00BE66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9C16D2" w:rsidRPr="00B2174F" w:rsidRDefault="009C16D2" w:rsidP="008813B6">
            <w:pPr>
              <w:ind w:right="-18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Children</w:t>
            </w:r>
          </w:p>
        </w:tc>
        <w:tc>
          <w:tcPr>
            <w:tcW w:w="1890" w:type="dxa"/>
          </w:tcPr>
          <w:p w:rsidR="009C16D2" w:rsidRPr="00B2174F" w:rsidRDefault="009C16D2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AvailabilityRequest</w:t>
            </w:r>
            <w:r w:rsidRPr="00B2174F">
              <w:rPr>
                <w:sz w:val="18"/>
                <w:szCs w:val="18"/>
              </w:rPr>
              <w:lastRenderedPageBreak/>
              <w:t>V2</w:t>
            </w:r>
          </w:p>
        </w:tc>
        <w:tc>
          <w:tcPr>
            <w:tcW w:w="990" w:type="dxa"/>
          </w:tcPr>
          <w:p w:rsidR="009C16D2" w:rsidRPr="00B2174F" w:rsidRDefault="009C16D2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9C16D2" w:rsidRPr="00B2174F" w:rsidRDefault="00F31773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9C16D2" w:rsidRPr="00B2174F" w:rsidRDefault="009C16D2" w:rsidP="00CD1C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integer</w:t>
            </w:r>
          </w:p>
        </w:tc>
        <w:tc>
          <w:tcPr>
            <w:tcW w:w="1980" w:type="dxa"/>
          </w:tcPr>
          <w:p w:rsidR="009C16D2" w:rsidRPr="00B2174F" w:rsidRDefault="009C16D2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0</w:t>
            </w:r>
          </w:p>
        </w:tc>
        <w:tc>
          <w:tcPr>
            <w:tcW w:w="2700" w:type="dxa"/>
          </w:tcPr>
          <w:p w:rsidR="009C16D2" w:rsidRPr="00B2174F" w:rsidRDefault="009C16D2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cs="TT1B1t00"/>
                <w:sz w:val="18"/>
                <w:szCs w:val="18"/>
                <w:lang w:bidi="th-TH"/>
              </w:rPr>
              <w:t>Number of children</w:t>
            </w:r>
          </w:p>
        </w:tc>
      </w:tr>
      <w:tr w:rsidR="00BE66A3" w:rsidRPr="00B2174F" w:rsidTr="00BE6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BE66A3" w:rsidRPr="00B2174F" w:rsidRDefault="00BE66A3" w:rsidP="008813B6">
            <w:pPr>
              <w:ind w:right="-18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lastRenderedPageBreak/>
              <w:t>Rateplan</w:t>
            </w:r>
          </w:p>
        </w:tc>
        <w:tc>
          <w:tcPr>
            <w:tcW w:w="1890" w:type="dxa"/>
          </w:tcPr>
          <w:p w:rsidR="00BE66A3" w:rsidRPr="00B2174F" w:rsidRDefault="00BE66A3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AvailabilityRequestV2</w:t>
            </w:r>
          </w:p>
        </w:tc>
        <w:tc>
          <w:tcPr>
            <w:tcW w:w="990" w:type="dxa"/>
          </w:tcPr>
          <w:p w:rsidR="00BE66A3" w:rsidRPr="00B2174F" w:rsidRDefault="00BE66A3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BE66A3" w:rsidRPr="00B2174F" w:rsidRDefault="00155AC4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N</w:t>
            </w:r>
          </w:p>
        </w:tc>
        <w:tc>
          <w:tcPr>
            <w:tcW w:w="1170" w:type="dxa"/>
          </w:tcPr>
          <w:p w:rsidR="00BE66A3" w:rsidRPr="00B2174F" w:rsidRDefault="009C16D2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BE66A3" w:rsidRPr="00B2174F" w:rsidRDefault="00F0541D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Retail</w:t>
            </w:r>
          </w:p>
        </w:tc>
        <w:tc>
          <w:tcPr>
            <w:tcW w:w="2700" w:type="dxa"/>
          </w:tcPr>
          <w:p w:rsidR="00BE66A3" w:rsidRPr="00B2174F" w:rsidRDefault="00BE66A3" w:rsidP="00A262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E66A3" w:rsidRPr="00B2174F" w:rsidTr="00BE66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BE66A3" w:rsidRPr="00B2174F" w:rsidRDefault="00BE66A3" w:rsidP="008813B6">
            <w:pPr>
              <w:ind w:right="-18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Language</w:t>
            </w:r>
          </w:p>
        </w:tc>
        <w:tc>
          <w:tcPr>
            <w:tcW w:w="1890" w:type="dxa"/>
          </w:tcPr>
          <w:p w:rsidR="00BE66A3" w:rsidRPr="00B2174F" w:rsidRDefault="00BE66A3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AvailabilityRequestV2</w:t>
            </w:r>
          </w:p>
        </w:tc>
        <w:tc>
          <w:tcPr>
            <w:tcW w:w="990" w:type="dxa"/>
          </w:tcPr>
          <w:p w:rsidR="00BE66A3" w:rsidRPr="00B2174F" w:rsidRDefault="00BE66A3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BE66A3" w:rsidRPr="00B2174F" w:rsidRDefault="00BE66A3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BE66A3" w:rsidRPr="00B2174F" w:rsidRDefault="009C16D2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BE66A3" w:rsidRPr="00B2174F" w:rsidRDefault="00F0541D" w:rsidP="00881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th-th</w:t>
            </w:r>
          </w:p>
        </w:tc>
        <w:tc>
          <w:tcPr>
            <w:tcW w:w="2700" w:type="dxa"/>
          </w:tcPr>
          <w:p w:rsidR="00BE66A3" w:rsidRPr="00B2174F" w:rsidRDefault="00BE66A3" w:rsidP="008A044E">
            <w:pPr>
              <w:autoSpaceDE w:val="0"/>
              <w:autoSpaceDN w:val="0"/>
              <w:adjustRightInd w:val="0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cs="TT1B1t00"/>
                <w:sz w:val="18"/>
                <w:szCs w:val="18"/>
                <w:lang w:bidi="th-TH"/>
              </w:rPr>
              <w:t>Details are on Language Part</w:t>
            </w:r>
            <w:r w:rsidR="00A66D01" w:rsidRPr="00B2174F">
              <w:rPr>
                <w:rFonts w:cs="TT1B1t00"/>
                <w:sz w:val="18"/>
                <w:szCs w:val="18"/>
                <w:lang w:bidi="th-TH"/>
              </w:rPr>
              <w:t xml:space="preserve"> (Appendix)</w:t>
            </w:r>
          </w:p>
        </w:tc>
      </w:tr>
      <w:tr w:rsidR="00BE66A3" w:rsidRPr="00B2174F" w:rsidTr="00BE6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BE66A3" w:rsidRPr="00B2174F" w:rsidRDefault="00BE66A3" w:rsidP="008813B6">
            <w:pPr>
              <w:ind w:right="-18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Currency</w:t>
            </w:r>
          </w:p>
        </w:tc>
        <w:tc>
          <w:tcPr>
            <w:tcW w:w="1890" w:type="dxa"/>
          </w:tcPr>
          <w:p w:rsidR="00BE66A3" w:rsidRPr="00B2174F" w:rsidRDefault="00BE66A3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AvailabilityRequestV2</w:t>
            </w:r>
          </w:p>
        </w:tc>
        <w:tc>
          <w:tcPr>
            <w:tcW w:w="990" w:type="dxa"/>
          </w:tcPr>
          <w:p w:rsidR="00BE66A3" w:rsidRPr="00B2174F" w:rsidRDefault="00BE66A3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BE66A3" w:rsidRPr="00B2174F" w:rsidRDefault="00BE66A3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BE66A3" w:rsidRPr="00B2174F" w:rsidRDefault="009C16D2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BE66A3" w:rsidRPr="00B2174F" w:rsidRDefault="0044258E" w:rsidP="0088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USD</w:t>
            </w:r>
          </w:p>
        </w:tc>
        <w:tc>
          <w:tcPr>
            <w:tcW w:w="2700" w:type="dxa"/>
          </w:tcPr>
          <w:p w:rsidR="00BE66A3" w:rsidRPr="00B2174F" w:rsidRDefault="00BE66A3" w:rsidP="008A044E">
            <w:pPr>
              <w:autoSpaceDE w:val="0"/>
              <w:autoSpaceDN w:val="0"/>
              <w:adjustRightInd w:val="0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cs="TT1B1t00"/>
                <w:sz w:val="18"/>
                <w:szCs w:val="18"/>
                <w:lang w:bidi="th-TH"/>
              </w:rPr>
              <w:t>Details are on Currency Part</w:t>
            </w:r>
            <w:r w:rsidR="00A66D01" w:rsidRPr="00B2174F">
              <w:rPr>
                <w:rFonts w:cs="TT1B1t00"/>
                <w:sz w:val="18"/>
                <w:szCs w:val="18"/>
                <w:lang w:bidi="th-TH"/>
              </w:rPr>
              <w:t xml:space="preserve"> (Appendix)</w:t>
            </w:r>
          </w:p>
        </w:tc>
      </w:tr>
    </w:tbl>
    <w:p w:rsidR="00963C48" w:rsidRDefault="00F31773" w:rsidP="00375767">
      <w:pPr>
        <w:pStyle w:val="Heading3"/>
        <w:ind w:left="0"/>
        <w:sectPr w:rsidR="00963C48" w:rsidSect="008813B6">
          <w:type w:val="continuous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 xml:space="preserve">                                                                                                                                       </w:t>
      </w:r>
    </w:p>
    <w:p w:rsidR="009B6834" w:rsidRDefault="00F14224" w:rsidP="008D7164">
      <w:pPr>
        <w:pStyle w:val="Heading2"/>
        <w:tabs>
          <w:tab w:val="right" w:pos="9360"/>
        </w:tabs>
      </w:pPr>
      <w:bookmarkStart w:id="20" w:name="_Toc301949826"/>
      <w:r>
        <w:lastRenderedPageBreak/>
        <w:t xml:space="preserve">Availability </w:t>
      </w:r>
      <w:r w:rsidR="00F06931">
        <w:t xml:space="preserve">Short </w:t>
      </w:r>
      <w:r w:rsidR="009B6834">
        <w:t>Response</w:t>
      </w:r>
      <w:bookmarkEnd w:id="20"/>
    </w:p>
    <w:p w:rsidR="005A078E" w:rsidRDefault="005A078E" w:rsidP="005A078E">
      <w:r>
        <w:tab/>
        <w:t>This response uses for XML search partner who land into Agoda’s website and process booking via Agoda’s booking only.</w:t>
      </w:r>
    </w:p>
    <w:p w:rsidR="00F06931" w:rsidRPr="005A078E" w:rsidRDefault="00F06931" w:rsidP="005A078E"/>
    <w:p w:rsidR="00D75A48" w:rsidRPr="00267CA7" w:rsidRDefault="00D75A48" w:rsidP="00D75A48">
      <w:pPr>
        <w:pStyle w:val="Heading3"/>
      </w:pPr>
      <w:bookmarkStart w:id="21" w:name="_Toc294274600"/>
      <w:bookmarkStart w:id="22" w:name="_Toc294281477"/>
      <w:bookmarkStart w:id="23" w:name="_Toc301949827"/>
      <w:r w:rsidRPr="00267CA7">
        <w:t>Response Sample</w:t>
      </w:r>
      <w:r w:rsidR="00C419F6">
        <w:t xml:space="preserve"> </w:t>
      </w:r>
      <w:r>
        <w:t>(Correct Case)</w:t>
      </w:r>
      <w:bookmarkEnd w:id="21"/>
      <w:bookmarkEnd w:id="22"/>
      <w:bookmarkEnd w:id="23"/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D75A48" w:rsidRPr="009A7A35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&lt;?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xml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version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1.0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encoding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utf-8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?&gt;</w:t>
      </w:r>
    </w:p>
    <w:p w:rsidR="00D75A48" w:rsidRPr="009A7A35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AvailabilityShortResponseV2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searchid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260050612000002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status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200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xmlns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http://xml.agoda.com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xmlns:xsi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http://www.w3.org/2001/XMLSchema-instance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Pr="009A7A35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Hotels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Pr="009A7A35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Hotel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id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12345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name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Davis hotel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currency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USD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base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PRPN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7E051F" w:rsidRDefault="00D75A48" w:rsidP="00D75A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Room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id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12346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name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Deluxe room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="007E051F" w:rsidRPr="007E051F">
        <w:rPr>
          <w:rFonts w:ascii="Courier New" w:hAnsi="Courier New" w:cs="Courier New"/>
          <w:color w:val="FF0000"/>
          <w:szCs w:val="20"/>
          <w:lang w:bidi="th-TH"/>
        </w:rPr>
        <w:t>standardtranslation</w:t>
      </w:r>
      <w:r w:rsidR="007E051F"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="007E051F"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="007E051F">
        <w:rPr>
          <w:rFonts w:ascii="Courier New" w:hAnsi="Courier New" w:cs="Cordia New" w:hint="cs"/>
          <w:noProof/>
          <w:color w:val="0000FF"/>
          <w:szCs w:val="25"/>
          <w:cs/>
          <w:lang w:bidi="th-TH"/>
        </w:rPr>
        <w:t>ห้องดีลักซ์</w:t>
      </w:r>
      <w:r w:rsidR="007E051F"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="007E051F">
        <w:rPr>
          <w:rFonts w:ascii="Courier New" w:hAnsi="Courier New" w:cs="Courier New"/>
          <w:noProof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ex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120.00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loyal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12.00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inc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140.00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url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http://www.agoda.co</w:t>
      </w:r>
      <w:r w:rsidR="0044258E">
        <w:rPr>
          <w:rFonts w:ascii="Courier New" w:hAnsi="Courier New" w:cs="Courier New"/>
          <w:noProof/>
          <w:color w:val="0000FF"/>
          <w:szCs w:val="20"/>
          <w:lang w:bidi="th-TH"/>
        </w:rPr>
        <w:t>.th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/</w:t>
      </w:r>
    </w:p>
    <w:p w:rsidR="00D75A48" w:rsidRPr="009A7A35" w:rsidRDefault="00D75A48" w:rsidP="00D75A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partners/xml2010_landing.aspx?siteid=12345</w:t>
      </w:r>
      <w:r w:rsidR="00E54370">
        <w:rPr>
          <w:rFonts w:ascii="Courier New" w:hAnsi="Courier New" w:cs="Courier New"/>
          <w:noProof/>
          <w:color w:val="FF0000"/>
          <w:szCs w:val="20"/>
          <w:lang w:bidi="th-TH"/>
        </w:rPr>
        <w:t>&amp;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searchid=260050612000002</w:t>
      </w:r>
      <w:r w:rsidR="00E54370">
        <w:rPr>
          <w:rFonts w:ascii="Courier New" w:hAnsi="Courier New" w:cs="Courier New"/>
          <w:noProof/>
          <w:color w:val="FF0000"/>
          <w:szCs w:val="20"/>
          <w:lang w:bidi="th-TH"/>
        </w:rPr>
        <w:t>&amp;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lineitemid=</w:t>
      </w:r>
      <w:r w:rsidR="00682F86">
        <w:rPr>
          <w:rFonts w:ascii="Courier New" w:hAnsi="Courier New" w:cs="Courier New"/>
          <w:noProof/>
          <w:color w:val="0000FF"/>
          <w:szCs w:val="20"/>
          <w:lang w:bidi="th-TH"/>
        </w:rPr>
        <w:t>1</w:t>
      </w:r>
      <w:r w:rsidR="00E53A09">
        <w:rPr>
          <w:rFonts w:ascii="Courier New" w:hAnsi="Courier New" w:cs="Courier New"/>
          <w:noProof/>
          <w:color w:val="FF0000"/>
          <w:szCs w:val="20"/>
          <w:lang w:bidi="th-TH"/>
        </w:rPr>
        <w:t>&amp;</w:t>
      </w:r>
      <w:r w:rsidR="00E53A09">
        <w:rPr>
          <w:rFonts w:ascii="Courier New" w:hAnsi="Courier New" w:cs="Courier New"/>
          <w:noProof/>
          <w:color w:val="0000FF"/>
          <w:szCs w:val="20"/>
          <w:lang w:bidi="th-TH"/>
        </w:rPr>
        <w:t>currency=USD</w:t>
      </w:r>
      <w:r w:rsidR="00E53A09"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="00E53A09" w:rsidRPr="009A7A35">
        <w:rPr>
          <w:rFonts w:ascii="Courier New" w:hAnsi="Courier New" w:cs="Courier New"/>
          <w:noProof/>
          <w:color w:val="0000FF"/>
          <w:szCs w:val="20"/>
          <w:lang w:bidi="th-TH"/>
        </w:rPr>
        <w:t>/&gt;</w:t>
      </w:r>
    </w:p>
    <w:p w:rsidR="00D75A48" w:rsidRPr="009A7A35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Hotel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Pr="009A7A35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Hotels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AvailabilityShortResponseV2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682F86" w:rsidRDefault="00682F86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682F86" w:rsidRDefault="00682F86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682F86" w:rsidRDefault="00682F86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682F86" w:rsidRDefault="00682F86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682F86" w:rsidRDefault="00682F86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682F86" w:rsidRDefault="00682F86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682F86" w:rsidRDefault="00682F86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682F86" w:rsidRDefault="00682F86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682F86" w:rsidRDefault="00682F86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682F86" w:rsidRDefault="00682F86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682F86" w:rsidRDefault="00682F86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682F86" w:rsidRDefault="00682F86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682F86" w:rsidRDefault="00682F86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682F86" w:rsidRDefault="00682F86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682F86" w:rsidRDefault="00682F86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D75A48" w:rsidRPr="00267CA7" w:rsidRDefault="00D75A48" w:rsidP="00D75A48">
      <w:pPr>
        <w:pStyle w:val="Heading3"/>
      </w:pPr>
      <w:bookmarkStart w:id="24" w:name="_Toc294274601"/>
      <w:bookmarkStart w:id="25" w:name="_Toc294281478"/>
      <w:bookmarkStart w:id="26" w:name="_Toc301949828"/>
      <w:r w:rsidRPr="00267CA7">
        <w:lastRenderedPageBreak/>
        <w:t xml:space="preserve">XML </w:t>
      </w:r>
      <w:r>
        <w:t xml:space="preserve">Schema </w:t>
      </w:r>
      <w:r w:rsidRPr="00267CA7">
        <w:t xml:space="preserve">Validation Work Flow for Availability </w:t>
      </w:r>
      <w:r w:rsidR="00F06931">
        <w:t>Short</w:t>
      </w:r>
      <w:r w:rsidR="00F06931" w:rsidRPr="00267CA7">
        <w:t xml:space="preserve"> </w:t>
      </w:r>
      <w:r w:rsidRPr="00267CA7">
        <w:t>Re</w:t>
      </w:r>
      <w:r>
        <w:t>sponse (Correct Case)</w:t>
      </w:r>
      <w:bookmarkEnd w:id="24"/>
      <w:bookmarkEnd w:id="25"/>
      <w:bookmarkEnd w:id="26"/>
      <w:r w:rsidRPr="00267CA7">
        <w:t xml:space="preserve"> </w:t>
      </w:r>
    </w:p>
    <w:p w:rsidR="00D75A48" w:rsidRDefault="00F9052E" w:rsidP="00D75A48">
      <w:r>
        <w:rPr>
          <w:noProof/>
          <w:lang w:bidi="th-TH"/>
        </w:rPr>
        <w:pict>
          <v:roundrect id="_x0000_s1511" style="position:absolute;margin-left:205.7pt;margin-top:7pt;width:184.2pt;height:197.1pt;z-index:251842560" arcsize="10923f" fillcolor="white [3201]" strokecolor="#4bacc6 [3208]" strokeweight="2.5pt">
            <v:shadow color="#868686"/>
          </v:roundrect>
        </w:pict>
      </w:r>
      <w:r>
        <w:rPr>
          <w:noProof/>
          <w:lang w:bidi="th-TH"/>
        </w:rPr>
        <w:pict>
          <v:roundrect id="_x0000_s1514" style="position:absolute;margin-left:220.15pt;margin-top:18.25pt;width:154.25pt;height:45.2pt;z-index:251845632" arcsize="10923f" fillcolor="white [3201]" strokecolor="#4bacc6 [3208]" strokeweight="5pt">
            <v:stroke linestyle="thickThin"/>
            <v:shadow color="#868686"/>
            <v:textbox style="mso-next-textbox:#_x0000_s1514">
              <w:txbxContent>
                <w:p w:rsidR="0044258E" w:rsidRDefault="0044258E" w:rsidP="00D75A48">
                  <w:r>
                    <w:t>1. Validate data type for all elements/attributes</w:t>
                  </w:r>
                </w:p>
              </w:txbxContent>
            </v:textbox>
          </v:roundrect>
        </w:pict>
      </w:r>
    </w:p>
    <w:p w:rsidR="00D75A48" w:rsidRDefault="00D75A48" w:rsidP="00D75A48">
      <w:r>
        <w:t xml:space="preserve">                                                                                                      </w:t>
      </w:r>
    </w:p>
    <w:p w:rsidR="00D75A48" w:rsidRDefault="00D75A48" w:rsidP="00D75A48"/>
    <w:p w:rsidR="00D75A48" w:rsidRDefault="00F9052E" w:rsidP="00D75A48">
      <w:r>
        <w:rPr>
          <w:noProof/>
          <w:lang w:bidi="th-TH"/>
        </w:rPr>
        <w:pict>
          <v:roundrect id="_x0000_s1515" style="position:absolute;margin-left:220.15pt;margin-top:10.35pt;width:154.25pt;height:32.95pt;z-index:251846656" arcsize="10923f" fillcolor="white [3201]" strokecolor="#4bacc6 [3208]" strokeweight="5pt">
            <v:stroke linestyle="thickThin"/>
            <v:shadow color="#868686"/>
            <v:textbox style="mso-next-textbox:#_x0000_s1515">
              <w:txbxContent>
                <w:p w:rsidR="0044258E" w:rsidRDefault="0044258E" w:rsidP="00D75A48">
                  <w:r>
                    <w:t>2. Validate status’s data</w:t>
                  </w:r>
                </w:p>
              </w:txbxContent>
            </v:textbox>
          </v:roundrect>
        </w:pict>
      </w:r>
    </w:p>
    <w:p w:rsidR="00D75A48" w:rsidRDefault="00F9052E" w:rsidP="00D75A48">
      <w:r>
        <w:rPr>
          <w:noProof/>
          <w:lang w:bidi="th-TH"/>
        </w:rPr>
        <w:pict>
          <v:shape id="_x0000_s1513" type="#_x0000_t13" style="position:absolute;margin-left:133.85pt;margin-top:19.45pt;width:33.35pt;height:12.9pt;z-index:251844608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>
        <w:rPr>
          <w:noProof/>
          <w:lang w:bidi="th-TH"/>
        </w:rPr>
        <w:pict>
          <v:roundrect id="_x0000_s1512" style="position:absolute;margin-left:2.85pt;margin-top:-.25pt;width:94.9pt;height:50.05pt;z-index:251843584" arcsize="10923f" fillcolor="white [3201]" strokecolor="#4bacc6 [3208]" strokeweight="5pt">
            <v:stroke linestyle="thickThin"/>
            <v:shadow color="#868686"/>
            <v:textbox style="mso-next-textbox:#_x0000_s1512">
              <w:txbxContent>
                <w:p w:rsidR="0044258E" w:rsidRDefault="0044258E" w:rsidP="00D75A48">
                  <w:r>
                    <w:t>XML Schema Validation</w:t>
                  </w:r>
                </w:p>
              </w:txbxContent>
            </v:textbox>
          </v:roundrect>
        </w:pict>
      </w:r>
    </w:p>
    <w:p w:rsidR="00D75A48" w:rsidRDefault="00F9052E" w:rsidP="00D75A48">
      <w:r>
        <w:rPr>
          <w:noProof/>
          <w:lang w:bidi="th-TH"/>
        </w:rPr>
        <w:pict>
          <v:roundrect id="_x0000_s1516" style="position:absolute;margin-left:220.15pt;margin-top:10.3pt;width:154.25pt;height:33.1pt;z-index:251847680" arcsize="10923f" fillcolor="white [3201]" strokecolor="#4bacc6 [3208]" strokeweight="5pt">
            <v:stroke linestyle="thickThin"/>
            <v:shadow color="#868686"/>
            <v:textbox style="mso-next-textbox:#_x0000_s1516">
              <w:txbxContent>
                <w:p w:rsidR="0044258E" w:rsidRDefault="0044258E" w:rsidP="00D75A48">
                  <w:r>
                    <w:t>3. Validate base’s data</w:t>
                  </w:r>
                </w:p>
              </w:txbxContent>
            </v:textbox>
          </v:roundrect>
        </w:pict>
      </w:r>
    </w:p>
    <w:p w:rsidR="00D75A48" w:rsidRDefault="00D75A48" w:rsidP="00D75A48"/>
    <w:p w:rsidR="00D75A48" w:rsidRDefault="00F9052E" w:rsidP="00D75A48">
      <w:r>
        <w:rPr>
          <w:noProof/>
          <w:lang w:bidi="th-TH"/>
        </w:rPr>
        <w:pict>
          <v:roundrect id="_x0000_s1517" style="position:absolute;margin-left:220.15pt;margin-top:10.5pt;width:154.25pt;height:41.05pt;z-index:251848704" arcsize="10923f" fillcolor="white [3201]" strokecolor="#4bacc6 [3208]" strokeweight="5pt">
            <v:stroke linestyle="thickThin"/>
            <v:shadow color="#868686"/>
            <v:textbox style="mso-next-textbox:#_x0000_s1517">
              <w:txbxContent>
                <w:p w:rsidR="0044258E" w:rsidRDefault="0044258E" w:rsidP="00D75A48">
                  <w:r>
                    <w:t>4. Validate currency’s data</w:t>
                  </w:r>
                </w:p>
              </w:txbxContent>
            </v:textbox>
          </v:roundrect>
        </w:pict>
      </w:r>
    </w:p>
    <w:p w:rsidR="00D75A48" w:rsidRDefault="00D75A48" w:rsidP="00D75A48"/>
    <w:p w:rsidR="00D75A48" w:rsidRDefault="00D75A48" w:rsidP="00D75A48"/>
    <w:p w:rsidR="00D75A48" w:rsidRDefault="00D75A48" w:rsidP="00D75A48"/>
    <w:p w:rsidR="00D75A48" w:rsidRDefault="00D75A48" w:rsidP="00D75A48"/>
    <w:p w:rsidR="00D75A48" w:rsidRDefault="00740F3A" w:rsidP="00D75A48">
      <w:pPr>
        <w:pStyle w:val="ListParagraph"/>
        <w:ind w:left="360" w:firstLine="360"/>
      </w:pPr>
      <w:r>
        <w:t xml:space="preserve">XML Schema Validation 1, 3 and </w:t>
      </w:r>
      <w:r w:rsidR="00D75A48">
        <w:t>4 will accept data and format as per response parameter table below.</w:t>
      </w:r>
    </w:p>
    <w:p w:rsidR="00F520C6" w:rsidRDefault="00F520C6" w:rsidP="00F520C6">
      <w:pPr>
        <w:pStyle w:val="ListParagraph"/>
      </w:pPr>
    </w:p>
    <w:p w:rsidR="00740F3A" w:rsidRDefault="00F520C6" w:rsidP="00F520C6">
      <w:pPr>
        <w:pStyle w:val="ListParagraph"/>
        <w:ind w:left="360" w:firstLine="360"/>
      </w:pPr>
      <w:r>
        <w:t>XML Schema Validation 2 (</w:t>
      </w:r>
      <w:r w:rsidR="00740F3A">
        <w:t>Validate status’s data</w:t>
      </w:r>
      <w:r>
        <w:t>) will be v</w:t>
      </w:r>
      <w:r w:rsidR="00740F3A">
        <w:t>alidate</w:t>
      </w:r>
      <w:r>
        <w:t>d</w:t>
      </w:r>
      <w:r w:rsidR="00740F3A">
        <w:t xml:space="preserve"> by accepting 3 characters and each character contains 0-9 as per response parameter table below. 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D75A48" w:rsidRPr="0047647E" w:rsidRDefault="00D75A48" w:rsidP="00D75A48">
      <w:pPr>
        <w:sectPr w:rsidR="00D75A48" w:rsidRPr="0047647E" w:rsidSect="00963C48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D75A48" w:rsidRPr="00267CA7" w:rsidRDefault="00D75A48" w:rsidP="00D75A48">
      <w:pPr>
        <w:pStyle w:val="Heading3"/>
      </w:pPr>
      <w:bookmarkStart w:id="27" w:name="_Toc294274602"/>
      <w:bookmarkStart w:id="28" w:name="_Toc294281479"/>
      <w:bookmarkStart w:id="29" w:name="_Toc301949829"/>
      <w:r w:rsidRPr="00267CA7">
        <w:lastRenderedPageBreak/>
        <w:t>Response Parameter</w:t>
      </w:r>
      <w:r>
        <w:t xml:space="preserve"> (Correct Case)</w:t>
      </w:r>
      <w:bookmarkEnd w:id="27"/>
      <w:bookmarkEnd w:id="28"/>
      <w:bookmarkEnd w:id="29"/>
    </w:p>
    <w:tbl>
      <w:tblPr>
        <w:tblStyle w:val="LightGrid-Accent5"/>
        <w:tblpPr w:leftFromText="180" w:rightFromText="180" w:vertAnchor="text" w:tblpY="1"/>
        <w:tblOverlap w:val="never"/>
        <w:tblW w:w="11718" w:type="dxa"/>
        <w:tblLayout w:type="fixed"/>
        <w:tblLook w:val="04A0" w:firstRow="1" w:lastRow="0" w:firstColumn="1" w:lastColumn="0" w:noHBand="0" w:noVBand="1"/>
      </w:tblPr>
      <w:tblGrid>
        <w:gridCol w:w="1908"/>
        <w:gridCol w:w="1890"/>
        <w:gridCol w:w="990"/>
        <w:gridCol w:w="1080"/>
        <w:gridCol w:w="1170"/>
        <w:gridCol w:w="1980"/>
        <w:gridCol w:w="2700"/>
      </w:tblGrid>
      <w:tr w:rsidR="00D75A48" w:rsidRPr="00B2174F" w:rsidTr="00D75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D9D9D9" w:themeFill="background1" w:themeFillShade="D9"/>
          </w:tcPr>
          <w:p w:rsidR="00D75A48" w:rsidRPr="00B2174F" w:rsidRDefault="00D75A48" w:rsidP="00D75A48">
            <w:pPr>
              <w:ind w:right="-18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Element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D75A48" w:rsidRPr="00B2174F" w:rsidRDefault="00D75A48" w:rsidP="00D75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Parent Element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D75A48" w:rsidRPr="00B2174F" w:rsidRDefault="00D75A48" w:rsidP="00D75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cs/>
                <w:lang w:bidi="th-TH"/>
              </w:rPr>
            </w:pPr>
            <w:r w:rsidRPr="00B2174F">
              <w:rPr>
                <w:sz w:val="18"/>
                <w:szCs w:val="18"/>
              </w:rPr>
              <w:t>Attribute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D75A48" w:rsidRPr="00B2174F" w:rsidRDefault="00D75A48" w:rsidP="00D75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th-TH"/>
              </w:rPr>
            </w:pPr>
            <w:r w:rsidRPr="00B2174F">
              <w:rPr>
                <w:sz w:val="18"/>
                <w:szCs w:val="18"/>
                <w:lang w:bidi="th-TH"/>
              </w:rPr>
              <w:t>Required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D75A48" w:rsidRPr="00B2174F" w:rsidRDefault="00D75A48" w:rsidP="00D75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Data Type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D75A48" w:rsidRPr="00B2174F" w:rsidRDefault="00D75A48" w:rsidP="00D75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Example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D75A48" w:rsidRPr="00B2174F" w:rsidRDefault="00D75A48" w:rsidP="00D75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Description</w:t>
            </w:r>
          </w:p>
        </w:tc>
      </w:tr>
      <w:tr w:rsidR="00D75A48" w:rsidRPr="00B2174F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B2174F" w:rsidRDefault="00D75A48" w:rsidP="00D75A48">
            <w:pPr>
              <w:ind w:right="-18"/>
              <w:rPr>
                <w:sz w:val="18"/>
                <w:szCs w:val="18"/>
              </w:rPr>
            </w:pPr>
            <w:r w:rsidRPr="00B2174F">
              <w:rPr>
                <w:rFonts w:cs="Courier New"/>
                <w:noProof/>
                <w:sz w:val="18"/>
                <w:szCs w:val="18"/>
                <w:lang w:bidi="th-TH"/>
              </w:rPr>
              <w:t>AvailabilityShortResponseV2</w:t>
            </w:r>
          </w:p>
        </w:tc>
        <w:tc>
          <w:tcPr>
            <w:tcW w:w="1890" w:type="dxa"/>
          </w:tcPr>
          <w:p w:rsidR="00D75A48" w:rsidRPr="00B2174F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B2174F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searchid</w:t>
            </w:r>
          </w:p>
        </w:tc>
        <w:tc>
          <w:tcPr>
            <w:tcW w:w="1080" w:type="dxa"/>
          </w:tcPr>
          <w:p w:rsidR="00D75A48" w:rsidRPr="00B2174F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  <w:lang w:bidi="th-TH"/>
              </w:rPr>
            </w:pPr>
            <w:r w:rsidRPr="00B2174F">
              <w:rPr>
                <w:rFonts w:eastAsiaTheme="majorEastAsia"/>
                <w:sz w:val="18"/>
                <w:szCs w:val="18"/>
                <w:lang w:bidi="th-TH"/>
              </w:rPr>
              <w:t>Y</w:t>
            </w:r>
          </w:p>
        </w:tc>
        <w:tc>
          <w:tcPr>
            <w:tcW w:w="1170" w:type="dxa"/>
          </w:tcPr>
          <w:p w:rsidR="00D75A48" w:rsidRPr="00B2174F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long</w:t>
            </w:r>
          </w:p>
        </w:tc>
        <w:tc>
          <w:tcPr>
            <w:tcW w:w="1980" w:type="dxa"/>
          </w:tcPr>
          <w:p w:rsidR="00D75A48" w:rsidRPr="00B2174F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260050612000002</w:t>
            </w:r>
          </w:p>
        </w:tc>
        <w:tc>
          <w:tcPr>
            <w:tcW w:w="2700" w:type="dxa"/>
          </w:tcPr>
          <w:p w:rsidR="00D75A48" w:rsidRPr="00B2174F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cs="TT1B1t00"/>
                <w:sz w:val="18"/>
                <w:szCs w:val="18"/>
                <w:lang w:bidi="th-TH"/>
              </w:rPr>
              <w:t>The unique id that this search received in our system</w:t>
            </w:r>
          </w:p>
        </w:tc>
      </w:tr>
      <w:tr w:rsidR="00350D07" w:rsidRPr="00B2174F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350D07" w:rsidRPr="00B2174F" w:rsidRDefault="00350D07" w:rsidP="00350D07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350D07" w:rsidRPr="00B2174F" w:rsidRDefault="00350D07" w:rsidP="00350D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350D07" w:rsidRPr="00B2174F" w:rsidRDefault="00350D07" w:rsidP="00350D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status</w:t>
            </w:r>
          </w:p>
        </w:tc>
        <w:tc>
          <w:tcPr>
            <w:tcW w:w="1080" w:type="dxa"/>
          </w:tcPr>
          <w:p w:rsidR="00350D07" w:rsidRPr="00B2174F" w:rsidRDefault="00350D07" w:rsidP="00350D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350D07" w:rsidRPr="00B2174F" w:rsidRDefault="00350D07" w:rsidP="00350D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350D07" w:rsidRPr="00B2174F" w:rsidRDefault="00350D07" w:rsidP="00350D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200</w:t>
            </w:r>
          </w:p>
        </w:tc>
        <w:tc>
          <w:tcPr>
            <w:tcW w:w="2700" w:type="dxa"/>
          </w:tcPr>
          <w:p w:rsidR="00350D07" w:rsidRPr="00B2174F" w:rsidRDefault="00350D07" w:rsidP="00350D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B2174F">
              <w:rPr>
                <w:rFonts w:cs="TT1B1t00"/>
                <w:sz w:val="18"/>
                <w:szCs w:val="18"/>
                <w:lang w:bidi="th-TH"/>
              </w:rPr>
              <w:t>Details are on Response Codes Part (Appendix)</w:t>
            </w:r>
          </w:p>
        </w:tc>
      </w:tr>
      <w:tr w:rsidR="00350D07" w:rsidRPr="00B2174F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350D07" w:rsidRPr="00B2174F" w:rsidRDefault="00350D07" w:rsidP="00350D07">
            <w:pPr>
              <w:ind w:right="-18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Hotels</w:t>
            </w:r>
          </w:p>
        </w:tc>
        <w:tc>
          <w:tcPr>
            <w:tcW w:w="1890" w:type="dxa"/>
          </w:tcPr>
          <w:p w:rsidR="00350D07" w:rsidRPr="00B2174F" w:rsidRDefault="00350D07" w:rsidP="0035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cs="Courier New"/>
                <w:noProof/>
                <w:sz w:val="18"/>
                <w:szCs w:val="18"/>
                <w:lang w:bidi="th-TH"/>
              </w:rPr>
              <w:t>AvailabilityShortResponseV2</w:t>
            </w:r>
          </w:p>
        </w:tc>
        <w:tc>
          <w:tcPr>
            <w:tcW w:w="990" w:type="dxa"/>
          </w:tcPr>
          <w:p w:rsidR="00350D07" w:rsidRPr="00B2174F" w:rsidRDefault="00350D07" w:rsidP="0035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0D07" w:rsidRPr="00B2174F" w:rsidRDefault="00350D07" w:rsidP="0035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350D07" w:rsidRPr="00B2174F" w:rsidRDefault="00350D07" w:rsidP="0035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980" w:type="dxa"/>
          </w:tcPr>
          <w:p w:rsidR="00350D07" w:rsidRPr="00B2174F" w:rsidRDefault="00350D07" w:rsidP="0035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2700" w:type="dxa"/>
          </w:tcPr>
          <w:p w:rsidR="00350D07" w:rsidRPr="00B2174F" w:rsidRDefault="00350D07" w:rsidP="00350D07">
            <w:pPr>
              <w:ind w:left="252" w:hanging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D75A48" w:rsidRPr="00B2174F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B2174F" w:rsidRDefault="00D75A48" w:rsidP="00D75A48">
            <w:pPr>
              <w:ind w:right="-18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Hotel</w:t>
            </w:r>
          </w:p>
        </w:tc>
        <w:tc>
          <w:tcPr>
            <w:tcW w:w="1890" w:type="dxa"/>
          </w:tcPr>
          <w:p w:rsidR="00D75A48" w:rsidRPr="00B2174F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Hotels</w:t>
            </w:r>
          </w:p>
        </w:tc>
        <w:tc>
          <w:tcPr>
            <w:tcW w:w="990" w:type="dxa"/>
          </w:tcPr>
          <w:p w:rsidR="00D75A48" w:rsidRPr="00B2174F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id</w:t>
            </w:r>
          </w:p>
        </w:tc>
        <w:tc>
          <w:tcPr>
            <w:tcW w:w="1080" w:type="dxa"/>
          </w:tcPr>
          <w:p w:rsidR="00D75A48" w:rsidRPr="00B2174F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B2174F" w:rsidRDefault="0089579A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integer</w:t>
            </w:r>
          </w:p>
        </w:tc>
        <w:tc>
          <w:tcPr>
            <w:tcW w:w="1980" w:type="dxa"/>
          </w:tcPr>
          <w:p w:rsidR="00D75A48" w:rsidRPr="00B2174F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12345</w:t>
            </w:r>
          </w:p>
        </w:tc>
        <w:tc>
          <w:tcPr>
            <w:tcW w:w="2700" w:type="dxa"/>
          </w:tcPr>
          <w:p w:rsidR="00D75A48" w:rsidRPr="00B2174F" w:rsidRDefault="00D75A48" w:rsidP="00D75A48">
            <w:pPr>
              <w:ind w:left="369" w:hanging="36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2174F">
              <w:rPr>
                <w:rFonts w:cs="TT1B1t00"/>
                <w:sz w:val="18"/>
                <w:szCs w:val="18"/>
                <w:lang w:bidi="th-TH"/>
              </w:rPr>
              <w:t xml:space="preserve">Agoda’s hotel ID </w:t>
            </w:r>
          </w:p>
        </w:tc>
      </w:tr>
      <w:tr w:rsidR="00D75A48" w:rsidRPr="00B2174F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B2174F" w:rsidRDefault="00D75A48" w:rsidP="00D75A48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B2174F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B2174F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name</w:t>
            </w:r>
          </w:p>
        </w:tc>
        <w:tc>
          <w:tcPr>
            <w:tcW w:w="1080" w:type="dxa"/>
          </w:tcPr>
          <w:p w:rsidR="00D75A48" w:rsidRPr="00B2174F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B2174F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D75A48" w:rsidRPr="00B2174F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Davis hotel</w:t>
            </w:r>
          </w:p>
        </w:tc>
        <w:tc>
          <w:tcPr>
            <w:tcW w:w="2700" w:type="dxa"/>
          </w:tcPr>
          <w:p w:rsidR="00D75A48" w:rsidRPr="00B2174F" w:rsidRDefault="00D75A48" w:rsidP="00D75A48">
            <w:pPr>
              <w:autoSpaceDE w:val="0"/>
              <w:autoSpaceDN w:val="0"/>
              <w:adjustRightInd w:val="0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cs="TT1B1t00"/>
                <w:sz w:val="18"/>
                <w:szCs w:val="18"/>
                <w:lang w:bidi="th-TH"/>
              </w:rPr>
              <w:t>The name of the hotel</w:t>
            </w:r>
          </w:p>
        </w:tc>
      </w:tr>
      <w:tr w:rsidR="00D75A48" w:rsidRPr="00B2174F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B2174F" w:rsidRDefault="00D75A48" w:rsidP="00D75A48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B2174F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B2174F" w:rsidRDefault="00D75A48" w:rsidP="00D75A48">
            <w:pPr>
              <w:ind w:right="-10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currency</w:t>
            </w:r>
          </w:p>
        </w:tc>
        <w:tc>
          <w:tcPr>
            <w:tcW w:w="1080" w:type="dxa"/>
          </w:tcPr>
          <w:p w:rsidR="00D75A48" w:rsidRPr="00B2174F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B2174F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D75A48" w:rsidRPr="00B2174F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USD</w:t>
            </w:r>
          </w:p>
        </w:tc>
        <w:tc>
          <w:tcPr>
            <w:tcW w:w="2700" w:type="dxa"/>
          </w:tcPr>
          <w:p w:rsidR="00D75A48" w:rsidRPr="00B2174F" w:rsidRDefault="00D75A48" w:rsidP="00D75A48">
            <w:pPr>
              <w:autoSpaceDE w:val="0"/>
              <w:autoSpaceDN w:val="0"/>
              <w:adjustRightInd w:val="0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cs="TT1B1t00"/>
                <w:sz w:val="18"/>
                <w:szCs w:val="18"/>
                <w:lang w:bidi="th-TH"/>
              </w:rPr>
              <w:t>Requested currency</w:t>
            </w:r>
          </w:p>
        </w:tc>
      </w:tr>
      <w:tr w:rsidR="00D75A48" w:rsidRPr="00B2174F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B2174F" w:rsidRDefault="00D75A48" w:rsidP="00D75A48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B2174F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B2174F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base</w:t>
            </w:r>
          </w:p>
        </w:tc>
        <w:tc>
          <w:tcPr>
            <w:tcW w:w="1080" w:type="dxa"/>
          </w:tcPr>
          <w:p w:rsidR="00D75A48" w:rsidRPr="00B2174F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B2174F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D75A48" w:rsidRPr="00B2174F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PRPN</w:t>
            </w:r>
          </w:p>
        </w:tc>
        <w:tc>
          <w:tcPr>
            <w:tcW w:w="2700" w:type="dxa"/>
          </w:tcPr>
          <w:p w:rsidR="00D75A48" w:rsidRPr="00B2174F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B2174F">
              <w:rPr>
                <w:rFonts w:cs="TT1B1t00"/>
                <w:sz w:val="18"/>
                <w:szCs w:val="18"/>
                <w:lang w:bidi="th-TH"/>
              </w:rPr>
              <w:t>The base of the price which has possible values as follows:</w:t>
            </w:r>
          </w:p>
          <w:p w:rsidR="00D75A48" w:rsidRPr="00B2174F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174F">
              <w:rPr>
                <w:rFonts w:cs="TT1B1t00"/>
                <w:b/>
                <w:bCs/>
                <w:sz w:val="18"/>
                <w:szCs w:val="18"/>
                <w:lang w:bidi="th-TH"/>
              </w:rPr>
              <w:t xml:space="preserve">PRPN = </w:t>
            </w:r>
            <w:r w:rsidRPr="00B2174F">
              <w:rPr>
                <w:rFonts w:cs="MS Shell Dlg 2"/>
                <w:sz w:val="18"/>
                <w:szCs w:val="18"/>
                <w:rtl/>
                <w:cs/>
              </w:rPr>
              <w:t xml:space="preserve">1 </w:t>
            </w:r>
            <w:r w:rsidRPr="00B2174F">
              <w:rPr>
                <w:sz w:val="18"/>
                <w:szCs w:val="18"/>
              </w:rPr>
              <w:t>Room, 1 Night</w:t>
            </w:r>
          </w:p>
          <w:p w:rsidR="00D75A48" w:rsidRPr="00B2174F" w:rsidRDefault="00D75A48" w:rsidP="00D75A48">
            <w:pPr>
              <w:autoSpaceDE w:val="0"/>
              <w:autoSpaceDN w:val="0"/>
              <w:spacing w:after="0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174F">
              <w:rPr>
                <w:b/>
                <w:bCs/>
                <w:sz w:val="18"/>
                <w:szCs w:val="18"/>
              </w:rPr>
              <w:t>PBPN</w:t>
            </w:r>
            <w:r w:rsidRPr="00B2174F">
              <w:rPr>
                <w:sz w:val="18"/>
                <w:szCs w:val="18"/>
              </w:rPr>
              <w:t xml:space="preserve">  = Total Rooms, 1 Night </w:t>
            </w:r>
          </w:p>
          <w:p w:rsidR="00D75A48" w:rsidRPr="00B2174F" w:rsidRDefault="00D75A48" w:rsidP="00D75A48">
            <w:pPr>
              <w:autoSpaceDE w:val="0"/>
              <w:autoSpaceDN w:val="0"/>
              <w:spacing w:after="0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174F">
              <w:rPr>
                <w:b/>
                <w:bCs/>
                <w:sz w:val="18"/>
                <w:szCs w:val="18"/>
              </w:rPr>
              <w:t>PRPB</w:t>
            </w:r>
            <w:r w:rsidRPr="00B2174F">
              <w:rPr>
                <w:sz w:val="18"/>
                <w:szCs w:val="18"/>
              </w:rPr>
              <w:t xml:space="preserve"> = 1 Room, Whole period</w:t>
            </w:r>
          </w:p>
          <w:p w:rsidR="00D75A48" w:rsidRPr="00B2174F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174F">
              <w:rPr>
                <w:b/>
                <w:bCs/>
                <w:sz w:val="18"/>
                <w:szCs w:val="18"/>
              </w:rPr>
              <w:t xml:space="preserve">PB </w:t>
            </w:r>
            <w:r w:rsidRPr="00B2174F">
              <w:rPr>
                <w:sz w:val="18"/>
                <w:szCs w:val="18"/>
              </w:rPr>
              <w:t>= Total Rooms, Whole period</w:t>
            </w:r>
          </w:p>
          <w:p w:rsidR="00D75A48" w:rsidRPr="00B2174F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/>
                <w:bCs/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Note: This will be setup in our backend system.</w:t>
            </w:r>
          </w:p>
        </w:tc>
      </w:tr>
      <w:tr w:rsidR="00D75A48" w:rsidRPr="00B2174F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B2174F" w:rsidRDefault="00D75A48" w:rsidP="00D75A48">
            <w:pPr>
              <w:ind w:right="-18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Room</w:t>
            </w:r>
          </w:p>
        </w:tc>
        <w:tc>
          <w:tcPr>
            <w:tcW w:w="1890" w:type="dxa"/>
          </w:tcPr>
          <w:p w:rsidR="00D75A48" w:rsidRPr="00B2174F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Hotel</w:t>
            </w:r>
          </w:p>
        </w:tc>
        <w:tc>
          <w:tcPr>
            <w:tcW w:w="990" w:type="dxa"/>
          </w:tcPr>
          <w:p w:rsidR="00D75A48" w:rsidRPr="00B2174F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id</w:t>
            </w:r>
          </w:p>
        </w:tc>
        <w:tc>
          <w:tcPr>
            <w:tcW w:w="1080" w:type="dxa"/>
          </w:tcPr>
          <w:p w:rsidR="00D75A48" w:rsidRPr="00B2174F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B2174F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integer</w:t>
            </w:r>
          </w:p>
        </w:tc>
        <w:tc>
          <w:tcPr>
            <w:tcW w:w="1980" w:type="dxa"/>
          </w:tcPr>
          <w:p w:rsidR="00D75A48" w:rsidRPr="00B2174F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12345</w:t>
            </w:r>
          </w:p>
        </w:tc>
        <w:tc>
          <w:tcPr>
            <w:tcW w:w="2700" w:type="dxa"/>
          </w:tcPr>
          <w:p w:rsidR="00D75A48" w:rsidRPr="00B2174F" w:rsidRDefault="00D75A48" w:rsidP="00D75A48">
            <w:pPr>
              <w:autoSpaceDE w:val="0"/>
              <w:autoSpaceDN w:val="0"/>
              <w:adjustRightInd w:val="0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B2174F">
              <w:rPr>
                <w:rFonts w:cs="TT1B1t00"/>
                <w:sz w:val="18"/>
                <w:szCs w:val="18"/>
                <w:lang w:bidi="th-TH"/>
              </w:rPr>
              <w:t>The unique ID of the roomtype. If we deliver you a roomtype of one of our</w:t>
            </w:r>
          </w:p>
          <w:p w:rsidR="00D75A48" w:rsidRPr="00B2174F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cs="TT1B1t00"/>
                <w:sz w:val="18"/>
                <w:szCs w:val="18"/>
                <w:lang w:bidi="th-TH"/>
              </w:rPr>
              <w:t xml:space="preserve">suppliers that we have not </w:t>
            </w:r>
            <w:r w:rsidRPr="00B2174F">
              <w:rPr>
                <w:rFonts w:cs="TT1B1t00"/>
                <w:sz w:val="18"/>
                <w:szCs w:val="18"/>
                <w:lang w:bidi="th-TH"/>
              </w:rPr>
              <w:lastRenderedPageBreak/>
              <w:t>defined in our database this field will be 0</w:t>
            </w:r>
          </w:p>
        </w:tc>
      </w:tr>
      <w:tr w:rsidR="00D75A48" w:rsidRPr="00B2174F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B2174F" w:rsidRDefault="00D75A48" w:rsidP="00D75A48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B2174F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B2174F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name</w:t>
            </w:r>
          </w:p>
        </w:tc>
        <w:tc>
          <w:tcPr>
            <w:tcW w:w="1080" w:type="dxa"/>
          </w:tcPr>
          <w:p w:rsidR="00D75A48" w:rsidRPr="00B2174F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B2174F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D75A48" w:rsidRPr="00B2174F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Deluxe room</w:t>
            </w:r>
          </w:p>
        </w:tc>
        <w:tc>
          <w:tcPr>
            <w:tcW w:w="2700" w:type="dxa"/>
          </w:tcPr>
          <w:p w:rsidR="00F520C6" w:rsidRDefault="00D75A48" w:rsidP="00F52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B2174F">
              <w:rPr>
                <w:rFonts w:cs="TT1B1t00"/>
                <w:sz w:val="18"/>
                <w:szCs w:val="18"/>
                <w:lang w:bidi="th-TH"/>
              </w:rPr>
              <w:t>The name of the room</w:t>
            </w:r>
            <w:r w:rsidR="00467ABA">
              <w:rPr>
                <w:rFonts w:cs="TT1B1t00"/>
                <w:sz w:val="18"/>
                <w:szCs w:val="18"/>
                <w:lang w:bidi="th-TH"/>
              </w:rPr>
              <w:t xml:space="preserve"> </w:t>
            </w:r>
            <w:r w:rsidR="00F520C6">
              <w:rPr>
                <w:rFonts w:cs="TT1B1t00"/>
                <w:sz w:val="18"/>
                <w:szCs w:val="18"/>
                <w:lang w:bidi="th-TH"/>
              </w:rPr>
              <w:t xml:space="preserve">or the name of room with promotion. For example, </w:t>
            </w:r>
          </w:p>
          <w:p w:rsidR="00F520C6" w:rsidRDefault="00F520C6" w:rsidP="004F6B65">
            <w:pPr>
              <w:pStyle w:val="ListParagraph"/>
              <w:numPr>
                <w:ilvl w:val="0"/>
                <w:numId w:val="9"/>
              </w:numPr>
              <w:ind w:left="252" w:hanging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F520C6">
              <w:rPr>
                <w:rFonts w:cs="TT1B1t00"/>
                <w:sz w:val="18"/>
                <w:szCs w:val="18"/>
                <w:lang w:bidi="th-TH"/>
              </w:rPr>
              <w:t xml:space="preserve">the room name = </w:t>
            </w:r>
            <w:r w:rsidRPr="00F520C6">
              <w:rPr>
                <w:rFonts w:cs="TT1B1t00"/>
                <w:b/>
                <w:bCs/>
                <w:sz w:val="18"/>
                <w:szCs w:val="18"/>
                <w:lang w:bidi="th-TH"/>
              </w:rPr>
              <w:t xml:space="preserve">Deluxe room </w:t>
            </w:r>
          </w:p>
          <w:p w:rsidR="00F520C6" w:rsidRPr="00F520C6" w:rsidRDefault="00F520C6" w:rsidP="004F6B65">
            <w:pPr>
              <w:pStyle w:val="ListParagraph"/>
              <w:numPr>
                <w:ilvl w:val="0"/>
                <w:numId w:val="9"/>
              </w:numPr>
              <w:ind w:left="252" w:hanging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proofErr w:type="gramStart"/>
            <w:r w:rsidRPr="00F520C6">
              <w:rPr>
                <w:rFonts w:cs="TT1B1t00"/>
                <w:sz w:val="18"/>
                <w:szCs w:val="18"/>
                <w:lang w:bidi="th-TH"/>
              </w:rPr>
              <w:t>the</w:t>
            </w:r>
            <w:proofErr w:type="gramEnd"/>
            <w:r w:rsidRPr="00F520C6">
              <w:rPr>
                <w:rFonts w:cs="TT1B1t00"/>
                <w:sz w:val="18"/>
                <w:szCs w:val="18"/>
                <w:lang w:bidi="th-TH"/>
              </w:rPr>
              <w:t xml:space="preserve"> room name with promotion = </w:t>
            </w:r>
            <w:r w:rsidRPr="00F520C6">
              <w:rPr>
                <w:rFonts w:cs="TT1B1t00"/>
                <w:b/>
                <w:bCs/>
                <w:sz w:val="18"/>
                <w:szCs w:val="18"/>
                <w:lang w:bidi="th-TH"/>
              </w:rPr>
              <w:t xml:space="preserve">Deluxe room </w:t>
            </w:r>
            <w:r w:rsidRPr="00F520C6">
              <w:rPr>
                <w:b/>
                <w:bCs/>
                <w:color w:val="1F497D"/>
                <w:highlight w:val="yellow"/>
              </w:rPr>
              <w:t xml:space="preserve"> </w:t>
            </w:r>
            <w:r w:rsidRPr="00F520C6">
              <w:rPr>
                <w:b/>
                <w:bCs/>
                <w:sz w:val="18"/>
                <w:szCs w:val="18"/>
              </w:rPr>
              <w:t>Hot deal – rate includes 20% discount!</w:t>
            </w:r>
          </w:p>
        </w:tc>
      </w:tr>
      <w:tr w:rsidR="007E051F" w:rsidRPr="00B2174F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E051F" w:rsidRPr="00B2174F" w:rsidRDefault="007E051F" w:rsidP="007E051F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7E051F" w:rsidRPr="00B2174F" w:rsidRDefault="007E051F" w:rsidP="007E05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7E051F" w:rsidRPr="007E051F" w:rsidRDefault="007E051F" w:rsidP="007E05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7E051F">
              <w:rPr>
                <w:rFonts w:cs="Times New Roman"/>
                <w:sz w:val="18"/>
                <w:szCs w:val="18"/>
                <w:lang w:bidi="th-TH"/>
              </w:rPr>
              <w:t>standardtranslation</w:t>
            </w:r>
          </w:p>
        </w:tc>
        <w:tc>
          <w:tcPr>
            <w:tcW w:w="1080" w:type="dxa"/>
          </w:tcPr>
          <w:p w:rsidR="007E051F" w:rsidRPr="00682F86" w:rsidRDefault="007E051F" w:rsidP="007E05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  <w:lang w:bidi="th-TH"/>
              </w:rPr>
            </w:pPr>
            <w:r w:rsidRPr="00682F86">
              <w:rPr>
                <w:rFonts w:eastAsiaTheme="majorEastAsia"/>
                <w:sz w:val="18"/>
                <w:szCs w:val="18"/>
                <w:lang w:bidi="th-TH"/>
              </w:rPr>
              <w:t>N</w:t>
            </w:r>
          </w:p>
        </w:tc>
        <w:tc>
          <w:tcPr>
            <w:tcW w:w="1170" w:type="dxa"/>
          </w:tcPr>
          <w:p w:rsidR="007E051F" w:rsidRPr="00682F86" w:rsidRDefault="007E051F" w:rsidP="007E05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682F86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7E051F" w:rsidRPr="0044258E" w:rsidRDefault="007E051F" w:rsidP="007E05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S Shell Dlg 2" w:eastAsiaTheme="majorEastAsia" w:hAnsi="MS Shell Dlg 2" w:cs="MS Shell Dlg 2"/>
                <w:szCs w:val="20"/>
              </w:rPr>
            </w:pPr>
            <w:r w:rsidRPr="0044258E">
              <w:rPr>
                <w:rFonts w:ascii="MS Shell Dlg 2" w:hAnsi="MS Shell Dlg 2" w:cs="Angsana New"/>
                <w:szCs w:val="20"/>
                <w:cs/>
                <w:lang w:bidi="th-TH"/>
              </w:rPr>
              <w:t>ห้องดีลักซ์</w:t>
            </w:r>
          </w:p>
        </w:tc>
        <w:tc>
          <w:tcPr>
            <w:tcW w:w="2700" w:type="dxa"/>
          </w:tcPr>
          <w:p w:rsidR="007E051F" w:rsidRPr="00682F86" w:rsidRDefault="00C419F6" w:rsidP="008C02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Room name translated</w:t>
            </w:r>
            <w:r>
              <w:rPr>
                <w:rFonts w:cs="TT1B1t00"/>
                <w:sz w:val="18"/>
                <w:szCs w:val="18"/>
                <w:lang w:bidi="th-TH"/>
              </w:rPr>
              <w:t xml:space="preserve"> </w:t>
            </w:r>
            <w:r w:rsidR="008C02F9">
              <w:rPr>
                <w:rFonts w:cs="TT1B1t00"/>
                <w:sz w:val="18"/>
                <w:szCs w:val="18"/>
                <w:lang w:bidi="th-TH"/>
              </w:rPr>
              <w:t xml:space="preserve">(will be translated as per language you perform in request) </w:t>
            </w:r>
          </w:p>
        </w:tc>
      </w:tr>
      <w:tr w:rsidR="00D75A48" w:rsidRPr="00B2174F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B2174F" w:rsidRDefault="00D75A48" w:rsidP="00D75A48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B2174F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B2174F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ex</w:t>
            </w:r>
          </w:p>
        </w:tc>
        <w:tc>
          <w:tcPr>
            <w:tcW w:w="1080" w:type="dxa"/>
          </w:tcPr>
          <w:p w:rsidR="00D75A48" w:rsidRPr="00B2174F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B2174F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decimal</w:t>
            </w:r>
          </w:p>
        </w:tc>
        <w:tc>
          <w:tcPr>
            <w:tcW w:w="1980" w:type="dxa"/>
          </w:tcPr>
          <w:p w:rsidR="00D75A48" w:rsidRPr="00B2174F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120.00</w:t>
            </w:r>
          </w:p>
        </w:tc>
        <w:tc>
          <w:tcPr>
            <w:tcW w:w="2700" w:type="dxa"/>
          </w:tcPr>
          <w:p w:rsidR="00D75A48" w:rsidRPr="00B2174F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cs="TT1B1t00"/>
                <w:sz w:val="18"/>
                <w:szCs w:val="18"/>
                <w:lang w:bidi="th-TH"/>
              </w:rPr>
              <w:t>Room rate exclusive according to “Base”</w:t>
            </w:r>
          </w:p>
        </w:tc>
      </w:tr>
      <w:tr w:rsidR="00D75A48" w:rsidRPr="00B2174F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B2174F" w:rsidRDefault="00D75A48" w:rsidP="00D75A48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B2174F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B2174F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loyal</w:t>
            </w:r>
          </w:p>
        </w:tc>
        <w:tc>
          <w:tcPr>
            <w:tcW w:w="1080" w:type="dxa"/>
          </w:tcPr>
          <w:p w:rsidR="00D75A48" w:rsidRPr="00B2174F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B2174F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decimal</w:t>
            </w:r>
          </w:p>
        </w:tc>
        <w:tc>
          <w:tcPr>
            <w:tcW w:w="1980" w:type="dxa"/>
          </w:tcPr>
          <w:p w:rsidR="00D75A48" w:rsidRPr="00B2174F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12.00</w:t>
            </w:r>
          </w:p>
        </w:tc>
        <w:tc>
          <w:tcPr>
            <w:tcW w:w="2700" w:type="dxa"/>
          </w:tcPr>
          <w:p w:rsidR="00D75A48" w:rsidRPr="00B2174F" w:rsidRDefault="00D75A48" w:rsidP="00D75A48">
            <w:pPr>
              <w:autoSpaceDE w:val="0"/>
              <w:autoSpaceDN w:val="0"/>
              <w:adjustRightInd w:val="0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cs="TT1B1t00"/>
                <w:sz w:val="18"/>
                <w:szCs w:val="18"/>
                <w:lang w:bidi="th-TH"/>
              </w:rPr>
              <w:t>The rewards savings that Agoda’s loyalty program brings the customer.</w:t>
            </w:r>
          </w:p>
        </w:tc>
      </w:tr>
      <w:tr w:rsidR="00350D07" w:rsidRPr="00B2174F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350D07" w:rsidRPr="00B2174F" w:rsidRDefault="00350D07" w:rsidP="00350D07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350D07" w:rsidRPr="00B2174F" w:rsidRDefault="00350D07" w:rsidP="0035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350D07" w:rsidRPr="00B2174F" w:rsidRDefault="00B50D47" w:rsidP="0035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i</w:t>
            </w:r>
            <w:r w:rsidR="00350D07" w:rsidRPr="00B2174F">
              <w:rPr>
                <w:rFonts w:eastAsiaTheme="majorEastAsia"/>
                <w:sz w:val="18"/>
                <w:szCs w:val="18"/>
              </w:rPr>
              <w:t>nc</w:t>
            </w:r>
          </w:p>
        </w:tc>
        <w:tc>
          <w:tcPr>
            <w:tcW w:w="1080" w:type="dxa"/>
          </w:tcPr>
          <w:p w:rsidR="00350D07" w:rsidRPr="00B2174F" w:rsidRDefault="00350D07" w:rsidP="0035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350D07" w:rsidRPr="00B2174F" w:rsidRDefault="00350D07" w:rsidP="0035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decimal</w:t>
            </w:r>
          </w:p>
        </w:tc>
        <w:tc>
          <w:tcPr>
            <w:tcW w:w="1980" w:type="dxa"/>
          </w:tcPr>
          <w:p w:rsidR="00350D07" w:rsidRPr="00B2174F" w:rsidRDefault="00350D07" w:rsidP="0035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140.00</w:t>
            </w:r>
          </w:p>
        </w:tc>
        <w:tc>
          <w:tcPr>
            <w:tcW w:w="2700" w:type="dxa"/>
          </w:tcPr>
          <w:p w:rsidR="00350D07" w:rsidRPr="00B2174F" w:rsidRDefault="00350D07" w:rsidP="0035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cs="TT1B1t00"/>
                <w:sz w:val="18"/>
                <w:szCs w:val="18"/>
                <w:lang w:bidi="th-TH"/>
              </w:rPr>
              <w:t>Room rate inclusive according to “Base”</w:t>
            </w:r>
          </w:p>
        </w:tc>
      </w:tr>
      <w:tr w:rsidR="00D75A48" w:rsidRPr="00B2174F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B2174F" w:rsidRDefault="00D75A48" w:rsidP="00D75A48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B2174F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B2174F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url</w:t>
            </w:r>
          </w:p>
        </w:tc>
        <w:tc>
          <w:tcPr>
            <w:tcW w:w="1080" w:type="dxa"/>
          </w:tcPr>
          <w:p w:rsidR="00D75A48" w:rsidRPr="00B2174F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B2174F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D75A48" w:rsidRPr="00B2174F" w:rsidRDefault="0044258E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http://www.agoda.co.th</w:t>
            </w:r>
            <w:r w:rsidR="00D75A48" w:rsidRPr="00B2174F">
              <w:rPr>
                <w:rFonts w:eastAsiaTheme="majorEastAsia"/>
                <w:sz w:val="18"/>
                <w:szCs w:val="18"/>
              </w:rPr>
              <w:t>/partners/xml2010_landing.aspx?siteid=12345</w:t>
            </w:r>
            <w:r w:rsidR="00E54370">
              <w:rPr>
                <w:rFonts w:eastAsiaTheme="majorEastAsia"/>
                <w:sz w:val="18"/>
                <w:szCs w:val="18"/>
              </w:rPr>
              <w:t>&amp;</w:t>
            </w:r>
            <w:r w:rsidR="00D75A48" w:rsidRPr="00B2174F">
              <w:rPr>
                <w:rFonts w:eastAsiaTheme="majorEastAsia"/>
                <w:sz w:val="18"/>
                <w:szCs w:val="18"/>
              </w:rPr>
              <w:t>searchid=260050612000002</w:t>
            </w:r>
            <w:r w:rsidR="00E54370">
              <w:rPr>
                <w:rFonts w:eastAsiaTheme="majorEastAsia"/>
                <w:sz w:val="18"/>
                <w:szCs w:val="18"/>
              </w:rPr>
              <w:t>&amp;</w:t>
            </w:r>
            <w:r w:rsidR="00D75A48" w:rsidRPr="00B2174F">
              <w:rPr>
                <w:rFonts w:eastAsiaTheme="majorEastAsia"/>
                <w:sz w:val="18"/>
                <w:szCs w:val="18"/>
              </w:rPr>
              <w:t>lineitemid=5</w:t>
            </w:r>
            <w:r w:rsidR="00F520C6">
              <w:rPr>
                <w:rFonts w:eastAsiaTheme="majorEastAsia"/>
                <w:sz w:val="18"/>
                <w:szCs w:val="18"/>
              </w:rPr>
              <w:t>&amp;currency=USD</w:t>
            </w:r>
          </w:p>
        </w:tc>
        <w:tc>
          <w:tcPr>
            <w:tcW w:w="2700" w:type="dxa"/>
          </w:tcPr>
          <w:p w:rsidR="00D75A48" w:rsidRPr="00B2174F" w:rsidRDefault="00D75A48" w:rsidP="00D75A48">
            <w:pPr>
              <w:ind w:left="-18" w:firstLine="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B2174F">
              <w:rPr>
                <w:rFonts w:cs="TT1B1t00"/>
                <w:sz w:val="18"/>
                <w:szCs w:val="18"/>
                <w:lang w:bidi="th-TH"/>
              </w:rPr>
              <w:t>The landing page URL that you use if the customer clicks through.</w:t>
            </w:r>
          </w:p>
        </w:tc>
      </w:tr>
    </w:tbl>
    <w:p w:rsidR="00D75A48" w:rsidRDefault="00D75A48" w:rsidP="00D75A48">
      <w:pPr>
        <w:rPr>
          <w:rFonts w:eastAsiaTheme="majorEastAsia"/>
        </w:rPr>
      </w:pPr>
      <w:r>
        <w:rPr>
          <w:rFonts w:eastAsiaTheme="majorEastAsia"/>
        </w:rPr>
        <w:br w:type="textWrapping" w:clear="all"/>
      </w:r>
    </w:p>
    <w:p w:rsidR="00D75A48" w:rsidRDefault="00D75A48" w:rsidP="00BE4118">
      <w:pPr>
        <w:pStyle w:val="Heading3"/>
        <w:sectPr w:rsidR="00D75A48" w:rsidSect="00D75A48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B6834" w:rsidRPr="00267CA7" w:rsidRDefault="009B6834" w:rsidP="00BE4118">
      <w:pPr>
        <w:pStyle w:val="Heading3"/>
      </w:pPr>
      <w:bookmarkStart w:id="30" w:name="_Toc294274603"/>
      <w:bookmarkStart w:id="31" w:name="_Toc294281480"/>
      <w:bookmarkStart w:id="32" w:name="_Toc301949830"/>
      <w:r w:rsidRPr="00267CA7">
        <w:lastRenderedPageBreak/>
        <w:t>Response Sample</w:t>
      </w:r>
      <w:r w:rsidR="0047647E">
        <w:t xml:space="preserve"> (</w:t>
      </w:r>
      <w:r w:rsidR="004255EC">
        <w:t>Error C</w:t>
      </w:r>
      <w:r w:rsidR="0047647E">
        <w:t>ase)</w:t>
      </w:r>
      <w:bookmarkEnd w:id="30"/>
      <w:bookmarkEnd w:id="31"/>
      <w:bookmarkEnd w:id="32"/>
    </w:p>
    <w:p w:rsidR="009B6834" w:rsidRPr="009A7A35" w:rsidRDefault="009B6834" w:rsidP="009B6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&lt;?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xml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version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1.0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encoding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utf-8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?&gt;</w:t>
      </w:r>
    </w:p>
    <w:p w:rsidR="009B6834" w:rsidRPr="009A7A35" w:rsidRDefault="009B6834" w:rsidP="009B6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AvailabilityShortResponseV2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searchid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260050612000002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status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="007E1D53" w:rsidRPr="009A7A35">
        <w:rPr>
          <w:rFonts w:ascii="Courier New" w:hAnsi="Courier New" w:cs="Courier New"/>
          <w:noProof/>
          <w:color w:val="0000FF"/>
          <w:szCs w:val="20"/>
          <w:lang w:bidi="th-TH"/>
        </w:rPr>
        <w:t>401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xmlns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http://xml.agoda.com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xmlns:xsi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http://www.w3.org/2001/XMLSchema-instance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9B6834" w:rsidRPr="009A7A35" w:rsidRDefault="009B6834" w:rsidP="009B6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ErrorMessages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9B6834" w:rsidRPr="009A7A35" w:rsidRDefault="009B6834" w:rsidP="009B6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ErrorMessage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id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101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 w:rsidR="004255EC" w:rsidRPr="004255EC">
        <w:rPr>
          <w:rFonts w:cstheme="minorHAnsi"/>
        </w:rPr>
        <w:t xml:space="preserve"> </w:t>
      </w:r>
      <w:r w:rsidR="004255EC" w:rsidRPr="004255EC">
        <w:rPr>
          <w:rFonts w:ascii="Courier New" w:hAnsi="Courier New" w:cs="Courier New"/>
        </w:rPr>
        <w:t>Parameter Type is not valid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ErrorMessage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9B6834" w:rsidRPr="009A7A35" w:rsidRDefault="009B6834" w:rsidP="009B6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ErrorMessages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9B6834" w:rsidRDefault="009B6834" w:rsidP="009B6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AvailabilityShortResponseV2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CA3D1F" w:rsidRDefault="00CA3D1F" w:rsidP="009B6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47647E" w:rsidRDefault="0047647E" w:rsidP="009B6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332C40" w:rsidRPr="00267CA7" w:rsidRDefault="00332C40" w:rsidP="00332C40">
      <w:pPr>
        <w:pStyle w:val="Heading3"/>
      </w:pPr>
      <w:bookmarkStart w:id="33" w:name="_Toc294274604"/>
      <w:bookmarkStart w:id="34" w:name="_Toc294281481"/>
      <w:bookmarkStart w:id="35" w:name="_Toc301949831"/>
      <w:r w:rsidRPr="00267CA7">
        <w:t xml:space="preserve">XML </w:t>
      </w:r>
      <w:r>
        <w:t xml:space="preserve">Schema </w:t>
      </w:r>
      <w:r w:rsidRPr="00267CA7">
        <w:t xml:space="preserve">Validation Work Flow for Availability </w:t>
      </w:r>
      <w:r w:rsidR="00F06931">
        <w:t>Short</w:t>
      </w:r>
      <w:r w:rsidR="00F06931" w:rsidRPr="00267CA7">
        <w:t xml:space="preserve"> </w:t>
      </w:r>
      <w:r w:rsidRPr="00267CA7">
        <w:t>Re</w:t>
      </w:r>
      <w:r w:rsidR="00CD6FBB">
        <w:t>sponse (Error Case)</w:t>
      </w:r>
      <w:bookmarkEnd w:id="33"/>
      <w:bookmarkEnd w:id="34"/>
      <w:bookmarkEnd w:id="35"/>
      <w:r w:rsidRPr="00267CA7">
        <w:t xml:space="preserve"> </w:t>
      </w:r>
    </w:p>
    <w:p w:rsidR="00C62D1F" w:rsidRDefault="00C62D1F" w:rsidP="00C62D1F">
      <w:pPr>
        <w:sectPr w:rsidR="00C62D1F" w:rsidSect="00233D01"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 xml:space="preserve">Please refer to </w:t>
      </w:r>
      <w:r w:rsidRPr="00A66D01">
        <w:t>Response Flow (Error Case)</w:t>
      </w:r>
      <w:r>
        <w:t xml:space="preserve"> </w:t>
      </w:r>
      <w:r w:rsidRPr="00A66D01">
        <w:rPr>
          <w:szCs w:val="20"/>
        </w:rPr>
        <w:t>Part</w:t>
      </w:r>
      <w:r w:rsidR="00A66D01" w:rsidRPr="00A66D01">
        <w:rPr>
          <w:szCs w:val="20"/>
        </w:rPr>
        <w:t xml:space="preserve"> </w:t>
      </w:r>
      <w:r w:rsidR="00A66D01" w:rsidRPr="00A66D01">
        <w:rPr>
          <w:rFonts w:cs="TT1B1t00"/>
          <w:szCs w:val="20"/>
          <w:lang w:bidi="th-TH"/>
        </w:rPr>
        <w:t>(Appendix)</w:t>
      </w:r>
      <w:r w:rsidRPr="00A66D01">
        <w:rPr>
          <w:szCs w:val="20"/>
        </w:rPr>
        <w:t>.</w:t>
      </w:r>
    </w:p>
    <w:p w:rsidR="0047647E" w:rsidRPr="00267CA7" w:rsidRDefault="0047647E" w:rsidP="0047647E">
      <w:pPr>
        <w:pStyle w:val="Heading3"/>
      </w:pPr>
      <w:bookmarkStart w:id="36" w:name="_Toc294274605"/>
      <w:bookmarkStart w:id="37" w:name="_Toc294281482"/>
      <w:bookmarkStart w:id="38" w:name="_Toc301949832"/>
      <w:r w:rsidRPr="00267CA7">
        <w:lastRenderedPageBreak/>
        <w:t>Response Parameter</w:t>
      </w:r>
      <w:r w:rsidR="004255EC">
        <w:t xml:space="preserve"> (Error Case)</w:t>
      </w:r>
      <w:bookmarkEnd w:id="36"/>
      <w:bookmarkEnd w:id="37"/>
      <w:bookmarkEnd w:id="38"/>
    </w:p>
    <w:tbl>
      <w:tblPr>
        <w:tblStyle w:val="LightGrid-Accent5"/>
        <w:tblW w:w="11718" w:type="dxa"/>
        <w:tblLayout w:type="fixed"/>
        <w:tblLook w:val="04A0" w:firstRow="1" w:lastRow="0" w:firstColumn="1" w:lastColumn="0" w:noHBand="0" w:noVBand="1"/>
      </w:tblPr>
      <w:tblGrid>
        <w:gridCol w:w="1908"/>
        <w:gridCol w:w="1890"/>
        <w:gridCol w:w="990"/>
        <w:gridCol w:w="1080"/>
        <w:gridCol w:w="1170"/>
        <w:gridCol w:w="1980"/>
        <w:gridCol w:w="2700"/>
      </w:tblGrid>
      <w:tr w:rsidR="00F27BE2" w:rsidRPr="00B2174F" w:rsidTr="00F27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D9D9D9" w:themeFill="background1" w:themeFillShade="D9"/>
          </w:tcPr>
          <w:p w:rsidR="00F27BE2" w:rsidRPr="00B2174F" w:rsidRDefault="00F27BE2" w:rsidP="00086AA4">
            <w:pPr>
              <w:ind w:right="-18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Element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F27BE2" w:rsidRPr="00B2174F" w:rsidRDefault="00F27BE2" w:rsidP="00086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Parent Element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F27BE2" w:rsidRPr="00B2174F" w:rsidRDefault="00F27BE2" w:rsidP="00086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cs/>
                <w:lang w:bidi="th-TH"/>
              </w:rPr>
            </w:pPr>
            <w:r w:rsidRPr="00B2174F">
              <w:rPr>
                <w:sz w:val="18"/>
                <w:szCs w:val="18"/>
              </w:rPr>
              <w:t>Attribute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F27BE2" w:rsidRPr="00B2174F" w:rsidRDefault="00F27BE2" w:rsidP="00086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th-TH"/>
              </w:rPr>
            </w:pPr>
            <w:r w:rsidRPr="00B2174F">
              <w:rPr>
                <w:sz w:val="18"/>
                <w:szCs w:val="18"/>
                <w:lang w:bidi="th-TH"/>
              </w:rPr>
              <w:t>Required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F27BE2" w:rsidRPr="00B2174F" w:rsidRDefault="00F27BE2" w:rsidP="00086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Data Type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F27BE2" w:rsidRPr="00B2174F" w:rsidRDefault="00F27BE2" w:rsidP="00086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Example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F27BE2" w:rsidRPr="00B2174F" w:rsidRDefault="00F27BE2" w:rsidP="00086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Description</w:t>
            </w:r>
          </w:p>
        </w:tc>
      </w:tr>
      <w:tr w:rsidR="00F27BE2" w:rsidRPr="00B2174F" w:rsidTr="00F2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27BE2" w:rsidRPr="00B2174F" w:rsidRDefault="00F27BE2" w:rsidP="00086AA4">
            <w:pPr>
              <w:ind w:right="-18"/>
              <w:rPr>
                <w:sz w:val="18"/>
                <w:szCs w:val="18"/>
              </w:rPr>
            </w:pPr>
            <w:r w:rsidRPr="00B2174F">
              <w:rPr>
                <w:rFonts w:cs="Courier New"/>
                <w:noProof/>
                <w:sz w:val="18"/>
                <w:szCs w:val="18"/>
                <w:lang w:bidi="th-TH"/>
              </w:rPr>
              <w:t>AvailabilityShortResponseV2</w:t>
            </w:r>
          </w:p>
        </w:tc>
        <w:tc>
          <w:tcPr>
            <w:tcW w:w="1890" w:type="dxa"/>
          </w:tcPr>
          <w:p w:rsidR="00F27BE2" w:rsidRPr="00B2174F" w:rsidRDefault="00F27BE2" w:rsidP="0008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F27BE2" w:rsidRPr="00B2174F" w:rsidRDefault="00F27BE2" w:rsidP="0008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searchid</w:t>
            </w:r>
          </w:p>
        </w:tc>
        <w:tc>
          <w:tcPr>
            <w:tcW w:w="1080" w:type="dxa"/>
          </w:tcPr>
          <w:p w:rsidR="00F27BE2" w:rsidRPr="00B2174F" w:rsidRDefault="00F27BE2" w:rsidP="0008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  <w:lang w:bidi="th-TH"/>
              </w:rPr>
            </w:pPr>
            <w:r w:rsidRPr="00B2174F">
              <w:rPr>
                <w:rFonts w:eastAsiaTheme="majorEastAsia"/>
                <w:sz w:val="18"/>
                <w:szCs w:val="18"/>
                <w:lang w:bidi="th-TH"/>
              </w:rPr>
              <w:t>Y</w:t>
            </w:r>
          </w:p>
        </w:tc>
        <w:tc>
          <w:tcPr>
            <w:tcW w:w="1170" w:type="dxa"/>
          </w:tcPr>
          <w:p w:rsidR="00F27BE2" w:rsidRPr="00B2174F" w:rsidRDefault="00F27BE2" w:rsidP="0008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long</w:t>
            </w:r>
          </w:p>
        </w:tc>
        <w:tc>
          <w:tcPr>
            <w:tcW w:w="1980" w:type="dxa"/>
          </w:tcPr>
          <w:p w:rsidR="00F27BE2" w:rsidRPr="00B2174F" w:rsidRDefault="00F27BE2" w:rsidP="0008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260050612000002</w:t>
            </w:r>
          </w:p>
        </w:tc>
        <w:tc>
          <w:tcPr>
            <w:tcW w:w="2700" w:type="dxa"/>
          </w:tcPr>
          <w:p w:rsidR="00F27BE2" w:rsidRPr="00B2174F" w:rsidRDefault="00F27BE2" w:rsidP="0008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cs="TT1B1t00"/>
                <w:sz w:val="18"/>
                <w:szCs w:val="18"/>
                <w:lang w:bidi="th-TH"/>
              </w:rPr>
              <w:t>The unique id that this search received in our system</w:t>
            </w:r>
          </w:p>
        </w:tc>
      </w:tr>
      <w:tr w:rsidR="00B64B4C" w:rsidRPr="00B2174F" w:rsidTr="00F27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B64B4C" w:rsidRPr="00B2174F" w:rsidRDefault="00B64B4C" w:rsidP="00086AA4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B64B4C" w:rsidRPr="00B2174F" w:rsidRDefault="00B64B4C" w:rsidP="00086A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B64B4C" w:rsidRPr="00B2174F" w:rsidRDefault="00B64B4C" w:rsidP="00086A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status</w:t>
            </w:r>
          </w:p>
        </w:tc>
        <w:tc>
          <w:tcPr>
            <w:tcW w:w="1080" w:type="dxa"/>
          </w:tcPr>
          <w:p w:rsidR="00B64B4C" w:rsidRPr="00B2174F" w:rsidRDefault="00B64B4C" w:rsidP="00086A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B64B4C" w:rsidRPr="00B2174F" w:rsidRDefault="00B64B4C" w:rsidP="006E50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B64B4C" w:rsidRPr="00B2174F" w:rsidRDefault="00B64B4C" w:rsidP="00086A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401</w:t>
            </w:r>
          </w:p>
        </w:tc>
        <w:tc>
          <w:tcPr>
            <w:tcW w:w="2700" w:type="dxa"/>
          </w:tcPr>
          <w:p w:rsidR="00B64B4C" w:rsidRPr="00B2174F" w:rsidRDefault="00B64B4C" w:rsidP="007157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B2174F">
              <w:rPr>
                <w:rFonts w:cs="TT1B1t00"/>
                <w:sz w:val="18"/>
                <w:szCs w:val="18"/>
                <w:lang w:bidi="th-TH"/>
              </w:rPr>
              <w:t>Details are on Response Codes Part (Appendix)</w:t>
            </w:r>
          </w:p>
        </w:tc>
      </w:tr>
      <w:tr w:rsidR="00B64B4C" w:rsidRPr="00B2174F" w:rsidTr="00F2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B64B4C" w:rsidRPr="00B2174F" w:rsidRDefault="00B64B4C" w:rsidP="00086AA4">
            <w:pPr>
              <w:ind w:right="-18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ErrorMessages</w:t>
            </w:r>
          </w:p>
        </w:tc>
        <w:tc>
          <w:tcPr>
            <w:tcW w:w="1890" w:type="dxa"/>
          </w:tcPr>
          <w:p w:rsidR="00B64B4C" w:rsidRPr="00B2174F" w:rsidRDefault="00B64B4C" w:rsidP="0008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cs="Courier New"/>
                <w:noProof/>
                <w:sz w:val="18"/>
                <w:szCs w:val="18"/>
                <w:lang w:bidi="th-TH"/>
              </w:rPr>
              <w:t>AvailabilityShortResponseV2</w:t>
            </w:r>
          </w:p>
        </w:tc>
        <w:tc>
          <w:tcPr>
            <w:tcW w:w="990" w:type="dxa"/>
          </w:tcPr>
          <w:p w:rsidR="00B64B4C" w:rsidRPr="00B2174F" w:rsidRDefault="00B64B4C" w:rsidP="0008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B64B4C" w:rsidRPr="00B2174F" w:rsidRDefault="00B64B4C" w:rsidP="00626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N</w:t>
            </w:r>
          </w:p>
        </w:tc>
        <w:tc>
          <w:tcPr>
            <w:tcW w:w="1170" w:type="dxa"/>
          </w:tcPr>
          <w:p w:rsidR="00B64B4C" w:rsidRPr="00B2174F" w:rsidRDefault="00B64B4C" w:rsidP="0008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980" w:type="dxa"/>
          </w:tcPr>
          <w:p w:rsidR="00B64B4C" w:rsidRPr="00B2174F" w:rsidRDefault="00B64B4C" w:rsidP="0008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2700" w:type="dxa"/>
          </w:tcPr>
          <w:p w:rsidR="00B64B4C" w:rsidRPr="00B2174F" w:rsidRDefault="00B64B4C" w:rsidP="0008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64B4C" w:rsidRPr="00B2174F" w:rsidTr="00F27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B64B4C" w:rsidRPr="00B2174F" w:rsidRDefault="00B64B4C" w:rsidP="001345E0">
            <w:pPr>
              <w:ind w:right="-18"/>
              <w:rPr>
                <w:sz w:val="18"/>
                <w:szCs w:val="18"/>
              </w:rPr>
            </w:pPr>
            <w:r w:rsidRPr="00B2174F">
              <w:rPr>
                <w:sz w:val="18"/>
                <w:szCs w:val="18"/>
              </w:rPr>
              <w:t>ErrorMessage</w:t>
            </w:r>
          </w:p>
        </w:tc>
        <w:tc>
          <w:tcPr>
            <w:tcW w:w="1890" w:type="dxa"/>
          </w:tcPr>
          <w:p w:rsidR="00B64B4C" w:rsidRPr="00B2174F" w:rsidRDefault="00B64B4C" w:rsidP="00134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urier New"/>
                <w:noProof/>
                <w:sz w:val="18"/>
                <w:szCs w:val="18"/>
                <w:lang w:bidi="th-TH"/>
              </w:rPr>
            </w:pPr>
            <w:r w:rsidRPr="00B2174F">
              <w:rPr>
                <w:sz w:val="18"/>
                <w:szCs w:val="18"/>
              </w:rPr>
              <w:t>ErrorMessages</w:t>
            </w:r>
          </w:p>
        </w:tc>
        <w:tc>
          <w:tcPr>
            <w:tcW w:w="990" w:type="dxa"/>
          </w:tcPr>
          <w:p w:rsidR="00B64B4C" w:rsidRPr="00B2174F" w:rsidRDefault="00B64B4C" w:rsidP="00134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B64B4C" w:rsidRPr="00B2174F" w:rsidRDefault="001B544D" w:rsidP="00134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B64B4C" w:rsidRPr="00B2174F" w:rsidRDefault="00B64B4C" w:rsidP="00134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B64B4C" w:rsidRPr="00B2174F" w:rsidRDefault="00B64B4C" w:rsidP="00134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cs="Courier New"/>
                <w:noProof/>
                <w:sz w:val="18"/>
                <w:szCs w:val="18"/>
                <w:lang w:bidi="th-TH"/>
              </w:rPr>
              <w:t>Parameter Type is not valid</w:t>
            </w:r>
          </w:p>
        </w:tc>
        <w:tc>
          <w:tcPr>
            <w:tcW w:w="2700" w:type="dxa"/>
          </w:tcPr>
          <w:p w:rsidR="00B64B4C" w:rsidRPr="00B2174F" w:rsidRDefault="00B64B4C" w:rsidP="007157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B2174F">
              <w:rPr>
                <w:rFonts w:cs="TT1B1t00"/>
                <w:sz w:val="18"/>
                <w:szCs w:val="18"/>
                <w:lang w:bidi="th-TH"/>
              </w:rPr>
              <w:t>Details are on Response Body Part (Appendix)</w:t>
            </w:r>
          </w:p>
        </w:tc>
      </w:tr>
      <w:tr w:rsidR="00B64B4C" w:rsidRPr="00B2174F" w:rsidTr="00F2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B64B4C" w:rsidRPr="00B2174F" w:rsidRDefault="00B64B4C" w:rsidP="001345E0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B64B4C" w:rsidRPr="00B2174F" w:rsidRDefault="00B64B4C" w:rsidP="00134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noProof/>
                <w:sz w:val="18"/>
                <w:szCs w:val="18"/>
                <w:lang w:bidi="th-TH"/>
              </w:rPr>
            </w:pPr>
          </w:p>
        </w:tc>
        <w:tc>
          <w:tcPr>
            <w:tcW w:w="990" w:type="dxa"/>
          </w:tcPr>
          <w:p w:rsidR="00B64B4C" w:rsidRPr="00B2174F" w:rsidRDefault="00B64B4C" w:rsidP="00134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id</w:t>
            </w:r>
          </w:p>
        </w:tc>
        <w:tc>
          <w:tcPr>
            <w:tcW w:w="1080" w:type="dxa"/>
          </w:tcPr>
          <w:p w:rsidR="00B64B4C" w:rsidRPr="00B2174F" w:rsidRDefault="001B544D" w:rsidP="00432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B64B4C" w:rsidRPr="00B2174F" w:rsidRDefault="00B64B4C" w:rsidP="00134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B64B4C" w:rsidRPr="00B2174F" w:rsidRDefault="00B64B4C" w:rsidP="00134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B2174F">
              <w:rPr>
                <w:rFonts w:eastAsiaTheme="majorEastAsia"/>
                <w:sz w:val="18"/>
                <w:szCs w:val="18"/>
              </w:rPr>
              <w:t>101</w:t>
            </w:r>
          </w:p>
        </w:tc>
        <w:tc>
          <w:tcPr>
            <w:tcW w:w="2700" w:type="dxa"/>
          </w:tcPr>
          <w:p w:rsidR="00B64B4C" w:rsidRPr="00B2174F" w:rsidRDefault="00B64B4C" w:rsidP="00715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B2174F">
              <w:rPr>
                <w:rFonts w:cs="TT1B1t00"/>
                <w:sz w:val="18"/>
                <w:szCs w:val="18"/>
                <w:lang w:bidi="th-TH"/>
              </w:rPr>
              <w:t>Details are on Response Body Part (Appendix)</w:t>
            </w:r>
          </w:p>
        </w:tc>
      </w:tr>
    </w:tbl>
    <w:p w:rsidR="00317A29" w:rsidRDefault="00317A29" w:rsidP="008813B6">
      <w:pPr>
        <w:rPr>
          <w:rFonts w:eastAsiaTheme="majorEastAsia"/>
        </w:rPr>
        <w:sectPr w:rsidR="00317A29" w:rsidSect="00963C48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33FA7" w:rsidRPr="00033FA7" w:rsidRDefault="00F14224" w:rsidP="00033FA7">
      <w:pPr>
        <w:pStyle w:val="Heading2"/>
      </w:pPr>
      <w:bookmarkStart w:id="39" w:name="_Availability_Response_(Long"/>
      <w:bookmarkStart w:id="40" w:name="_Availability_Long_Response"/>
      <w:bookmarkStart w:id="41" w:name="_Toc301949833"/>
      <w:bookmarkEnd w:id="39"/>
      <w:bookmarkEnd w:id="40"/>
      <w:r>
        <w:lastRenderedPageBreak/>
        <w:t xml:space="preserve">Availability </w:t>
      </w:r>
      <w:r w:rsidR="00F06931">
        <w:t xml:space="preserve">Long </w:t>
      </w:r>
      <w:r w:rsidR="00317A29">
        <w:t>Response</w:t>
      </w:r>
      <w:bookmarkEnd w:id="41"/>
      <w:r w:rsidR="00317A29">
        <w:t xml:space="preserve"> </w:t>
      </w:r>
    </w:p>
    <w:p w:rsidR="00D75A48" w:rsidRPr="00267CA7" w:rsidRDefault="00D75A48" w:rsidP="00D75A48">
      <w:pPr>
        <w:pStyle w:val="Heading3"/>
      </w:pPr>
      <w:bookmarkStart w:id="42" w:name="_Toc294274607"/>
      <w:bookmarkStart w:id="43" w:name="_Toc294281484"/>
      <w:bookmarkStart w:id="44" w:name="_Toc301949834"/>
      <w:r w:rsidRPr="00267CA7">
        <w:t>Response Sample</w:t>
      </w:r>
      <w:r>
        <w:t xml:space="preserve"> (Correct</w:t>
      </w:r>
      <w:r w:rsidR="002E1BF8">
        <w:t xml:space="preserve"> </w:t>
      </w:r>
      <w:r>
        <w:t>Case)</w:t>
      </w:r>
      <w:bookmarkEnd w:id="42"/>
      <w:bookmarkEnd w:id="43"/>
      <w:bookmarkEnd w:id="44"/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>&lt;?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xml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version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1.0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encoding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utf-8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?&gt;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>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AvailabilityLongResponseV2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searchid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260050612000002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status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200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xmlns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http://xml.agoda.com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xmlns:xsi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http://www.w3.org/2001/XMLSchema-instance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Hotels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Hotel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Id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>
        <w:rPr>
          <w:rFonts w:ascii="Courier New" w:hAnsi="Courier New" w:cs="Courier New"/>
          <w:noProof/>
          <w:szCs w:val="20"/>
          <w:lang w:bidi="th-TH"/>
        </w:rPr>
        <w:t>12133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Id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Pr="00A40CE3" w:rsidRDefault="00D75A48" w:rsidP="00D75A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>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CheapestRoom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exclusive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120.00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tax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12.00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fees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55.00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A40CE3">
        <w:rPr>
          <w:rFonts w:ascii="Courier New" w:hAnsi="Courier New" w:cs="Courier New"/>
          <w:noProof/>
          <w:color w:val="FF0000"/>
          <w:szCs w:val="20"/>
          <w:lang w:bidi="th-TH"/>
        </w:rPr>
        <w:t>inclusive</w:t>
      </w:r>
      <w:r w:rsidRPr="00A40CE3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A40CE3">
        <w:rPr>
          <w:rFonts w:ascii="Courier New" w:hAnsi="Courier New" w:cs="Courier New"/>
          <w:noProof/>
          <w:szCs w:val="20"/>
          <w:lang w:bidi="th-TH"/>
        </w:rPr>
        <w:t>"</w:t>
      </w:r>
      <w:r w:rsidRPr="00A40CE3">
        <w:rPr>
          <w:rFonts w:ascii="Courier New" w:hAnsi="Courier New" w:cs="Courier New"/>
          <w:noProof/>
          <w:color w:val="0000FF"/>
          <w:szCs w:val="20"/>
          <w:lang w:bidi="th-TH"/>
        </w:rPr>
        <w:t>167.00</w:t>
      </w:r>
      <w:r w:rsidRPr="00A40CE3">
        <w:rPr>
          <w:rFonts w:ascii="Courier New" w:hAnsi="Courier New" w:cs="Courier New"/>
          <w:noProof/>
          <w:szCs w:val="20"/>
          <w:lang w:bidi="th-TH"/>
        </w:rPr>
        <w:t>"</w:t>
      </w:r>
      <w:r w:rsidRPr="00A40CE3">
        <w:rPr>
          <w:rFonts w:ascii="Courier New" w:hAnsi="Courier New" w:cs="Courier New"/>
          <w:noProof/>
          <w:color w:val="0000FF"/>
          <w:szCs w:val="20"/>
          <w:lang w:bidi="th-TH"/>
        </w:rPr>
        <w:t>/&gt;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PaxSettings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submit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all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infantage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2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childage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14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/&gt;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Rooms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>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Room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id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 w:rsidRPr="00A40CE3">
        <w:rPr>
          <w:rFonts w:ascii="Courier New" w:hAnsi="Courier New" w:cs="Courier New"/>
          <w:noProof/>
          <w:color w:val="0000FF"/>
          <w:szCs w:val="20"/>
          <w:lang w:bidi="th-TH"/>
        </w:rPr>
        <w:t>41569</w:t>
      </w:r>
      <w:r w:rsidRPr="00A40CE3">
        <w:rPr>
          <w:rFonts w:ascii="Courier New" w:hAnsi="Courier New" w:cs="Courier New"/>
          <w:noProof/>
          <w:szCs w:val="20"/>
          <w:lang w:bidi="th-TH"/>
        </w:rPr>
        <w:t>"</w:t>
      </w:r>
      <w:r w:rsidRPr="00A40CE3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="00A40CE3" w:rsidRPr="00A40CE3">
        <w:rPr>
          <w:rFonts w:ascii="Courier New" w:hAnsi="Courier New" w:cs="Courier New"/>
          <w:color w:val="FF0000"/>
          <w:szCs w:val="20"/>
          <w:highlight w:val="white"/>
          <w:lang w:bidi="th-TH"/>
        </w:rPr>
        <w:t>promotionid</w:t>
      </w:r>
      <w:r w:rsidR="00A40CE3" w:rsidRPr="00A40CE3">
        <w:rPr>
          <w:rFonts w:ascii="Courier New" w:hAnsi="Courier New" w:cs="Courier New"/>
          <w:color w:val="0000FF"/>
          <w:szCs w:val="20"/>
          <w:highlight w:val="white"/>
          <w:cs/>
          <w:lang w:bidi="th-TH"/>
        </w:rPr>
        <w:t>="</w:t>
      </w:r>
      <w:r w:rsidR="00A40CE3" w:rsidRPr="00A40CE3">
        <w:rPr>
          <w:rFonts w:ascii="Courier New" w:hAnsi="Courier New" w:cs="Courier New"/>
          <w:color w:val="000000"/>
          <w:szCs w:val="20"/>
          <w:highlight w:val="white"/>
          <w:cs/>
          <w:lang w:bidi="th-TH"/>
        </w:rPr>
        <w:t>140175</w:t>
      </w:r>
      <w:r w:rsidR="00A40CE3" w:rsidRPr="00A40CE3">
        <w:rPr>
          <w:rFonts w:ascii="Courier New" w:hAnsi="Courier New" w:cs="Courier New"/>
          <w:color w:val="0000FF"/>
          <w:szCs w:val="20"/>
          <w:highlight w:val="white"/>
          <w:cs/>
          <w:lang w:bidi="th-TH"/>
        </w:rPr>
        <w:t>"</w:t>
      </w:r>
      <w:r w:rsidR="00A40CE3" w:rsidRPr="00A40CE3">
        <w:rPr>
          <w:rFonts w:ascii="Courier New" w:hAnsi="Courier New" w:cs="Courier New"/>
          <w:color w:val="0000FF"/>
          <w:szCs w:val="20"/>
          <w:lang w:bidi="th-TH"/>
        </w:rPr>
        <w:t xml:space="preserve"> </w:t>
      </w:r>
      <w:r w:rsidRPr="00A40CE3">
        <w:rPr>
          <w:rFonts w:ascii="Courier New" w:hAnsi="Courier New" w:cs="Courier New"/>
          <w:noProof/>
          <w:color w:val="FF0000"/>
          <w:szCs w:val="20"/>
          <w:lang w:bidi="th-TH"/>
        </w:rPr>
        <w:t>name</w:t>
      </w:r>
      <w:r w:rsidRPr="00A40CE3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A40CE3">
        <w:rPr>
          <w:rFonts w:ascii="Courier New" w:hAnsi="Courier New" w:cs="Courier New"/>
          <w:noProof/>
          <w:szCs w:val="20"/>
          <w:lang w:bidi="th-TH"/>
        </w:rPr>
        <w:t>"</w:t>
      </w:r>
      <w:r w:rsidR="0044258E" w:rsidRPr="00A40CE3">
        <w:rPr>
          <w:rFonts w:ascii="Courier New" w:hAnsi="Courier New" w:cs="Courier New"/>
          <w:noProof/>
          <w:color w:val="0000FF"/>
          <w:szCs w:val="20"/>
          <w:lang w:bidi="th-TH"/>
        </w:rPr>
        <w:t>Deluxe</w:t>
      </w:r>
      <w:r w:rsidR="0044258E"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room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lineitemid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5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rateplan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R</w:t>
      </w:r>
      <w:r w:rsidR="0044258E">
        <w:rPr>
          <w:rFonts w:ascii="Courier New" w:hAnsi="Courier New" w:cs="Courier New"/>
          <w:noProof/>
          <w:color w:val="0000FF"/>
          <w:szCs w:val="20"/>
          <w:lang w:bidi="th-TH"/>
        </w:rPr>
        <w:t>etail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ratetype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 w:rsidR="0044258E">
        <w:rPr>
          <w:rFonts w:ascii="Courier New" w:hAnsi="Courier New" w:cs="Courier New"/>
          <w:noProof/>
          <w:color w:val="0000FF"/>
          <w:szCs w:val="20"/>
          <w:lang w:bidi="th-TH"/>
        </w:rPr>
        <w:t>Sell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currency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USD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Model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MerchantCommission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StandardTranslation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 w:rsidR="0044258E" w:rsidRPr="00A40CE3">
        <w:rPr>
          <w:rFonts w:ascii="MS Shell Dlg 2" w:hAnsi="MS Shell Dlg 2" w:cs="Angsana New"/>
          <w:noProof/>
          <w:szCs w:val="20"/>
          <w:cs/>
          <w:lang w:bidi="th-TH"/>
        </w:rPr>
        <w:t>ห้องดีลักซ์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StandardTranslation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MaxRoomOccupancy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normalbedding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4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extrabeds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2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/&gt;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RemainingRooms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>
        <w:rPr>
          <w:rFonts w:ascii="Courier New" w:hAnsi="Courier New" w:cs="Courier New"/>
          <w:noProof/>
          <w:szCs w:val="20"/>
          <w:lang w:bidi="th-TH"/>
        </w:rPr>
        <w:t>10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RemainingRooms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RateInfo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ind w:left="1458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>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Rate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exclusive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120.00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tax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12.00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fees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55.00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inclusive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167.00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/&gt;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  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RewardPoints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savings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8.27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>
        <w:rPr>
          <w:rFonts w:ascii="Courier New" w:hAnsi="Courier New" w:cs="Courier New"/>
          <w:noProof/>
          <w:szCs w:val="20"/>
          <w:lang w:bidi="th-TH"/>
        </w:rPr>
        <w:t>12500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RewardPoints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ind w:left="1467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>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Promotion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savings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25.80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text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Hot deal - rate includes 10% discount!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/&gt;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  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DailyRates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ind w:left="1710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>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DailyRateDate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date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2010-08-21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exclusive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120.00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tax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12.00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fees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55.00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inclusive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167.00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/&gt;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ind w:left="1710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>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DailyRateDate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date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2010-08-22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exclusive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120.00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tax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12.00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fees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55.00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inclusive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167.00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/&gt;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  &lt;/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DailyRates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  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TaxServiceBreakdown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ind w:left="1710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>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TaxFee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id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01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type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Fee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description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Service charge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translation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Service charge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method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PB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base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N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taxable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Y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percent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="006A4F5D">
        <w:rPr>
          <w:rFonts w:ascii="Courier New" w:hAnsi="Courier New" w:cs="Courier New"/>
          <w:noProof/>
          <w:color w:val="FF0000"/>
          <w:szCs w:val="20"/>
          <w:lang w:bidi="th-TH"/>
        </w:rPr>
        <w:t>amount</w:t>
      </w:r>
      <w:r w:rsidR="006A4F5D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="006A4F5D">
        <w:rPr>
          <w:rFonts w:ascii="Courier New" w:hAnsi="Courier New" w:cs="Courier New"/>
          <w:noProof/>
          <w:szCs w:val="20"/>
          <w:lang w:bidi="th-TH"/>
        </w:rPr>
        <w:t>"</w:t>
      </w:r>
      <w:r w:rsidR="006A4F5D">
        <w:rPr>
          <w:rFonts w:ascii="Courier New" w:hAnsi="Courier New" w:cs="Courier New"/>
          <w:noProof/>
          <w:color w:val="0000FF"/>
          <w:szCs w:val="20"/>
          <w:lang w:bidi="th-TH"/>
        </w:rPr>
        <w:t>1</w:t>
      </w:r>
      <w:r w:rsidR="006A4F5D">
        <w:rPr>
          <w:rFonts w:ascii="Courier New" w:hAnsi="Courier New" w:cs="Courier New"/>
          <w:noProof/>
          <w:szCs w:val="20"/>
          <w:lang w:bidi="th-TH"/>
        </w:rPr>
        <w:t>"</w:t>
      </w:r>
      <w:r w:rsidR="006A4F5D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total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9.00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 w:rsidR="006A4F5D" w:rsidRPr="006A4F5D">
        <w:rPr>
          <w:rFonts w:ascii="Courier New" w:hAnsi="Courier New" w:cs="Courier New"/>
          <w:noProof/>
          <w:color w:val="FF0000"/>
          <w:szCs w:val="20"/>
          <w:lang w:bidi="th-TH"/>
        </w:rPr>
        <w:t xml:space="preserve"> </w:t>
      </w:r>
      <w:r w:rsidR="006A4F5D">
        <w:rPr>
          <w:rFonts w:ascii="Courier New" w:hAnsi="Courier New" w:cs="Courier New"/>
          <w:noProof/>
          <w:color w:val="FF0000"/>
          <w:szCs w:val="20"/>
          <w:lang w:bidi="th-TH"/>
        </w:rPr>
        <w:t>currency</w:t>
      </w:r>
      <w:r w:rsidR="006A4F5D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="006A4F5D">
        <w:rPr>
          <w:rFonts w:ascii="Courier New" w:hAnsi="Courier New" w:cs="Courier New"/>
          <w:noProof/>
          <w:szCs w:val="20"/>
          <w:lang w:bidi="th-TH"/>
        </w:rPr>
        <w:t>"</w:t>
      </w:r>
      <w:r w:rsidR="006A4F5D">
        <w:rPr>
          <w:rFonts w:ascii="Courier New" w:hAnsi="Courier New" w:cs="Courier New"/>
          <w:noProof/>
          <w:color w:val="0000FF"/>
          <w:szCs w:val="20"/>
          <w:lang w:bidi="th-TH"/>
        </w:rPr>
        <w:t>USD</w:t>
      </w:r>
      <w:r w:rsidR="006A4F5D">
        <w:rPr>
          <w:rFonts w:ascii="Courier New" w:hAnsi="Courier New" w:cs="Courier New"/>
          <w:noProof/>
          <w:szCs w:val="20"/>
          <w:lang w:bidi="th-TH"/>
        </w:rPr>
        <w:t>"</w:t>
      </w:r>
      <w:r w:rsidR="006A4F5D">
        <w:rPr>
          <w:rFonts w:ascii="Courier New" w:hAnsi="Courier New" w:cs="Courier New"/>
          <w:noProof/>
          <w:color w:val="0000FF"/>
          <w:szCs w:val="20"/>
          <w:lang w:bidi="th-TH"/>
        </w:rPr>
        <w:t>/&gt;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ind w:left="1710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>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TaxFee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id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99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type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Tax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description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Sales Tax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translation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Sales Tax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method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PB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base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N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taxable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N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percent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="006A4F5D">
        <w:rPr>
          <w:rFonts w:ascii="Courier New" w:hAnsi="Courier New" w:cs="Courier New"/>
          <w:noProof/>
          <w:color w:val="FF0000"/>
          <w:szCs w:val="20"/>
          <w:lang w:bidi="th-TH"/>
        </w:rPr>
        <w:t>amount</w:t>
      </w:r>
      <w:r w:rsidR="006A4F5D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="006A4F5D">
        <w:rPr>
          <w:rFonts w:ascii="Courier New" w:hAnsi="Courier New" w:cs="Courier New"/>
          <w:noProof/>
          <w:szCs w:val="20"/>
          <w:lang w:bidi="th-TH"/>
        </w:rPr>
        <w:t>"</w:t>
      </w:r>
      <w:r w:rsidR="006A4F5D">
        <w:rPr>
          <w:rFonts w:ascii="Courier New" w:hAnsi="Courier New" w:cs="Courier New"/>
          <w:noProof/>
          <w:color w:val="0000FF"/>
          <w:szCs w:val="20"/>
          <w:lang w:bidi="th-TH"/>
        </w:rPr>
        <w:t>1</w:t>
      </w:r>
      <w:r w:rsidR="006A4F5D">
        <w:rPr>
          <w:rFonts w:ascii="Courier New" w:hAnsi="Courier New" w:cs="Courier New"/>
          <w:noProof/>
          <w:szCs w:val="20"/>
          <w:lang w:bidi="th-TH"/>
        </w:rPr>
        <w:t>"</w:t>
      </w:r>
      <w:r w:rsidR="006A4F5D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total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9.00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 w:rsidR="006A4F5D" w:rsidRPr="006A4F5D">
        <w:rPr>
          <w:rFonts w:ascii="Courier New" w:hAnsi="Courier New" w:cs="Courier New"/>
          <w:noProof/>
          <w:color w:val="FF0000"/>
          <w:szCs w:val="20"/>
          <w:lang w:bidi="th-TH"/>
        </w:rPr>
        <w:t xml:space="preserve"> </w:t>
      </w:r>
      <w:r w:rsidR="006A4F5D">
        <w:rPr>
          <w:rFonts w:ascii="Courier New" w:hAnsi="Courier New" w:cs="Courier New"/>
          <w:noProof/>
          <w:color w:val="FF0000"/>
          <w:szCs w:val="20"/>
          <w:lang w:bidi="th-TH"/>
        </w:rPr>
        <w:t>currency</w:t>
      </w:r>
      <w:r w:rsidR="006A4F5D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="006A4F5D">
        <w:rPr>
          <w:rFonts w:ascii="Courier New" w:hAnsi="Courier New" w:cs="Courier New"/>
          <w:noProof/>
          <w:szCs w:val="20"/>
          <w:lang w:bidi="th-TH"/>
        </w:rPr>
        <w:t>"</w:t>
      </w:r>
      <w:r w:rsidR="006A4F5D">
        <w:rPr>
          <w:rFonts w:ascii="Courier New" w:hAnsi="Courier New" w:cs="Courier New"/>
          <w:noProof/>
          <w:color w:val="0000FF"/>
          <w:szCs w:val="20"/>
          <w:lang w:bidi="th-TH"/>
        </w:rPr>
        <w:t>USD</w:t>
      </w:r>
      <w:r w:rsidR="006A4F5D">
        <w:rPr>
          <w:rFonts w:ascii="Courier New" w:hAnsi="Courier New" w:cs="Courier New"/>
          <w:noProof/>
          <w:szCs w:val="20"/>
          <w:lang w:bidi="th-TH"/>
        </w:rPr>
        <w:t>"</w:t>
      </w:r>
      <w:r w:rsidR="006A4F5D">
        <w:rPr>
          <w:rFonts w:ascii="Courier New" w:hAnsi="Courier New" w:cs="Courier New"/>
          <w:noProof/>
          <w:color w:val="0000FF"/>
          <w:szCs w:val="20"/>
          <w:lang w:bidi="th-TH"/>
        </w:rPr>
        <w:t>/&gt;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ind w:left="1710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>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TaxFee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id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98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type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Tax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description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Margin Tax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translation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Margin Tax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method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PB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base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M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taxable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N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percent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5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="006A4F5D">
        <w:rPr>
          <w:rFonts w:ascii="Courier New" w:hAnsi="Courier New" w:cs="Courier New"/>
          <w:noProof/>
          <w:color w:val="FF0000"/>
          <w:szCs w:val="20"/>
          <w:lang w:bidi="th-TH"/>
        </w:rPr>
        <w:t>amount</w:t>
      </w:r>
      <w:r w:rsidR="006A4F5D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="006A4F5D">
        <w:rPr>
          <w:rFonts w:ascii="Courier New" w:hAnsi="Courier New" w:cs="Courier New"/>
          <w:noProof/>
          <w:szCs w:val="20"/>
          <w:lang w:bidi="th-TH"/>
        </w:rPr>
        <w:t>"</w:t>
      </w:r>
      <w:r w:rsidR="006A4F5D">
        <w:rPr>
          <w:rFonts w:ascii="Courier New" w:hAnsi="Courier New" w:cs="Courier New"/>
          <w:noProof/>
          <w:color w:val="0000FF"/>
          <w:szCs w:val="20"/>
          <w:lang w:bidi="th-TH"/>
        </w:rPr>
        <w:t>1</w:t>
      </w:r>
      <w:r w:rsidR="006A4F5D">
        <w:rPr>
          <w:rFonts w:ascii="Courier New" w:hAnsi="Courier New" w:cs="Courier New"/>
          <w:noProof/>
          <w:szCs w:val="20"/>
          <w:lang w:bidi="th-TH"/>
        </w:rPr>
        <w:t>"</w:t>
      </w:r>
      <w:r w:rsidR="006A4F5D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total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9.00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 w:rsidR="006A4F5D">
        <w:rPr>
          <w:rFonts w:ascii="Courier New" w:hAnsi="Courier New" w:cs="Courier New"/>
          <w:noProof/>
          <w:szCs w:val="20"/>
          <w:lang w:bidi="th-TH"/>
        </w:rPr>
        <w:t xml:space="preserve"> </w:t>
      </w:r>
      <w:r w:rsidR="006A4F5D">
        <w:rPr>
          <w:rFonts w:ascii="Courier New" w:hAnsi="Courier New" w:cs="Courier New"/>
          <w:noProof/>
          <w:color w:val="FF0000"/>
          <w:szCs w:val="20"/>
          <w:lang w:bidi="th-TH"/>
        </w:rPr>
        <w:t>currency</w:t>
      </w:r>
      <w:r w:rsidR="006A4F5D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="006A4F5D">
        <w:rPr>
          <w:rFonts w:ascii="Courier New" w:hAnsi="Courier New" w:cs="Courier New"/>
          <w:noProof/>
          <w:szCs w:val="20"/>
          <w:lang w:bidi="th-TH"/>
        </w:rPr>
        <w:t>"</w:t>
      </w:r>
      <w:r w:rsidR="006A4F5D">
        <w:rPr>
          <w:rFonts w:ascii="Courier New" w:hAnsi="Courier New" w:cs="Courier New"/>
          <w:noProof/>
          <w:color w:val="0000FF"/>
          <w:szCs w:val="20"/>
          <w:lang w:bidi="th-TH"/>
        </w:rPr>
        <w:t>USD</w:t>
      </w:r>
      <w:r w:rsidR="006A4F5D">
        <w:rPr>
          <w:rFonts w:ascii="Courier New" w:hAnsi="Courier New" w:cs="Courier New"/>
          <w:noProof/>
          <w:szCs w:val="20"/>
          <w:lang w:bidi="th-TH"/>
        </w:rPr>
        <w:t>"</w:t>
      </w:r>
      <w:r w:rsidR="006A4F5D">
        <w:rPr>
          <w:rFonts w:ascii="Courier New" w:hAnsi="Courier New" w:cs="Courier New"/>
          <w:noProof/>
          <w:color w:val="0000FF"/>
          <w:szCs w:val="20"/>
          <w:lang w:bidi="th-TH"/>
        </w:rPr>
        <w:t>/&gt;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ind w:left="1710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>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TaxFee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id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12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type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Tax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description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Occupancy Tax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translation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Occupancy Tax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method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PGPB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="006A4F5D">
        <w:rPr>
          <w:rFonts w:ascii="Courier New" w:hAnsi="Courier New" w:cs="Courier New"/>
          <w:noProof/>
          <w:color w:val="FF0000"/>
          <w:szCs w:val="20"/>
          <w:lang w:bidi="th-TH"/>
        </w:rPr>
        <w:t>base</w:t>
      </w:r>
      <w:r w:rsidR="006A4F5D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="006A4F5D">
        <w:rPr>
          <w:rFonts w:ascii="Courier New" w:hAnsi="Courier New" w:cs="Courier New"/>
          <w:noProof/>
          <w:szCs w:val="20"/>
          <w:lang w:bidi="th-TH"/>
        </w:rPr>
        <w:t>"</w:t>
      </w:r>
      <w:r w:rsidR="006A4F5D">
        <w:rPr>
          <w:rFonts w:ascii="Courier New" w:hAnsi="Courier New" w:cs="Courier New"/>
          <w:noProof/>
          <w:color w:val="0000FF"/>
          <w:szCs w:val="20"/>
          <w:lang w:bidi="th-TH"/>
        </w:rPr>
        <w:t>N</w:t>
      </w:r>
      <w:r w:rsidR="006A4F5D">
        <w:rPr>
          <w:rFonts w:ascii="Courier New" w:hAnsi="Courier New" w:cs="Courier New"/>
          <w:noProof/>
          <w:szCs w:val="20"/>
          <w:lang w:bidi="th-TH"/>
        </w:rPr>
        <w:t>"</w:t>
      </w:r>
      <w:r w:rsidR="006A4F5D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="006A4F5D">
        <w:rPr>
          <w:rFonts w:ascii="Courier New" w:hAnsi="Courier New" w:cs="Courier New"/>
          <w:noProof/>
          <w:color w:val="FF0000"/>
          <w:szCs w:val="20"/>
          <w:lang w:bidi="th-TH"/>
        </w:rPr>
        <w:t>taxable</w:t>
      </w:r>
      <w:r w:rsidR="006A4F5D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="006A4F5D">
        <w:rPr>
          <w:rFonts w:ascii="Courier New" w:hAnsi="Courier New" w:cs="Courier New"/>
          <w:noProof/>
          <w:szCs w:val="20"/>
          <w:lang w:bidi="th-TH"/>
        </w:rPr>
        <w:t>"</w:t>
      </w:r>
      <w:r w:rsidR="006A4F5D">
        <w:rPr>
          <w:rFonts w:ascii="Courier New" w:hAnsi="Courier New" w:cs="Courier New"/>
          <w:noProof/>
          <w:color w:val="0000FF"/>
          <w:szCs w:val="20"/>
          <w:lang w:bidi="th-TH"/>
        </w:rPr>
        <w:t>N</w:t>
      </w:r>
      <w:r w:rsidR="006A4F5D">
        <w:rPr>
          <w:rFonts w:ascii="Courier New" w:hAnsi="Courier New" w:cs="Courier New"/>
          <w:noProof/>
          <w:szCs w:val="20"/>
          <w:lang w:bidi="th-TH"/>
        </w:rPr>
        <w:t>"</w:t>
      </w:r>
      <w:r w:rsidR="006A4F5D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="006A4F5D">
        <w:rPr>
          <w:rFonts w:ascii="Courier New" w:hAnsi="Courier New" w:cs="Courier New"/>
          <w:noProof/>
          <w:color w:val="FF0000"/>
          <w:szCs w:val="20"/>
          <w:lang w:bidi="th-TH"/>
        </w:rPr>
        <w:t>percent</w:t>
      </w:r>
      <w:r w:rsidR="006A4F5D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="006A4F5D">
        <w:rPr>
          <w:rFonts w:ascii="Courier New" w:hAnsi="Courier New" w:cs="Courier New"/>
          <w:noProof/>
          <w:szCs w:val="20"/>
          <w:lang w:bidi="th-TH"/>
        </w:rPr>
        <w:t>"</w:t>
      </w:r>
      <w:r w:rsidR="006A4F5D">
        <w:rPr>
          <w:rFonts w:ascii="Courier New" w:hAnsi="Courier New" w:cs="Courier New"/>
          <w:noProof/>
          <w:color w:val="0000FF"/>
          <w:szCs w:val="20"/>
          <w:lang w:bidi="th-TH"/>
        </w:rPr>
        <w:t>0</w:t>
      </w:r>
      <w:r w:rsidR="006A4F5D">
        <w:rPr>
          <w:rFonts w:ascii="Courier New" w:hAnsi="Courier New" w:cs="Courier New"/>
          <w:noProof/>
          <w:szCs w:val="20"/>
          <w:lang w:bidi="th-TH"/>
        </w:rPr>
        <w:t xml:space="preserve">"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amount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total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2.00</w:t>
      </w:r>
      <w:r w:rsidR="006A4F5D">
        <w:rPr>
          <w:rFonts w:ascii="Courier New" w:hAnsi="Courier New" w:cs="Courier New"/>
          <w:noProof/>
          <w:szCs w:val="20"/>
          <w:lang w:bidi="th-TH"/>
        </w:rPr>
        <w:t>"</w:t>
      </w:r>
      <w:r w:rsidR="006A4F5D" w:rsidRPr="006A4F5D">
        <w:rPr>
          <w:rFonts w:ascii="Courier New" w:hAnsi="Courier New" w:cs="Courier New"/>
          <w:noProof/>
          <w:color w:val="FF0000"/>
          <w:szCs w:val="20"/>
          <w:lang w:bidi="th-TH"/>
        </w:rPr>
        <w:t xml:space="preserve"> </w:t>
      </w:r>
      <w:r w:rsidR="006A4F5D">
        <w:rPr>
          <w:rFonts w:ascii="Courier New" w:hAnsi="Courier New" w:cs="Courier New"/>
          <w:noProof/>
          <w:color w:val="FF0000"/>
          <w:szCs w:val="20"/>
          <w:lang w:bidi="th-TH"/>
        </w:rPr>
        <w:t>currency</w:t>
      </w:r>
      <w:r w:rsidR="006A4F5D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="006A4F5D">
        <w:rPr>
          <w:rFonts w:ascii="Courier New" w:hAnsi="Courier New" w:cs="Courier New"/>
          <w:noProof/>
          <w:szCs w:val="20"/>
          <w:lang w:bidi="th-TH"/>
        </w:rPr>
        <w:t>"</w:t>
      </w:r>
      <w:r w:rsidR="006A4F5D">
        <w:rPr>
          <w:rFonts w:ascii="Courier New" w:hAnsi="Courier New" w:cs="Courier New"/>
          <w:noProof/>
          <w:color w:val="0000FF"/>
          <w:szCs w:val="20"/>
          <w:lang w:bidi="th-TH"/>
        </w:rPr>
        <w:t>USD</w:t>
      </w:r>
      <w:r w:rsidR="006A4F5D"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/&gt;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  &lt;/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TaxServiceBreakdown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  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Included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>
        <w:rPr>
          <w:rFonts w:ascii="Courier New" w:hAnsi="Courier New" w:cs="Courier New"/>
          <w:noProof/>
          <w:szCs w:val="20"/>
          <w:lang w:bidi="th-TH"/>
        </w:rPr>
        <w:t>breakfast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Included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  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Excluded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>
        <w:rPr>
          <w:rFonts w:ascii="Courier New" w:hAnsi="Courier New" w:cs="Courier New"/>
          <w:noProof/>
          <w:szCs w:val="20"/>
          <w:lang w:bidi="th-TH"/>
        </w:rPr>
        <w:t>Resort fee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Excluded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  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Surcharges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lastRenderedPageBreak/>
        <w:t xml:space="preserve">              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Surcharge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id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56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method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PAPB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charge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mandatory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margin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n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      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Name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>
        <w:rPr>
          <w:rFonts w:ascii="Courier New" w:hAnsi="Courier New" w:cs="Courier New"/>
          <w:noProof/>
          <w:szCs w:val="20"/>
          <w:lang w:bidi="th-TH"/>
        </w:rPr>
        <w:t>Speed Boat Transfer (Adult x 2)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Name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ind w:left="1917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>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Rate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exclusive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120.00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tax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12.00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fees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55.00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inclusive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167.00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/&gt;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    &lt;/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Surcharge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    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Surcharge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id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58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method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PGPB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charge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excluded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margin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n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      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Name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>
        <w:rPr>
          <w:rFonts w:ascii="Courier New" w:hAnsi="Courier New" w:cs="Courier New"/>
          <w:noProof/>
          <w:szCs w:val="20"/>
          <w:lang w:bidi="th-TH"/>
        </w:rPr>
        <w:t>Resort fee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Name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ind w:left="1953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>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Rate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exclusive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120.00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tax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12.00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fees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55.00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inclusive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167.00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/&gt;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    &lt;/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Surcharge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  &lt;/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Surcharges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&lt;/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RateInfo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Cancellation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&gt;         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  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PolicyText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language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en-us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44258E" w:rsidRDefault="0044258E" w:rsidP="0044258E">
      <w:pPr>
        <w:autoSpaceDE w:val="0"/>
        <w:autoSpaceDN w:val="0"/>
        <w:adjustRightInd w:val="0"/>
        <w:spacing w:after="0" w:line="240" w:lineRule="auto"/>
        <w:ind w:left="1710"/>
        <w:rPr>
          <w:rFonts w:ascii="Courier New" w:hAnsi="Courier New" w:cs="Courier New"/>
          <w:noProof/>
          <w:color w:val="808080" w:themeColor="background1" w:themeShade="80"/>
          <w:szCs w:val="20"/>
          <w:lang w:bidi="th-TH"/>
        </w:rPr>
      </w:pPr>
      <w:r w:rsidRPr="0044258E">
        <w:rPr>
          <w:rFonts w:ascii="Courier New" w:hAnsi="Courier New" w:cs="Courier New"/>
          <w:color w:val="808080" w:themeColor="background1" w:themeShade="80"/>
          <w:szCs w:val="20"/>
          <w:highlight w:val="white"/>
          <w:lang w:bidi="th-TH"/>
        </w:rPr>
        <w:t xml:space="preserve">Any cancellation received within </w:t>
      </w:r>
      <w:r w:rsidRPr="0044258E">
        <w:rPr>
          <w:rFonts w:ascii="Courier New" w:hAnsi="Courier New" w:cs="Courier New"/>
          <w:color w:val="808080" w:themeColor="background1" w:themeShade="80"/>
          <w:szCs w:val="20"/>
          <w:highlight w:val="white"/>
          <w:cs/>
          <w:lang w:bidi="th-TH"/>
        </w:rPr>
        <w:t xml:space="preserve">3 </w:t>
      </w:r>
      <w:r w:rsidRPr="0044258E">
        <w:rPr>
          <w:rFonts w:ascii="Courier New" w:hAnsi="Courier New" w:cs="Courier New"/>
          <w:color w:val="808080" w:themeColor="background1" w:themeShade="80"/>
          <w:szCs w:val="20"/>
          <w:highlight w:val="white"/>
          <w:lang w:bidi="th-TH"/>
        </w:rPr>
        <w:t xml:space="preserve">day/s prior to arrival will incur the first </w:t>
      </w:r>
      <w:r w:rsidRPr="0044258E">
        <w:rPr>
          <w:rFonts w:ascii="Courier New" w:hAnsi="Courier New" w:cs="Courier New"/>
          <w:color w:val="808080" w:themeColor="background1" w:themeShade="80"/>
          <w:szCs w:val="20"/>
          <w:highlight w:val="white"/>
          <w:cs/>
          <w:lang w:bidi="th-TH"/>
        </w:rPr>
        <w:t xml:space="preserve">1 </w:t>
      </w:r>
      <w:r w:rsidRPr="0044258E">
        <w:rPr>
          <w:rFonts w:ascii="Courier New" w:hAnsi="Courier New" w:cs="Courier New"/>
          <w:color w:val="808080" w:themeColor="background1" w:themeShade="80"/>
          <w:szCs w:val="20"/>
          <w:highlight w:val="white"/>
          <w:lang w:bidi="th-TH"/>
        </w:rPr>
        <w:t xml:space="preserve">night/s charge. Failure to arrive at your hotel will be treated as a No-Show and will incur the first </w:t>
      </w:r>
      <w:r w:rsidRPr="0044258E">
        <w:rPr>
          <w:rFonts w:ascii="Courier New" w:hAnsi="Courier New" w:cs="Courier New"/>
          <w:color w:val="808080" w:themeColor="background1" w:themeShade="80"/>
          <w:szCs w:val="20"/>
          <w:highlight w:val="white"/>
          <w:cs/>
          <w:lang w:bidi="th-TH"/>
        </w:rPr>
        <w:t xml:space="preserve">1 </w:t>
      </w:r>
      <w:r w:rsidRPr="0044258E">
        <w:rPr>
          <w:rFonts w:ascii="Courier New" w:hAnsi="Courier New" w:cs="Courier New"/>
          <w:color w:val="808080" w:themeColor="background1" w:themeShade="80"/>
          <w:szCs w:val="20"/>
          <w:highlight w:val="white"/>
          <w:lang w:bidi="th-TH"/>
        </w:rPr>
        <w:t>night/s charge</w:t>
      </w:r>
      <w:r>
        <w:rPr>
          <w:rFonts w:ascii="Courier New" w:hAnsi="Courier New" w:cs="Courier New"/>
          <w:color w:val="808080" w:themeColor="background1" w:themeShade="80"/>
          <w:szCs w:val="20"/>
          <w:lang w:bidi="th-TH"/>
        </w:rPr>
        <w:t>.</w:t>
      </w:r>
    </w:p>
    <w:p w:rsidR="00D75A48" w:rsidRDefault="00D75A48" w:rsidP="0044258E">
      <w:pPr>
        <w:autoSpaceDE w:val="0"/>
        <w:autoSpaceDN w:val="0"/>
        <w:adjustRightInd w:val="0"/>
        <w:spacing w:after="0" w:line="240" w:lineRule="auto"/>
        <w:ind w:left="288" w:firstLine="288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&lt;/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PolicyText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0454BD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  </w:t>
      </w:r>
      <w:r w:rsidR="00D75A48">
        <w:rPr>
          <w:rFonts w:ascii="Courier New" w:hAnsi="Courier New" w:cs="Courier New"/>
          <w:noProof/>
          <w:color w:val="0000FF"/>
          <w:szCs w:val="20"/>
          <w:lang w:bidi="th-TH"/>
        </w:rPr>
        <w:t>&lt;</w:t>
      </w:r>
      <w:r w:rsidR="00D75A48">
        <w:rPr>
          <w:rFonts w:ascii="Courier New" w:hAnsi="Courier New" w:cs="Courier New"/>
          <w:noProof/>
          <w:color w:val="A31515"/>
          <w:szCs w:val="20"/>
          <w:lang w:bidi="th-TH"/>
        </w:rPr>
        <w:t>PolicyTranslated</w:t>
      </w:r>
      <w:r w:rsidR="00D75A48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="00D75A48">
        <w:rPr>
          <w:rFonts w:ascii="Courier New" w:hAnsi="Courier New" w:cs="Courier New"/>
          <w:noProof/>
          <w:color w:val="FF0000"/>
          <w:szCs w:val="20"/>
          <w:lang w:bidi="th-TH"/>
        </w:rPr>
        <w:t>language</w:t>
      </w:r>
      <w:r w:rsidR="00D75A48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="00D75A48">
        <w:rPr>
          <w:rFonts w:ascii="Courier New" w:hAnsi="Courier New" w:cs="Courier New"/>
          <w:noProof/>
          <w:szCs w:val="20"/>
          <w:lang w:bidi="th-TH"/>
        </w:rPr>
        <w:t>"</w:t>
      </w:r>
      <w:r w:rsidR="0044258E">
        <w:rPr>
          <w:rFonts w:ascii="Courier New" w:hAnsi="Courier New" w:cs="Courier New"/>
          <w:noProof/>
          <w:color w:val="0000FF"/>
          <w:szCs w:val="20"/>
          <w:lang w:bidi="th-TH"/>
        </w:rPr>
        <w:t>th-th</w:t>
      </w:r>
      <w:r w:rsidR="00D75A48">
        <w:rPr>
          <w:rFonts w:ascii="Courier New" w:hAnsi="Courier New" w:cs="Courier New"/>
          <w:noProof/>
          <w:szCs w:val="20"/>
          <w:lang w:bidi="th-TH"/>
        </w:rPr>
        <w:t>"</w:t>
      </w:r>
      <w:r w:rsidR="00D75A48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44258E" w:rsidRDefault="0044258E" w:rsidP="0044258E">
      <w:pPr>
        <w:autoSpaceDE w:val="0"/>
        <w:autoSpaceDN w:val="0"/>
        <w:adjustRightInd w:val="0"/>
        <w:spacing w:after="0" w:line="240" w:lineRule="auto"/>
        <w:ind w:left="1710"/>
        <w:rPr>
          <w:rFonts w:ascii="MS Shell Dlg 2" w:hAnsi="MS Shell Dlg 2" w:cs="MS Shell Dlg 2"/>
          <w:color w:val="808080" w:themeColor="background1" w:themeShade="80"/>
          <w:szCs w:val="20"/>
          <w:lang w:bidi="th-TH"/>
        </w:rPr>
      </w:pPr>
      <w:r w:rsidRPr="0044258E">
        <w:rPr>
          <w:rFonts w:ascii="MS Shell Dlg 2" w:hAnsi="MS Shell Dlg 2" w:cs="Angsana New"/>
          <w:color w:val="808080" w:themeColor="background1" w:themeShade="80"/>
          <w:szCs w:val="20"/>
          <w:highlight w:val="white"/>
          <w:cs/>
          <w:lang w:bidi="th-TH"/>
        </w:rPr>
        <w:t xml:space="preserve">หากท่านยกเลิกการจองห้องพักเป็นเวลาน้อยกว่า </w:t>
      </w:r>
      <w:r w:rsidRPr="0044258E">
        <w:rPr>
          <w:rFonts w:ascii="MS Shell Dlg 2" w:hAnsi="MS Shell Dlg 2" w:cs="MS Shell Dlg 2"/>
          <w:color w:val="808080" w:themeColor="background1" w:themeShade="80"/>
          <w:szCs w:val="20"/>
          <w:highlight w:val="white"/>
          <w:cs/>
          <w:lang w:bidi="th-TH"/>
        </w:rPr>
        <w:t xml:space="preserve">3 </w:t>
      </w:r>
      <w:r w:rsidRPr="0044258E">
        <w:rPr>
          <w:rFonts w:ascii="MS Shell Dlg 2" w:hAnsi="MS Shell Dlg 2" w:cs="Angsana New"/>
          <w:color w:val="808080" w:themeColor="background1" w:themeShade="80"/>
          <w:szCs w:val="20"/>
          <w:highlight w:val="white"/>
          <w:cs/>
          <w:lang w:bidi="th-TH"/>
        </w:rPr>
        <w:t xml:space="preserve">วันก่อนวันเช็คอิน ท่านจะถูกเรียกเก็บเงินเท่ากับการเข้าพัก </w:t>
      </w:r>
      <w:r w:rsidRPr="0044258E">
        <w:rPr>
          <w:rFonts w:ascii="MS Shell Dlg 2" w:hAnsi="MS Shell Dlg 2" w:cs="MS Shell Dlg 2"/>
          <w:color w:val="808080" w:themeColor="background1" w:themeShade="80"/>
          <w:szCs w:val="20"/>
          <w:highlight w:val="white"/>
          <w:cs/>
          <w:lang w:bidi="th-TH"/>
        </w:rPr>
        <w:t xml:space="preserve">1 </w:t>
      </w:r>
      <w:r w:rsidRPr="0044258E">
        <w:rPr>
          <w:rFonts w:ascii="MS Shell Dlg 2" w:hAnsi="MS Shell Dlg 2" w:cs="Angsana New"/>
          <w:color w:val="808080" w:themeColor="background1" w:themeShade="80"/>
          <w:szCs w:val="20"/>
          <w:highlight w:val="white"/>
          <w:cs/>
          <w:lang w:bidi="th-TH"/>
        </w:rPr>
        <w:t xml:space="preserve">คืนแรก กรณีที่ท่านไม่เช็คอินที่โรงแรมตามกำหนด จะถือเป็นการไม่เข้าพัก และท่านจะถูกเรียกเก็บเงินเท่ากับการเข้าพัก </w:t>
      </w:r>
      <w:r w:rsidRPr="0044258E">
        <w:rPr>
          <w:rFonts w:ascii="MS Shell Dlg 2" w:hAnsi="MS Shell Dlg 2" w:cs="MS Shell Dlg 2"/>
          <w:color w:val="808080" w:themeColor="background1" w:themeShade="80"/>
          <w:szCs w:val="20"/>
          <w:highlight w:val="white"/>
          <w:cs/>
          <w:lang w:bidi="th-TH"/>
        </w:rPr>
        <w:t xml:space="preserve">1 </w:t>
      </w:r>
      <w:r w:rsidRPr="0044258E">
        <w:rPr>
          <w:rFonts w:ascii="MS Shell Dlg 2" w:hAnsi="MS Shell Dlg 2" w:cs="Angsana New"/>
          <w:color w:val="808080" w:themeColor="background1" w:themeShade="80"/>
          <w:szCs w:val="20"/>
          <w:highlight w:val="white"/>
          <w:cs/>
          <w:lang w:bidi="th-TH"/>
        </w:rPr>
        <w:t>คืนแรก</w:t>
      </w:r>
    </w:p>
    <w:p w:rsidR="00D75A48" w:rsidRDefault="00D75A48" w:rsidP="0044258E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PolicyTranslated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  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PolicyParameters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    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PolicyParameter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days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14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charge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N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>
        <w:rPr>
          <w:rFonts w:ascii="Courier New" w:hAnsi="Courier New" w:cs="Courier New"/>
          <w:noProof/>
          <w:szCs w:val="20"/>
          <w:lang w:bidi="th-TH"/>
        </w:rPr>
        <w:t>1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PolicyParameter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    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PolicyParameter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days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7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charge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P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>
        <w:rPr>
          <w:rFonts w:ascii="Courier New" w:hAnsi="Courier New" w:cs="Courier New"/>
          <w:noProof/>
          <w:szCs w:val="20"/>
          <w:lang w:bidi="th-TH"/>
        </w:rPr>
        <w:t>50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PolicyParameter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    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PolicyParameter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days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charge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P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>
        <w:rPr>
          <w:rFonts w:ascii="Courier New" w:hAnsi="Courier New" w:cs="Courier New"/>
          <w:noProof/>
          <w:szCs w:val="20"/>
          <w:lang w:bidi="th-TH"/>
        </w:rPr>
        <w:t>100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PolicyParameter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  &lt;/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PolicyParameters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  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PolicyDates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    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PolicyDate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before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2011-01-0</w:t>
      </w:r>
      <w:r w:rsidR="00F520C6">
        <w:rPr>
          <w:rFonts w:ascii="Courier New" w:hAnsi="Courier New" w:cs="Courier New"/>
          <w:noProof/>
          <w:color w:val="0000FF"/>
          <w:szCs w:val="20"/>
          <w:lang w:bidi="th-TH"/>
        </w:rPr>
        <w:t>7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ind w:left="1935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>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Rate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exclusive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 w:rsidR="00F520C6">
        <w:rPr>
          <w:rFonts w:ascii="Courier New" w:hAnsi="Courier New" w:cs="Courier New"/>
          <w:noProof/>
          <w:color w:val="0000FF"/>
          <w:szCs w:val="20"/>
          <w:lang w:bidi="th-TH"/>
        </w:rPr>
        <w:t>0.0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tax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12.00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fees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 w:rsidR="00F520C6">
        <w:rPr>
          <w:rFonts w:ascii="Courier New" w:hAnsi="Courier New" w:cs="Courier New"/>
          <w:noProof/>
          <w:color w:val="0000FF"/>
          <w:szCs w:val="20"/>
          <w:lang w:bidi="th-TH"/>
        </w:rPr>
        <w:t>0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inclusive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 w:rsidR="00F520C6">
        <w:rPr>
          <w:rFonts w:ascii="Courier New" w:hAnsi="Courier New" w:cs="Courier New"/>
          <w:noProof/>
          <w:color w:val="0000FF"/>
          <w:szCs w:val="20"/>
          <w:lang w:bidi="th-TH"/>
        </w:rPr>
        <w:t>0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/&gt;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    &lt;/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PolicyDate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    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PolicyDate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before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2011-01-</w:t>
      </w:r>
      <w:r w:rsidR="00F520C6">
        <w:rPr>
          <w:rFonts w:ascii="Courier New" w:hAnsi="Courier New" w:cs="Courier New"/>
          <w:noProof/>
          <w:color w:val="0000FF"/>
          <w:szCs w:val="20"/>
          <w:lang w:bidi="th-TH"/>
        </w:rPr>
        <w:t>14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ind w:left="1935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>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Rate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exclusive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120.00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tax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12.00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fees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55.00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inclusive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167.00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/&gt;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    &lt;/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PolicyDate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    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PolicyDate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after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2011-01-</w:t>
      </w:r>
      <w:r w:rsidR="00F520C6">
        <w:rPr>
          <w:rFonts w:ascii="Courier New" w:hAnsi="Courier New" w:cs="Courier New"/>
          <w:noProof/>
          <w:color w:val="0000FF"/>
          <w:szCs w:val="20"/>
          <w:lang w:bidi="th-TH"/>
        </w:rPr>
        <w:t>21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ind w:left="1935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>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Rate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exclusive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120.00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tax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12.00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fees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55.00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inclusive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167.00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/&gt;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    &lt;/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PolicyDate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    &lt;/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PolicyDates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ind w:left="1233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Cancellation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     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LandingURL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 w:rsidR="0044258E">
        <w:rPr>
          <w:rFonts w:ascii="Courier New" w:hAnsi="Courier New" w:cs="Courier New"/>
          <w:noProof/>
          <w:szCs w:val="20"/>
          <w:lang w:bidi="th-TH"/>
        </w:rPr>
        <w:t>http://www.agoda.co.th</w:t>
      </w:r>
      <w:r>
        <w:rPr>
          <w:rFonts w:ascii="Courier New" w:hAnsi="Courier New" w:cs="Courier New"/>
          <w:noProof/>
          <w:szCs w:val="20"/>
          <w:lang w:bidi="th-TH"/>
        </w:rPr>
        <w:t>/partners/xml2010_landing.aspx?siteid=12345</w:t>
      </w:r>
      <w:r w:rsidR="00E54370">
        <w:rPr>
          <w:rFonts w:ascii="Courier New" w:hAnsi="Courier New" w:cs="Courier New"/>
          <w:noProof/>
          <w:color w:val="FF0000"/>
          <w:szCs w:val="20"/>
          <w:lang w:bidi="th-TH"/>
        </w:rPr>
        <w:t>&amp;</w:t>
      </w:r>
      <w:r>
        <w:rPr>
          <w:rFonts w:ascii="Courier New" w:hAnsi="Courier New" w:cs="Courier New"/>
          <w:noProof/>
          <w:szCs w:val="20"/>
          <w:lang w:bidi="th-TH"/>
        </w:rPr>
        <w:t>searchid=260050612000002</w:t>
      </w:r>
      <w:r w:rsidR="00E54370">
        <w:rPr>
          <w:rFonts w:ascii="Courier New" w:hAnsi="Courier New" w:cs="Courier New"/>
          <w:noProof/>
          <w:color w:val="FF0000"/>
          <w:szCs w:val="20"/>
          <w:lang w:bidi="th-TH"/>
        </w:rPr>
        <w:t>&amp;</w:t>
      </w:r>
      <w:r>
        <w:rPr>
          <w:rFonts w:ascii="Courier New" w:hAnsi="Courier New" w:cs="Courier New"/>
          <w:noProof/>
          <w:szCs w:val="20"/>
          <w:lang w:bidi="th-TH"/>
        </w:rPr>
        <w:t>lineitemid=5</w:t>
      </w:r>
      <w:r w:rsidR="00F520C6">
        <w:rPr>
          <w:rFonts w:ascii="Courier New" w:hAnsi="Courier New" w:cs="Courier New"/>
          <w:noProof/>
          <w:color w:val="FF0000"/>
          <w:szCs w:val="20"/>
          <w:lang w:bidi="th-TH"/>
        </w:rPr>
        <w:t>&amp;</w:t>
      </w:r>
      <w:r w:rsidR="00F520C6" w:rsidRPr="00F520C6">
        <w:rPr>
          <w:rFonts w:ascii="Courier New" w:hAnsi="Courier New" w:cs="Courier New"/>
          <w:noProof/>
          <w:szCs w:val="20"/>
          <w:lang w:bidi="th-TH"/>
        </w:rPr>
        <w:t>currency=USD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LandingURL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  &lt;/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Room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  &lt;/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Rooms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&lt;/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Hotel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&lt;/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Hotels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lastRenderedPageBreak/>
        <w:t>&lt;/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AvailabilityLongResponseV2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D75A48" w:rsidRPr="00267CA7" w:rsidRDefault="00D75A48" w:rsidP="00D75A48">
      <w:pPr>
        <w:pStyle w:val="Heading3"/>
      </w:pPr>
      <w:bookmarkStart w:id="45" w:name="_Toc294274608"/>
      <w:bookmarkStart w:id="46" w:name="_Toc294281485"/>
      <w:bookmarkStart w:id="47" w:name="_Toc301949835"/>
      <w:r w:rsidRPr="00267CA7">
        <w:t xml:space="preserve">XML </w:t>
      </w:r>
      <w:r>
        <w:t xml:space="preserve">Schema </w:t>
      </w:r>
      <w:r w:rsidRPr="00267CA7">
        <w:t xml:space="preserve">Validation Work Flow for Availability </w:t>
      </w:r>
      <w:r w:rsidR="00F06931">
        <w:t xml:space="preserve">Long </w:t>
      </w:r>
      <w:r w:rsidRPr="00267CA7">
        <w:t>Re</w:t>
      </w:r>
      <w:r>
        <w:t>sponse (Correct Case)</w:t>
      </w:r>
      <w:bookmarkEnd w:id="45"/>
      <w:bookmarkEnd w:id="46"/>
      <w:bookmarkEnd w:id="47"/>
      <w:r w:rsidRPr="00267CA7">
        <w:t xml:space="preserve"> </w:t>
      </w:r>
    </w:p>
    <w:p w:rsidR="00D75A48" w:rsidRDefault="00F9052E" w:rsidP="00D75A48">
      <w:r>
        <w:rPr>
          <w:noProof/>
          <w:lang w:bidi="th-TH"/>
        </w:rPr>
        <w:pict>
          <v:roundrect id="_x0000_s1518" style="position:absolute;margin-left:206.15pt;margin-top:7pt;width:184.2pt;height:321.95pt;z-index:251850752" arcsize="10923f" fillcolor="white [3201]" strokecolor="#4bacc6 [3208]" strokeweight="2.5pt">
            <v:shadow color="#868686"/>
          </v:roundrect>
        </w:pict>
      </w:r>
      <w:r>
        <w:rPr>
          <w:noProof/>
          <w:lang w:bidi="th-TH"/>
        </w:rPr>
        <w:pict>
          <v:roundrect id="_x0000_s1521" style="position:absolute;margin-left:220.15pt;margin-top:18.25pt;width:154.25pt;height:45.2pt;z-index:251853824" arcsize="10923f" fillcolor="white [3201]" strokecolor="#4bacc6 [3208]" strokeweight="5pt">
            <v:stroke linestyle="thickThin"/>
            <v:shadow color="#868686"/>
            <v:textbox style="mso-next-textbox:#_x0000_s1521">
              <w:txbxContent>
                <w:p w:rsidR="0044258E" w:rsidRDefault="0044258E" w:rsidP="00D75A48">
                  <w:r>
                    <w:t>1. Validate data type for all elements/attributes</w:t>
                  </w:r>
                </w:p>
              </w:txbxContent>
            </v:textbox>
          </v:roundrect>
        </w:pict>
      </w:r>
    </w:p>
    <w:p w:rsidR="00D75A48" w:rsidRDefault="00D75A48" w:rsidP="00D75A48">
      <w:r>
        <w:t xml:space="preserve">                                                                                                      </w:t>
      </w:r>
    </w:p>
    <w:p w:rsidR="00D75A48" w:rsidRDefault="00D75A48" w:rsidP="00D75A48"/>
    <w:p w:rsidR="00D75A48" w:rsidRDefault="00F9052E" w:rsidP="00D75A48">
      <w:r>
        <w:rPr>
          <w:noProof/>
          <w:lang w:bidi="th-TH"/>
        </w:rPr>
        <w:pict>
          <v:roundrect id="_x0000_s1522" style="position:absolute;margin-left:220.15pt;margin-top:10.35pt;width:154.25pt;height:31.55pt;z-index:251854848" arcsize="10923f" fillcolor="white [3201]" strokecolor="#4bacc6 [3208]" strokeweight="5pt">
            <v:stroke linestyle="thickThin"/>
            <v:shadow color="#868686"/>
            <v:textbox style="mso-next-textbox:#_x0000_s1522">
              <w:txbxContent>
                <w:p w:rsidR="0044258E" w:rsidRDefault="0044258E" w:rsidP="00D75A48">
                  <w:r>
                    <w:t>2. Validate status’s data</w:t>
                  </w:r>
                </w:p>
              </w:txbxContent>
            </v:textbox>
          </v:roundrect>
        </w:pict>
      </w:r>
    </w:p>
    <w:p w:rsidR="00D75A48" w:rsidRDefault="00D75A48" w:rsidP="00D75A48"/>
    <w:p w:rsidR="00D75A48" w:rsidRDefault="00F9052E" w:rsidP="00D75A48">
      <w:r>
        <w:rPr>
          <w:noProof/>
          <w:lang w:bidi="th-TH"/>
        </w:rPr>
        <w:pict>
          <v:roundrect id="_x0000_s1523" style="position:absolute;margin-left:220.15pt;margin-top:8.95pt;width:154.25pt;height:45.5pt;z-index:251855872" arcsize="10923f" fillcolor="white [3201]" strokecolor="#4bacc6 [3208]" strokeweight="5pt">
            <v:stroke linestyle="thickThin"/>
            <v:shadow color="#868686"/>
            <v:textbox style="mso-next-textbox:#_x0000_s1523">
              <w:txbxContent>
                <w:p w:rsidR="0044258E" w:rsidRDefault="0044258E" w:rsidP="00D75A48">
                  <w:r>
                    <w:t>3. Validate TaxFee base’s data</w:t>
                  </w:r>
                </w:p>
              </w:txbxContent>
            </v:textbox>
          </v:roundrect>
        </w:pict>
      </w:r>
    </w:p>
    <w:p w:rsidR="00D75A48" w:rsidRDefault="00D75A48" w:rsidP="00D75A48"/>
    <w:p w:rsidR="00D75A48" w:rsidRDefault="00F9052E" w:rsidP="00D75A48">
      <w:r>
        <w:rPr>
          <w:noProof/>
          <w:lang w:bidi="th-TH"/>
        </w:rPr>
        <w:pict>
          <v:roundrect id="_x0000_s1519" style="position:absolute;margin-left:2.85pt;margin-top:3.05pt;width:94.9pt;height:50.05pt;z-index:251851776" arcsize="10923f" fillcolor="white [3201]" strokecolor="#4bacc6 [3208]" strokeweight="5pt">
            <v:stroke linestyle="thickThin"/>
            <v:shadow color="#868686"/>
            <v:textbox style="mso-next-textbox:#_x0000_s1519">
              <w:txbxContent>
                <w:p w:rsidR="0044258E" w:rsidRDefault="0044258E" w:rsidP="00D75A48">
                  <w:r>
                    <w:t>XML Schema Validation</w:t>
                  </w:r>
                </w:p>
              </w:txbxContent>
            </v:textbox>
          </v:roundrect>
        </w:pict>
      </w:r>
    </w:p>
    <w:p w:rsidR="00D75A48" w:rsidRDefault="00F9052E" w:rsidP="00D75A48">
      <w:r>
        <w:rPr>
          <w:noProof/>
          <w:lang w:bidi="th-TH"/>
        </w:rPr>
        <w:pict>
          <v:shape id="_x0000_s1520" type="#_x0000_t13" style="position:absolute;margin-left:131.6pt;margin-top:2.65pt;width:33.35pt;height:12.9pt;z-index:251852800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>
        <w:rPr>
          <w:noProof/>
          <w:lang w:bidi="th-TH"/>
        </w:rPr>
        <w:pict>
          <v:roundrect id="_x0000_s1524" style="position:absolute;margin-left:220.15pt;margin-top:1.35pt;width:154.25pt;height:41.05pt;z-index:251856896" arcsize="10923f" fillcolor="white [3201]" strokecolor="#4bacc6 [3208]" strokeweight="5pt">
            <v:stroke linestyle="thickThin"/>
            <v:shadow color="#868686"/>
            <v:textbox style="mso-next-textbox:#_x0000_s1524">
              <w:txbxContent>
                <w:p w:rsidR="0044258E" w:rsidRDefault="0044258E" w:rsidP="00D75A48">
                  <w:r>
                    <w:t>4. Validate currency’s data</w:t>
                  </w:r>
                </w:p>
              </w:txbxContent>
            </v:textbox>
          </v:roundrect>
        </w:pict>
      </w:r>
    </w:p>
    <w:p w:rsidR="00D75A48" w:rsidRDefault="00D75A48" w:rsidP="00D75A48"/>
    <w:p w:rsidR="00D75A48" w:rsidRDefault="00F9052E" w:rsidP="00D75A48">
      <w:r>
        <w:rPr>
          <w:noProof/>
          <w:lang w:bidi="th-TH"/>
        </w:rPr>
        <w:pict>
          <v:roundrect id="_x0000_s1525" style="position:absolute;margin-left:220.9pt;margin-top:9.15pt;width:154.25pt;height:30.9pt;z-index:251857920" arcsize="10923f" fillcolor="white [3201]" strokecolor="#4bacc6 [3208]" strokeweight="5pt">
            <v:stroke linestyle="thickThin"/>
            <v:shadow color="#868686"/>
            <v:textbox style="mso-next-textbox:#_x0000_s1525">
              <w:txbxContent>
                <w:p w:rsidR="0044258E" w:rsidRDefault="0044258E" w:rsidP="00D75A48">
                  <w:r>
                    <w:t>5. Validate rateplan’s data</w:t>
                  </w:r>
                </w:p>
              </w:txbxContent>
            </v:textbox>
          </v:roundrect>
        </w:pict>
      </w:r>
    </w:p>
    <w:p w:rsidR="00D75A48" w:rsidRDefault="00D75A48" w:rsidP="00D75A48"/>
    <w:p w:rsidR="00D75A48" w:rsidRDefault="00F9052E" w:rsidP="00D75A48">
      <w:r>
        <w:rPr>
          <w:noProof/>
          <w:lang w:bidi="th-TH"/>
        </w:rPr>
        <w:pict>
          <v:roundrect id="_x0000_s1526" style="position:absolute;margin-left:222.1pt;margin-top:7.1pt;width:154.25pt;height:31.35pt;z-index:251858944" arcsize="10923f" fillcolor="white [3201]" strokecolor="#4bacc6 [3208]" strokeweight="5pt">
            <v:stroke linestyle="thickThin"/>
            <v:shadow color="#868686"/>
            <v:textbox style="mso-next-textbox:#_x0000_s1526">
              <w:txbxContent>
                <w:p w:rsidR="0044258E" w:rsidRDefault="0044258E" w:rsidP="00D75A48">
                  <w:r>
                    <w:t>6. Validate ratetype’s data</w:t>
                  </w:r>
                </w:p>
              </w:txbxContent>
            </v:textbox>
          </v:roundrect>
        </w:pict>
      </w:r>
    </w:p>
    <w:p w:rsidR="00D75A48" w:rsidRDefault="00D75A48" w:rsidP="00D75A48"/>
    <w:p w:rsidR="00D75A48" w:rsidRDefault="00F9052E" w:rsidP="00D75A48">
      <w:r>
        <w:rPr>
          <w:noProof/>
          <w:lang w:bidi="th-TH"/>
        </w:rPr>
        <w:pict>
          <v:roundrect id="_x0000_s1533" style="position:absolute;margin-left:220.9pt;margin-top:5.7pt;width:154.25pt;height:31.35pt;z-index:251866112" arcsize="10923f" fillcolor="white [3201]" strokecolor="#4bacc6 [3208]" strokeweight="5pt">
            <v:stroke linestyle="thickThin"/>
            <v:shadow color="#868686"/>
            <v:textbox style="mso-next-textbox:#_x0000_s1533">
              <w:txbxContent>
                <w:p w:rsidR="0044258E" w:rsidRDefault="0044258E" w:rsidP="00D57B95">
                  <w:r>
                    <w:t>7. Validate Model’s data</w:t>
                  </w:r>
                </w:p>
              </w:txbxContent>
            </v:textbox>
          </v:roundrect>
        </w:pict>
      </w:r>
    </w:p>
    <w:p w:rsidR="00D75A48" w:rsidRDefault="00D75A48" w:rsidP="00D75A48"/>
    <w:p w:rsidR="00D57B95" w:rsidRDefault="00D57B95" w:rsidP="00D75A48"/>
    <w:p w:rsidR="00D75A48" w:rsidRDefault="00740F3A" w:rsidP="00D75A48">
      <w:pPr>
        <w:pStyle w:val="ListParagraph"/>
        <w:ind w:left="360" w:firstLine="360"/>
      </w:pPr>
      <w:r>
        <w:t>XML Schema Validation 1, 3-7</w:t>
      </w:r>
      <w:r w:rsidR="00D75A48">
        <w:t xml:space="preserve"> will accept data and format as per response parameter table below.</w:t>
      </w:r>
    </w:p>
    <w:p w:rsidR="00740F3A" w:rsidRDefault="00740F3A" w:rsidP="00D75A48">
      <w:pPr>
        <w:pStyle w:val="ListParagraph"/>
        <w:ind w:left="360" w:firstLine="360"/>
      </w:pPr>
    </w:p>
    <w:p w:rsidR="00740F3A" w:rsidRDefault="00F520C6" w:rsidP="00F520C6">
      <w:pPr>
        <w:pStyle w:val="ListParagraph"/>
        <w:ind w:left="360" w:firstLine="360"/>
      </w:pPr>
      <w:r>
        <w:t>XML Schema Validation 2 (</w:t>
      </w:r>
      <w:r w:rsidR="00740F3A">
        <w:t>Validate status’s data</w:t>
      </w:r>
      <w:r>
        <w:t>) will be v</w:t>
      </w:r>
      <w:r w:rsidR="00740F3A">
        <w:t>alidate</w:t>
      </w:r>
      <w:r>
        <w:t>d</w:t>
      </w:r>
      <w:r w:rsidR="00740F3A">
        <w:t xml:space="preserve"> by accepting 3 characters and each character contains 0-9 as per response parameter table below. </w:t>
      </w:r>
    </w:p>
    <w:p w:rsidR="00740F3A" w:rsidRPr="009A7A35" w:rsidRDefault="00740F3A" w:rsidP="00D75A48">
      <w:pPr>
        <w:rPr>
          <w:rFonts w:ascii="Courier New" w:hAnsi="Courier New" w:cs="Courier New"/>
          <w:noProof/>
          <w:color w:val="0000FF"/>
          <w:szCs w:val="20"/>
          <w:lang w:bidi="th-TH"/>
        </w:rPr>
        <w:sectPr w:rsidR="00740F3A" w:rsidRPr="009A7A35" w:rsidSect="00317A29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D75A48" w:rsidRPr="00267CA7" w:rsidRDefault="00D75A48" w:rsidP="00D75A48">
      <w:pPr>
        <w:pStyle w:val="Heading3"/>
      </w:pPr>
      <w:bookmarkStart w:id="48" w:name="_Toc294274609"/>
      <w:bookmarkStart w:id="49" w:name="_Toc294281486"/>
      <w:bookmarkStart w:id="50" w:name="_Toc301949836"/>
      <w:r w:rsidRPr="00267CA7">
        <w:lastRenderedPageBreak/>
        <w:t>Response Parameter</w:t>
      </w:r>
      <w:r>
        <w:t xml:space="preserve"> (Correct Case)</w:t>
      </w:r>
      <w:bookmarkEnd w:id="48"/>
      <w:bookmarkEnd w:id="49"/>
      <w:bookmarkEnd w:id="50"/>
    </w:p>
    <w:tbl>
      <w:tblPr>
        <w:tblStyle w:val="LightGrid-Accent5"/>
        <w:tblpPr w:leftFromText="180" w:rightFromText="180" w:vertAnchor="text" w:tblpY="1"/>
        <w:tblOverlap w:val="never"/>
        <w:tblW w:w="11718" w:type="dxa"/>
        <w:tblLayout w:type="fixed"/>
        <w:tblLook w:val="04A0" w:firstRow="1" w:lastRow="0" w:firstColumn="1" w:lastColumn="0" w:noHBand="0" w:noVBand="1"/>
      </w:tblPr>
      <w:tblGrid>
        <w:gridCol w:w="1908"/>
        <w:gridCol w:w="1890"/>
        <w:gridCol w:w="990"/>
        <w:gridCol w:w="1080"/>
        <w:gridCol w:w="1170"/>
        <w:gridCol w:w="1980"/>
        <w:gridCol w:w="2700"/>
      </w:tblGrid>
      <w:tr w:rsidR="00D75A48" w:rsidRPr="00033FA7" w:rsidTr="00D75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D9D9D9" w:themeFill="background1" w:themeFillShade="D9"/>
          </w:tcPr>
          <w:p w:rsidR="00D75A48" w:rsidRPr="00033FA7" w:rsidRDefault="00D75A48" w:rsidP="00D75A48">
            <w:pPr>
              <w:ind w:right="-18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Element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D75A48" w:rsidRPr="00033FA7" w:rsidRDefault="00D75A48" w:rsidP="00D75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Parent Element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D75A48" w:rsidRPr="00033FA7" w:rsidRDefault="00D75A48" w:rsidP="00D75A48">
            <w:pPr>
              <w:ind w:left="-72" w:right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cs/>
                <w:lang w:bidi="th-TH"/>
              </w:rPr>
            </w:pPr>
            <w:r w:rsidRPr="00033FA7">
              <w:rPr>
                <w:sz w:val="18"/>
                <w:szCs w:val="18"/>
              </w:rPr>
              <w:t>Attribute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D75A48" w:rsidRPr="00033FA7" w:rsidRDefault="00D75A48" w:rsidP="00D75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th-TH"/>
              </w:rPr>
            </w:pPr>
            <w:r w:rsidRPr="00033FA7">
              <w:rPr>
                <w:sz w:val="18"/>
                <w:szCs w:val="18"/>
                <w:lang w:bidi="th-TH"/>
              </w:rPr>
              <w:t>Required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D75A48" w:rsidRPr="00033FA7" w:rsidRDefault="00D75A48" w:rsidP="00D75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Data Type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D75A48" w:rsidRPr="00033FA7" w:rsidRDefault="00D75A48" w:rsidP="00D75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Example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D75A48" w:rsidRPr="00033FA7" w:rsidRDefault="00D75A48" w:rsidP="00D75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Description</w:t>
            </w:r>
          </w:p>
        </w:tc>
      </w:tr>
      <w:tr w:rsidR="00D75A48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ind w:right="-18"/>
              <w:rPr>
                <w:sz w:val="18"/>
                <w:szCs w:val="18"/>
              </w:rPr>
            </w:pPr>
            <w:r w:rsidRPr="00033FA7">
              <w:rPr>
                <w:rFonts w:cs="Courier New"/>
                <w:noProof/>
                <w:sz w:val="18"/>
                <w:szCs w:val="18"/>
                <w:lang w:bidi="th-TH"/>
              </w:rPr>
              <w:t>AvailabilityLongResponseV2</w:t>
            </w: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searchid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  <w:lang w:bidi="th-TH"/>
              </w:rPr>
            </w:pPr>
            <w:r w:rsidRPr="00033FA7">
              <w:rPr>
                <w:rFonts w:eastAsiaTheme="majorEastAsia"/>
                <w:sz w:val="18"/>
                <w:szCs w:val="18"/>
                <w:lang w:bidi="th-TH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long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260050612000002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The unique id that this search received in our system</w:t>
            </w:r>
          </w:p>
        </w:tc>
      </w:tr>
      <w:tr w:rsidR="00D75A48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status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7F73F0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200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Details are on Response Codes Part</w:t>
            </w:r>
            <w:r w:rsidR="00A66D01" w:rsidRPr="00033FA7">
              <w:rPr>
                <w:rFonts w:cs="TT1B1t00"/>
                <w:sz w:val="18"/>
                <w:szCs w:val="18"/>
                <w:lang w:bidi="th-TH"/>
              </w:rPr>
              <w:t xml:space="preserve"> (Appendix)</w:t>
            </w:r>
          </w:p>
        </w:tc>
      </w:tr>
      <w:tr w:rsidR="00D75A48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ind w:right="-18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Hotels</w:t>
            </w: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cs="Courier New"/>
                <w:noProof/>
                <w:sz w:val="18"/>
                <w:szCs w:val="18"/>
                <w:lang w:bidi="th-TH"/>
              </w:rPr>
              <w:t>AvailabilityLongResponseV2</w:t>
            </w: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D75A48" w:rsidRPr="00033FA7" w:rsidRDefault="00955AF9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2700" w:type="dxa"/>
          </w:tcPr>
          <w:p w:rsidR="00D75A48" w:rsidRPr="00033FA7" w:rsidRDefault="00D75A48" w:rsidP="00D75A48">
            <w:pPr>
              <w:ind w:left="252" w:hanging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D75A48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ind w:right="-18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Hotel</w:t>
            </w: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Hotels</w:t>
            </w: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D75A48" w:rsidRPr="00033FA7" w:rsidRDefault="00955AF9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2700" w:type="dxa"/>
          </w:tcPr>
          <w:p w:rsidR="00D75A48" w:rsidRPr="00033FA7" w:rsidRDefault="00D75A48" w:rsidP="00D75A48">
            <w:pPr>
              <w:ind w:left="369" w:hanging="36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</w:tr>
      <w:tr w:rsidR="00D75A48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id</w:t>
            </w: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Hotel</w:t>
            </w: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short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12133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ind w:left="369" w:hanging="3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 xml:space="preserve">Agoda’s hotel ID </w:t>
            </w:r>
          </w:p>
        </w:tc>
      </w:tr>
      <w:tr w:rsidR="00D75A48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CheapestRoom</w:t>
            </w: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Hotel</w:t>
            </w: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exclusive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decimal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120.00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The cost per room per night exclusive of tax and service fees</w:t>
            </w:r>
          </w:p>
        </w:tc>
      </w:tr>
      <w:tr w:rsidR="00D75A48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tax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decimal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12.00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sz w:val="18"/>
                <w:szCs w:val="18"/>
              </w:rPr>
              <w:t>Tax amount of room value</w:t>
            </w:r>
          </w:p>
        </w:tc>
      </w:tr>
      <w:tr w:rsidR="00D75A48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fees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decimal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55.00</w:t>
            </w:r>
          </w:p>
        </w:tc>
        <w:tc>
          <w:tcPr>
            <w:tcW w:w="2700" w:type="dxa"/>
          </w:tcPr>
          <w:p w:rsidR="00D75A48" w:rsidRPr="00033FA7" w:rsidRDefault="00B2174F" w:rsidP="00D75A48">
            <w:pPr>
              <w:ind w:left="369" w:hanging="36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Fees.</w:t>
            </w:r>
          </w:p>
        </w:tc>
      </w:tr>
      <w:tr w:rsidR="00D75A48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inclusive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decimal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167.00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The cost per room service charge inclusive of tax and service fees</w:t>
            </w:r>
          </w:p>
        </w:tc>
      </w:tr>
      <w:tr w:rsidR="00D75A48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PaxSettings</w:t>
            </w: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Hotel</w:t>
            </w: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submit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all</w:t>
            </w:r>
          </w:p>
        </w:tc>
        <w:tc>
          <w:tcPr>
            <w:tcW w:w="2700" w:type="dxa"/>
          </w:tcPr>
          <w:p w:rsidR="00F520C6" w:rsidRDefault="00F520C6" w:rsidP="00D75A48">
            <w:pPr>
              <w:ind w:hanging="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>
              <w:rPr>
                <w:rFonts w:cs="TT1B1t00"/>
                <w:sz w:val="18"/>
                <w:szCs w:val="18"/>
                <w:lang w:bidi="th-TH"/>
              </w:rPr>
              <w:t xml:space="preserve">Possible values are </w:t>
            </w:r>
          </w:p>
          <w:p w:rsidR="00F520C6" w:rsidRDefault="00D75A48" w:rsidP="004F6B65">
            <w:pPr>
              <w:pStyle w:val="ListParagraph"/>
              <w:numPr>
                <w:ilvl w:val="0"/>
                <w:numId w:val="10"/>
              </w:numPr>
              <w:ind w:left="342" w:hanging="3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F520C6">
              <w:rPr>
                <w:rFonts w:cs="TT1B1t00"/>
                <w:b/>
                <w:bCs/>
                <w:sz w:val="18"/>
                <w:szCs w:val="18"/>
                <w:lang w:bidi="th-TH"/>
              </w:rPr>
              <w:t>all</w:t>
            </w:r>
            <w:r w:rsidRPr="00F520C6">
              <w:rPr>
                <w:rFonts w:cs="TT1B1t00"/>
                <w:sz w:val="18"/>
                <w:szCs w:val="18"/>
                <w:lang w:bidi="th-TH"/>
              </w:rPr>
              <w:t xml:space="preserve"> </w:t>
            </w:r>
            <w:r w:rsidR="00F520C6">
              <w:rPr>
                <w:rFonts w:cs="TT1B1t00"/>
                <w:sz w:val="18"/>
                <w:szCs w:val="18"/>
                <w:lang w:bidi="th-TH"/>
              </w:rPr>
              <w:t xml:space="preserve">= require all </w:t>
            </w:r>
            <w:r w:rsidRPr="00F520C6">
              <w:rPr>
                <w:rFonts w:cs="TT1B1t00"/>
                <w:sz w:val="18"/>
                <w:szCs w:val="18"/>
                <w:lang w:bidi="th-TH"/>
              </w:rPr>
              <w:t xml:space="preserve">guest name </w:t>
            </w:r>
          </w:p>
          <w:p w:rsidR="00D75A48" w:rsidRPr="00F520C6" w:rsidRDefault="00F520C6" w:rsidP="004F6B65">
            <w:pPr>
              <w:pStyle w:val="ListParagraph"/>
              <w:numPr>
                <w:ilvl w:val="0"/>
                <w:numId w:val="10"/>
              </w:numPr>
              <w:ind w:left="3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>
              <w:rPr>
                <w:rFonts w:cs="TT1B1t00"/>
                <w:b/>
                <w:bCs/>
                <w:sz w:val="18"/>
                <w:szCs w:val="18"/>
                <w:lang w:bidi="th-TH"/>
              </w:rPr>
              <w:t xml:space="preserve">one = </w:t>
            </w:r>
            <w:r>
              <w:rPr>
                <w:rFonts w:cs="TT1B1t00"/>
                <w:sz w:val="18"/>
                <w:szCs w:val="18"/>
                <w:lang w:bidi="th-TH"/>
              </w:rPr>
              <w:t xml:space="preserve">require </w:t>
            </w:r>
            <w:r w:rsidR="00D75A48" w:rsidRPr="00F520C6">
              <w:rPr>
                <w:rFonts w:cs="TT1B1t00"/>
                <w:sz w:val="18"/>
                <w:szCs w:val="18"/>
                <w:lang w:bidi="th-TH"/>
              </w:rPr>
              <w:t>only one guest name</w:t>
            </w:r>
          </w:p>
        </w:tc>
      </w:tr>
      <w:tr w:rsidR="00D75A48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infantage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integer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2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ind w:left="369" w:hanging="3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</w:p>
        </w:tc>
      </w:tr>
      <w:tr w:rsidR="00D75A48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childage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integer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14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ind w:left="369" w:hanging="36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</w:p>
        </w:tc>
      </w:tr>
      <w:tr w:rsidR="00D75A48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Rooms</w:t>
            </w: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Hotels</w:t>
            </w: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D75A48" w:rsidRPr="00033FA7" w:rsidRDefault="00955AF9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2700" w:type="dxa"/>
          </w:tcPr>
          <w:p w:rsidR="00D75A48" w:rsidRPr="00033FA7" w:rsidRDefault="00D75A48" w:rsidP="00D75A48">
            <w:pPr>
              <w:ind w:left="369" w:hanging="3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</w:p>
        </w:tc>
      </w:tr>
      <w:tr w:rsidR="00D75A48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Room</w:t>
            </w: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Rooms</w:t>
            </w: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id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short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41569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ind w:left="369" w:hanging="36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Hotel’s room ID</w:t>
            </w:r>
          </w:p>
        </w:tc>
      </w:tr>
      <w:tr w:rsidR="00A40CE3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40CE3" w:rsidRPr="00033FA7" w:rsidRDefault="00A40CE3" w:rsidP="00D75A48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A40CE3" w:rsidRPr="00033FA7" w:rsidRDefault="00A40CE3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A40CE3" w:rsidRPr="00033FA7" w:rsidRDefault="00A40CE3" w:rsidP="00D75A48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promotionid</w:t>
            </w:r>
          </w:p>
        </w:tc>
        <w:tc>
          <w:tcPr>
            <w:tcW w:w="1080" w:type="dxa"/>
          </w:tcPr>
          <w:p w:rsidR="00A40CE3" w:rsidRPr="00033FA7" w:rsidRDefault="00A40CE3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N</w:t>
            </w:r>
          </w:p>
        </w:tc>
        <w:tc>
          <w:tcPr>
            <w:tcW w:w="1170" w:type="dxa"/>
          </w:tcPr>
          <w:p w:rsidR="00A40CE3" w:rsidRPr="00033FA7" w:rsidRDefault="00A40CE3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integer</w:t>
            </w:r>
          </w:p>
        </w:tc>
        <w:tc>
          <w:tcPr>
            <w:tcW w:w="1980" w:type="dxa"/>
          </w:tcPr>
          <w:p w:rsidR="00A40CE3" w:rsidRPr="00033FA7" w:rsidRDefault="00A40CE3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140175</w:t>
            </w:r>
          </w:p>
        </w:tc>
        <w:tc>
          <w:tcPr>
            <w:tcW w:w="2700" w:type="dxa"/>
          </w:tcPr>
          <w:p w:rsidR="00A40CE3" w:rsidRPr="00033FA7" w:rsidRDefault="00A40CE3" w:rsidP="00D75A48">
            <w:pPr>
              <w:ind w:left="369" w:hanging="3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>
              <w:rPr>
                <w:rFonts w:cs="TT1B1t00"/>
                <w:sz w:val="18"/>
                <w:szCs w:val="18"/>
                <w:lang w:bidi="th-TH"/>
              </w:rPr>
              <w:t>Promotion  ID</w:t>
            </w:r>
          </w:p>
        </w:tc>
      </w:tr>
      <w:tr w:rsidR="00D75A48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name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D75A48" w:rsidRPr="0044258E" w:rsidRDefault="0044258E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44258E">
              <w:rPr>
                <w:rFonts w:cs="Courier New"/>
                <w:noProof/>
                <w:sz w:val="18"/>
                <w:szCs w:val="18"/>
                <w:lang w:bidi="th-TH"/>
              </w:rPr>
              <w:t>Deluxe room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ind w:left="369" w:hanging="36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Room name</w:t>
            </w:r>
          </w:p>
        </w:tc>
      </w:tr>
      <w:tr w:rsidR="00D75A48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lineitemid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integer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5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ind w:hanging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Unique id for each room result</w:t>
            </w:r>
          </w:p>
        </w:tc>
      </w:tr>
      <w:tr w:rsidR="00D75A48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rateplan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Retail</w:t>
            </w:r>
          </w:p>
        </w:tc>
        <w:tc>
          <w:tcPr>
            <w:tcW w:w="2700" w:type="dxa"/>
          </w:tcPr>
          <w:p w:rsidR="00D75A48" w:rsidRPr="00033FA7" w:rsidRDefault="00D75A48" w:rsidP="00A2620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75A48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ratetype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D75A48" w:rsidRPr="00033FA7" w:rsidRDefault="0044258E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Sell</w:t>
            </w:r>
          </w:p>
        </w:tc>
        <w:tc>
          <w:tcPr>
            <w:tcW w:w="2700" w:type="dxa"/>
          </w:tcPr>
          <w:p w:rsidR="00D75A48" w:rsidRPr="00033FA7" w:rsidRDefault="00D75A48" w:rsidP="00A262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75A48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currency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USD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autoSpaceDE w:val="0"/>
              <w:autoSpaceDN w:val="0"/>
              <w:adjustRightInd w:val="0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Details are on Currency Part</w:t>
            </w:r>
            <w:r w:rsidR="00A66D01" w:rsidRPr="00033FA7">
              <w:rPr>
                <w:rFonts w:cs="TT1B1t00"/>
                <w:sz w:val="18"/>
                <w:szCs w:val="18"/>
                <w:lang w:bidi="th-TH"/>
              </w:rPr>
              <w:t xml:space="preserve"> (Appendix)</w:t>
            </w:r>
          </w:p>
        </w:tc>
      </w:tr>
      <w:tr w:rsidR="00D57B95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57B95" w:rsidRPr="00033FA7" w:rsidRDefault="00D57B95" w:rsidP="00D57B95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57B95" w:rsidRPr="00033FA7" w:rsidRDefault="00D57B95" w:rsidP="00D57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57B95" w:rsidRPr="00033FA7" w:rsidRDefault="00D57B95" w:rsidP="00D57B95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cs="Courier New"/>
                <w:noProof/>
                <w:sz w:val="18"/>
                <w:szCs w:val="18"/>
                <w:lang w:bidi="th-TH"/>
              </w:rPr>
              <w:t>Model</w:t>
            </w:r>
          </w:p>
        </w:tc>
        <w:tc>
          <w:tcPr>
            <w:tcW w:w="1080" w:type="dxa"/>
          </w:tcPr>
          <w:p w:rsidR="00D57B95" w:rsidRPr="00033FA7" w:rsidRDefault="00D57B95" w:rsidP="00D57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57B95" w:rsidRPr="00033FA7" w:rsidRDefault="00D57B95" w:rsidP="00D57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D57B95" w:rsidRPr="00033FA7" w:rsidRDefault="00D57B95" w:rsidP="00D57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cs="Courier New"/>
                <w:noProof/>
                <w:sz w:val="18"/>
                <w:szCs w:val="18"/>
                <w:lang w:bidi="th-TH"/>
              </w:rPr>
              <w:t>MerchantCommission</w:t>
            </w:r>
          </w:p>
        </w:tc>
        <w:tc>
          <w:tcPr>
            <w:tcW w:w="2700" w:type="dxa"/>
          </w:tcPr>
          <w:p w:rsidR="00D57B95" w:rsidRPr="00033FA7" w:rsidRDefault="00D57B95" w:rsidP="00D57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1"/>
                <w:rFonts w:cstheme="minorHAnsi"/>
                <w:color w:val="auto"/>
                <w:sz w:val="18"/>
                <w:szCs w:val="18"/>
              </w:rPr>
            </w:pPr>
            <w:r w:rsidRPr="00033FA7">
              <w:rPr>
                <w:rStyle w:val="m1"/>
                <w:rFonts w:cstheme="minorHAnsi"/>
                <w:color w:val="auto"/>
                <w:sz w:val="18"/>
                <w:szCs w:val="18"/>
              </w:rPr>
              <w:t xml:space="preserve">Possible values for Model field are </w:t>
            </w:r>
          </w:p>
          <w:p w:rsidR="00D57B95" w:rsidRPr="00033FA7" w:rsidRDefault="00D57B95" w:rsidP="004F6B65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1"/>
                <w:color w:val="auto"/>
                <w:sz w:val="18"/>
                <w:szCs w:val="18"/>
              </w:rPr>
            </w:pPr>
            <w:r w:rsidRPr="00033FA7">
              <w:rPr>
                <w:rStyle w:val="m1"/>
                <w:rFonts w:cstheme="minorHAnsi"/>
                <w:color w:val="auto"/>
                <w:sz w:val="18"/>
                <w:szCs w:val="18"/>
              </w:rPr>
              <w:t>Agency</w:t>
            </w:r>
          </w:p>
          <w:p w:rsidR="00D57B95" w:rsidRPr="00033FA7" w:rsidRDefault="00D57B95" w:rsidP="004F6B65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1"/>
                <w:color w:val="auto"/>
                <w:sz w:val="18"/>
                <w:szCs w:val="18"/>
              </w:rPr>
            </w:pPr>
            <w:r w:rsidRPr="00033FA7">
              <w:rPr>
                <w:rStyle w:val="m1"/>
                <w:color w:val="auto"/>
                <w:sz w:val="18"/>
                <w:szCs w:val="18"/>
              </w:rPr>
              <w:t>HotelBooking</w:t>
            </w:r>
          </w:p>
          <w:p w:rsidR="00D57B95" w:rsidRPr="00033FA7" w:rsidRDefault="00D57B95" w:rsidP="004F6B65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1"/>
                <w:color w:val="auto"/>
                <w:sz w:val="18"/>
                <w:szCs w:val="18"/>
              </w:rPr>
            </w:pPr>
            <w:r w:rsidRPr="00033FA7">
              <w:rPr>
                <w:rStyle w:val="m1"/>
                <w:color w:val="auto"/>
                <w:sz w:val="18"/>
                <w:szCs w:val="18"/>
              </w:rPr>
              <w:t>Merchant</w:t>
            </w:r>
          </w:p>
          <w:p w:rsidR="00D57B95" w:rsidRPr="00033FA7" w:rsidRDefault="00D57B95" w:rsidP="004F6B65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rStyle w:val="m1"/>
                <w:color w:val="auto"/>
                <w:sz w:val="18"/>
                <w:szCs w:val="18"/>
              </w:rPr>
              <w:t>MerchantCommission</w:t>
            </w:r>
          </w:p>
        </w:tc>
      </w:tr>
      <w:tr w:rsidR="00033FA7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033FA7" w:rsidRPr="00033FA7" w:rsidRDefault="00033FA7" w:rsidP="00033FA7">
            <w:pPr>
              <w:ind w:right="-108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StandardTranslation</w:t>
            </w:r>
          </w:p>
        </w:tc>
        <w:tc>
          <w:tcPr>
            <w:tcW w:w="1890" w:type="dxa"/>
          </w:tcPr>
          <w:p w:rsidR="00033FA7" w:rsidRPr="00033FA7" w:rsidRDefault="00033FA7" w:rsidP="00033F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Room</w:t>
            </w:r>
          </w:p>
        </w:tc>
        <w:tc>
          <w:tcPr>
            <w:tcW w:w="990" w:type="dxa"/>
          </w:tcPr>
          <w:p w:rsidR="00033FA7" w:rsidRPr="00033FA7" w:rsidRDefault="00033FA7" w:rsidP="00033FA7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033FA7" w:rsidRPr="00033FA7" w:rsidRDefault="00033FA7" w:rsidP="00033F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033FA7" w:rsidRPr="00033FA7" w:rsidRDefault="00033FA7" w:rsidP="00033F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033FA7" w:rsidRPr="0044258E" w:rsidRDefault="0044258E" w:rsidP="00033F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S Shell Dlg 2" w:eastAsiaTheme="majorEastAsia" w:hAnsi="MS Shell Dlg 2" w:cs="MS Shell Dlg 2"/>
                <w:szCs w:val="20"/>
                <w:cs/>
                <w:lang w:bidi="th-TH"/>
              </w:rPr>
            </w:pPr>
            <w:r w:rsidRPr="0044258E">
              <w:rPr>
                <w:rFonts w:ascii="MS Shell Dlg 2" w:eastAsiaTheme="majorEastAsia" w:hAnsi="MS Shell Dlg 2" w:cs="Angsana New"/>
                <w:szCs w:val="20"/>
                <w:cs/>
                <w:lang w:bidi="th-TH"/>
              </w:rPr>
              <w:t>ห้องดีลักซ์</w:t>
            </w:r>
          </w:p>
        </w:tc>
        <w:tc>
          <w:tcPr>
            <w:tcW w:w="2700" w:type="dxa"/>
          </w:tcPr>
          <w:p w:rsidR="00033FA7" w:rsidRPr="00033FA7" w:rsidRDefault="00033FA7" w:rsidP="00FA25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Room name translated</w:t>
            </w:r>
            <w:r w:rsidR="00FA2592">
              <w:rPr>
                <w:rFonts w:cs="TT1B1t00"/>
                <w:sz w:val="18"/>
                <w:szCs w:val="18"/>
                <w:lang w:bidi="th-TH"/>
              </w:rPr>
              <w:t xml:space="preserve"> (will be translated as per language you perform in request)</w:t>
            </w:r>
          </w:p>
        </w:tc>
      </w:tr>
      <w:tr w:rsidR="00B2174F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B2174F" w:rsidRPr="00033FA7" w:rsidRDefault="00B2174F" w:rsidP="00B2174F">
            <w:pPr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MaxRoomOccupancy</w:t>
            </w:r>
          </w:p>
        </w:tc>
        <w:tc>
          <w:tcPr>
            <w:tcW w:w="1890" w:type="dxa"/>
          </w:tcPr>
          <w:p w:rsidR="00B2174F" w:rsidRPr="00033FA7" w:rsidRDefault="00B2174F" w:rsidP="00B21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Room</w:t>
            </w:r>
          </w:p>
        </w:tc>
        <w:tc>
          <w:tcPr>
            <w:tcW w:w="990" w:type="dxa"/>
          </w:tcPr>
          <w:p w:rsidR="00B2174F" w:rsidRPr="00033FA7" w:rsidRDefault="00B2174F" w:rsidP="00B2174F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B2174F" w:rsidRPr="00033FA7" w:rsidRDefault="001B544D" w:rsidP="00B21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N</w:t>
            </w:r>
          </w:p>
        </w:tc>
        <w:tc>
          <w:tcPr>
            <w:tcW w:w="1170" w:type="dxa"/>
          </w:tcPr>
          <w:p w:rsidR="00B2174F" w:rsidRPr="00033FA7" w:rsidRDefault="00B2174F" w:rsidP="00B21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980" w:type="dxa"/>
          </w:tcPr>
          <w:p w:rsidR="00B2174F" w:rsidRPr="00033FA7" w:rsidRDefault="00B2174F" w:rsidP="00B21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2700" w:type="dxa"/>
          </w:tcPr>
          <w:p w:rsidR="00B2174F" w:rsidRPr="00033FA7" w:rsidRDefault="00B2174F" w:rsidP="00B2174F">
            <w:pPr>
              <w:ind w:hanging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</w:p>
        </w:tc>
      </w:tr>
      <w:tr w:rsidR="001B544D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1B544D" w:rsidRPr="00033FA7" w:rsidRDefault="001B544D" w:rsidP="001B544D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1B544D" w:rsidRPr="00033FA7" w:rsidRDefault="001B544D" w:rsidP="001B54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1B544D" w:rsidRPr="00033FA7" w:rsidRDefault="001B544D" w:rsidP="001B544D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normalbedding</w:t>
            </w:r>
          </w:p>
        </w:tc>
        <w:tc>
          <w:tcPr>
            <w:tcW w:w="1080" w:type="dxa"/>
          </w:tcPr>
          <w:p w:rsidR="001B544D" w:rsidRPr="00033FA7" w:rsidRDefault="001B544D" w:rsidP="001B54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1B544D" w:rsidRPr="00033FA7" w:rsidRDefault="001B544D" w:rsidP="001B54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integer</w:t>
            </w:r>
          </w:p>
        </w:tc>
        <w:tc>
          <w:tcPr>
            <w:tcW w:w="1980" w:type="dxa"/>
          </w:tcPr>
          <w:p w:rsidR="001B544D" w:rsidRPr="00033FA7" w:rsidRDefault="001B544D" w:rsidP="001B54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4</w:t>
            </w:r>
          </w:p>
        </w:tc>
        <w:tc>
          <w:tcPr>
            <w:tcW w:w="2700" w:type="dxa"/>
          </w:tcPr>
          <w:p w:rsidR="001B544D" w:rsidRPr="00033FA7" w:rsidRDefault="001B544D" w:rsidP="001B544D">
            <w:pPr>
              <w:ind w:hanging="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Numbers of normal bed of that particular room</w:t>
            </w:r>
          </w:p>
        </w:tc>
      </w:tr>
      <w:tr w:rsidR="00B2174F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B2174F" w:rsidRPr="00033FA7" w:rsidRDefault="00B2174F" w:rsidP="00B2174F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B2174F" w:rsidRPr="00033FA7" w:rsidRDefault="00B2174F" w:rsidP="00B21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B2174F" w:rsidRPr="00033FA7" w:rsidRDefault="00B2174F" w:rsidP="00B2174F">
            <w:pPr>
              <w:ind w:left="-72"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extrabeds</w:t>
            </w:r>
          </w:p>
        </w:tc>
        <w:tc>
          <w:tcPr>
            <w:tcW w:w="1080" w:type="dxa"/>
          </w:tcPr>
          <w:p w:rsidR="00B2174F" w:rsidRPr="00033FA7" w:rsidRDefault="00B2174F" w:rsidP="00B21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B2174F" w:rsidRPr="00033FA7" w:rsidRDefault="00B2174F" w:rsidP="00B21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integer</w:t>
            </w:r>
          </w:p>
        </w:tc>
        <w:tc>
          <w:tcPr>
            <w:tcW w:w="1980" w:type="dxa"/>
          </w:tcPr>
          <w:p w:rsidR="00B2174F" w:rsidRPr="00033FA7" w:rsidRDefault="00B2174F" w:rsidP="00B21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2</w:t>
            </w:r>
          </w:p>
        </w:tc>
        <w:tc>
          <w:tcPr>
            <w:tcW w:w="2700" w:type="dxa"/>
          </w:tcPr>
          <w:p w:rsidR="00B2174F" w:rsidRPr="00033FA7" w:rsidRDefault="00B2174F" w:rsidP="00B21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Numbers of extra bed of that particular room</w:t>
            </w:r>
          </w:p>
        </w:tc>
      </w:tr>
      <w:tr w:rsidR="003847B7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3847B7" w:rsidRPr="00033FA7" w:rsidRDefault="003847B7" w:rsidP="003847B7">
            <w:pPr>
              <w:rPr>
                <w:sz w:val="18"/>
                <w:szCs w:val="18"/>
              </w:rPr>
            </w:pPr>
            <w:proofErr w:type="spellStart"/>
            <w:r w:rsidRPr="00033FA7">
              <w:rPr>
                <w:sz w:val="18"/>
                <w:szCs w:val="18"/>
              </w:rPr>
              <w:t>RemainingRooms</w:t>
            </w:r>
            <w:proofErr w:type="spellEnd"/>
          </w:p>
        </w:tc>
        <w:tc>
          <w:tcPr>
            <w:tcW w:w="1890" w:type="dxa"/>
          </w:tcPr>
          <w:p w:rsidR="003847B7" w:rsidRPr="00033FA7" w:rsidRDefault="003847B7" w:rsidP="0038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Room</w:t>
            </w:r>
          </w:p>
        </w:tc>
        <w:tc>
          <w:tcPr>
            <w:tcW w:w="990" w:type="dxa"/>
          </w:tcPr>
          <w:p w:rsidR="003847B7" w:rsidRPr="00033FA7" w:rsidRDefault="003847B7" w:rsidP="003847B7">
            <w:pPr>
              <w:ind w:left="-72" w:right="-10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3847B7" w:rsidRPr="00033FA7" w:rsidRDefault="003847B7" w:rsidP="0038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3847B7" w:rsidRPr="00033FA7" w:rsidRDefault="003847B7" w:rsidP="0038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integer</w:t>
            </w:r>
          </w:p>
        </w:tc>
        <w:tc>
          <w:tcPr>
            <w:tcW w:w="1980" w:type="dxa"/>
          </w:tcPr>
          <w:p w:rsidR="003847B7" w:rsidRPr="00033FA7" w:rsidRDefault="003847B7" w:rsidP="0038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10</w:t>
            </w:r>
          </w:p>
        </w:tc>
        <w:tc>
          <w:tcPr>
            <w:tcW w:w="2700" w:type="dxa"/>
          </w:tcPr>
          <w:p w:rsidR="003847B7" w:rsidRPr="00033FA7" w:rsidRDefault="003847B7" w:rsidP="0038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</w:p>
        </w:tc>
      </w:tr>
      <w:tr w:rsidR="00D75A48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RateInfo</w:t>
            </w: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Room</w:t>
            </w: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D75A48" w:rsidRPr="00033FA7" w:rsidRDefault="003847B7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2700" w:type="dxa"/>
          </w:tcPr>
          <w:p w:rsidR="00D75A48" w:rsidRPr="00033FA7" w:rsidRDefault="00D75A48" w:rsidP="00D75A48">
            <w:pPr>
              <w:ind w:left="369" w:hanging="3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</w:p>
        </w:tc>
      </w:tr>
      <w:tr w:rsidR="00D75A48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Rate</w:t>
            </w: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RateInfo</w:t>
            </w: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exclusive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decimal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120.00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Room rate exclusive, applied according to “Base”</w:t>
            </w:r>
          </w:p>
        </w:tc>
      </w:tr>
      <w:tr w:rsidR="00D75A48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tax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decimal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12.00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Tax, applied according to “Base”</w:t>
            </w:r>
          </w:p>
        </w:tc>
      </w:tr>
      <w:tr w:rsidR="00D75A48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fees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decimal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55.00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Service Charge, applied according to “Base”</w:t>
            </w:r>
          </w:p>
        </w:tc>
      </w:tr>
      <w:tr w:rsidR="00D75A48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inclusive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decimal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167.00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Room rate inclusive, applied according to “Base”</w:t>
            </w:r>
          </w:p>
        </w:tc>
      </w:tr>
      <w:tr w:rsidR="00D75A48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RewardPoints</w:t>
            </w: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RateInfo</w:t>
            </w: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D75A48" w:rsidRPr="00033FA7" w:rsidRDefault="003847B7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6D1FD4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short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12500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ind w:left="369" w:hanging="36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Reward point earned</w:t>
            </w:r>
          </w:p>
        </w:tc>
      </w:tr>
      <w:tr w:rsidR="003847B7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3847B7" w:rsidRPr="00033FA7" w:rsidRDefault="003847B7" w:rsidP="003847B7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3847B7" w:rsidRPr="00033FA7" w:rsidRDefault="003847B7" w:rsidP="0038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3847B7" w:rsidRPr="00033FA7" w:rsidRDefault="003847B7" w:rsidP="003847B7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savings</w:t>
            </w:r>
          </w:p>
        </w:tc>
        <w:tc>
          <w:tcPr>
            <w:tcW w:w="1080" w:type="dxa"/>
          </w:tcPr>
          <w:p w:rsidR="003847B7" w:rsidRPr="00033FA7" w:rsidRDefault="003847B7" w:rsidP="0038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3847B7" w:rsidRPr="00033FA7" w:rsidRDefault="003847B7" w:rsidP="0038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decimal</w:t>
            </w:r>
          </w:p>
        </w:tc>
        <w:tc>
          <w:tcPr>
            <w:tcW w:w="1980" w:type="dxa"/>
          </w:tcPr>
          <w:p w:rsidR="003847B7" w:rsidRPr="00033FA7" w:rsidRDefault="003847B7" w:rsidP="0038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8.27</w:t>
            </w:r>
          </w:p>
        </w:tc>
        <w:tc>
          <w:tcPr>
            <w:tcW w:w="2700" w:type="dxa"/>
          </w:tcPr>
          <w:p w:rsidR="003847B7" w:rsidRPr="00033FA7" w:rsidRDefault="003847B7" w:rsidP="003847B7">
            <w:pPr>
              <w:ind w:left="369" w:hanging="3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Reward saving</w:t>
            </w:r>
          </w:p>
        </w:tc>
      </w:tr>
      <w:tr w:rsidR="00233D01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33D01" w:rsidRPr="00033FA7" w:rsidRDefault="00233D01" w:rsidP="00233D01">
            <w:pPr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Promotion</w:t>
            </w:r>
          </w:p>
        </w:tc>
        <w:tc>
          <w:tcPr>
            <w:tcW w:w="1890" w:type="dxa"/>
          </w:tcPr>
          <w:p w:rsidR="00233D01" w:rsidRPr="00033FA7" w:rsidRDefault="00233D01" w:rsidP="00233D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RateInfo</w:t>
            </w:r>
          </w:p>
        </w:tc>
        <w:tc>
          <w:tcPr>
            <w:tcW w:w="990" w:type="dxa"/>
          </w:tcPr>
          <w:p w:rsidR="00233D01" w:rsidRPr="00033FA7" w:rsidRDefault="00233D01" w:rsidP="00233D01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savings</w:t>
            </w:r>
          </w:p>
        </w:tc>
        <w:tc>
          <w:tcPr>
            <w:tcW w:w="1080" w:type="dxa"/>
          </w:tcPr>
          <w:p w:rsidR="00233D01" w:rsidRPr="00033FA7" w:rsidRDefault="00233D01" w:rsidP="00233D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233D01" w:rsidRPr="00033FA7" w:rsidRDefault="00233D01" w:rsidP="00233D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decimal</w:t>
            </w:r>
          </w:p>
        </w:tc>
        <w:tc>
          <w:tcPr>
            <w:tcW w:w="1980" w:type="dxa"/>
          </w:tcPr>
          <w:p w:rsidR="00233D01" w:rsidRPr="00033FA7" w:rsidRDefault="00233D01" w:rsidP="00233D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25.80</w:t>
            </w:r>
          </w:p>
        </w:tc>
        <w:tc>
          <w:tcPr>
            <w:tcW w:w="2700" w:type="dxa"/>
          </w:tcPr>
          <w:p w:rsidR="00233D01" w:rsidRPr="00033FA7" w:rsidRDefault="00233D01" w:rsidP="00233D01">
            <w:pPr>
              <w:ind w:left="369" w:hanging="36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Promotion saving</w:t>
            </w:r>
          </w:p>
        </w:tc>
      </w:tr>
      <w:tr w:rsidR="00233D01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33D01" w:rsidRPr="00033FA7" w:rsidRDefault="00233D01" w:rsidP="00233D01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233D01" w:rsidRPr="00033FA7" w:rsidRDefault="00233D01" w:rsidP="00233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233D01" w:rsidRPr="00033FA7" w:rsidRDefault="00233D01" w:rsidP="00233D01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text</w:t>
            </w:r>
          </w:p>
        </w:tc>
        <w:tc>
          <w:tcPr>
            <w:tcW w:w="1080" w:type="dxa"/>
          </w:tcPr>
          <w:p w:rsidR="00233D01" w:rsidRPr="00033FA7" w:rsidRDefault="00F774CC" w:rsidP="00233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N</w:t>
            </w:r>
          </w:p>
        </w:tc>
        <w:tc>
          <w:tcPr>
            <w:tcW w:w="1170" w:type="dxa"/>
          </w:tcPr>
          <w:p w:rsidR="00233D01" w:rsidRPr="00033FA7" w:rsidRDefault="00233D01" w:rsidP="00233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233D01" w:rsidRPr="00033FA7" w:rsidRDefault="00233D01" w:rsidP="00233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Hot deal - rate includes 10% discount!</w:t>
            </w:r>
          </w:p>
        </w:tc>
        <w:tc>
          <w:tcPr>
            <w:tcW w:w="2700" w:type="dxa"/>
          </w:tcPr>
          <w:p w:rsidR="00233D01" w:rsidRPr="00033FA7" w:rsidRDefault="00233D01" w:rsidP="00233D01">
            <w:pPr>
              <w:ind w:left="369" w:hanging="3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Promotion text</w:t>
            </w:r>
          </w:p>
        </w:tc>
      </w:tr>
      <w:tr w:rsidR="00233D01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33D01" w:rsidRPr="00033FA7" w:rsidRDefault="00233D01" w:rsidP="00233D01">
            <w:pPr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DailyRates</w:t>
            </w:r>
          </w:p>
        </w:tc>
        <w:tc>
          <w:tcPr>
            <w:tcW w:w="1890" w:type="dxa"/>
          </w:tcPr>
          <w:p w:rsidR="00233D01" w:rsidRPr="00033FA7" w:rsidRDefault="00233D01" w:rsidP="00233D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RateInfo</w:t>
            </w:r>
          </w:p>
        </w:tc>
        <w:tc>
          <w:tcPr>
            <w:tcW w:w="990" w:type="dxa"/>
          </w:tcPr>
          <w:p w:rsidR="00233D01" w:rsidRPr="00033FA7" w:rsidRDefault="00233D01" w:rsidP="00233D01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233D01" w:rsidRPr="00033FA7" w:rsidRDefault="001B544D" w:rsidP="00233D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N</w:t>
            </w:r>
          </w:p>
        </w:tc>
        <w:tc>
          <w:tcPr>
            <w:tcW w:w="1170" w:type="dxa"/>
          </w:tcPr>
          <w:p w:rsidR="00233D01" w:rsidRPr="00033FA7" w:rsidRDefault="00233D01" w:rsidP="00233D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980" w:type="dxa"/>
          </w:tcPr>
          <w:p w:rsidR="00233D01" w:rsidRPr="00033FA7" w:rsidRDefault="00233D01" w:rsidP="00233D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2700" w:type="dxa"/>
          </w:tcPr>
          <w:p w:rsidR="00233D01" w:rsidRPr="00033FA7" w:rsidRDefault="00233D01" w:rsidP="00233D01">
            <w:pPr>
              <w:ind w:hanging="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b/>
                <w:bCs/>
                <w:sz w:val="18"/>
                <w:szCs w:val="18"/>
                <w:lang w:bidi="th-TH"/>
              </w:rPr>
              <w:t>Note:</w:t>
            </w:r>
            <w:r w:rsidRPr="00033FA7">
              <w:rPr>
                <w:rFonts w:cs="TT1B1t00"/>
                <w:sz w:val="18"/>
                <w:szCs w:val="18"/>
                <w:lang w:bidi="th-TH"/>
              </w:rPr>
              <w:t xml:space="preserve"> If it is an external provider, this rate will not be able to offer.</w:t>
            </w:r>
          </w:p>
        </w:tc>
      </w:tr>
      <w:tr w:rsidR="00D75A48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DailyRateDate</w:t>
            </w: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DailyRates</w:t>
            </w: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D75A48" w:rsidRPr="00033FA7" w:rsidRDefault="009E7A57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2700" w:type="dxa"/>
          </w:tcPr>
          <w:p w:rsidR="00D75A48" w:rsidRPr="00033FA7" w:rsidRDefault="00D75A48" w:rsidP="00D75A48">
            <w:pPr>
              <w:ind w:hanging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</w:p>
        </w:tc>
      </w:tr>
      <w:tr w:rsidR="009E7A57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9E7A57" w:rsidRPr="00033FA7" w:rsidRDefault="009E7A57" w:rsidP="009E7A57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9E7A57" w:rsidRPr="00033FA7" w:rsidRDefault="009E7A57" w:rsidP="009E7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9E7A57" w:rsidRPr="00033FA7" w:rsidRDefault="009E7A57" w:rsidP="009E7A57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date</w:t>
            </w:r>
          </w:p>
        </w:tc>
        <w:tc>
          <w:tcPr>
            <w:tcW w:w="1080" w:type="dxa"/>
          </w:tcPr>
          <w:p w:rsidR="009E7A57" w:rsidRPr="00033FA7" w:rsidRDefault="009E7A57" w:rsidP="009E7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9E7A57" w:rsidRPr="00033FA7" w:rsidRDefault="009E7A57" w:rsidP="009E7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date</w:t>
            </w:r>
          </w:p>
        </w:tc>
        <w:tc>
          <w:tcPr>
            <w:tcW w:w="1980" w:type="dxa"/>
          </w:tcPr>
          <w:p w:rsidR="009E7A57" w:rsidRPr="00033FA7" w:rsidRDefault="009E7A57" w:rsidP="009E7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2010-08-21</w:t>
            </w:r>
          </w:p>
        </w:tc>
        <w:tc>
          <w:tcPr>
            <w:tcW w:w="2700" w:type="dxa"/>
          </w:tcPr>
          <w:p w:rsidR="009E7A57" w:rsidRPr="00033FA7" w:rsidRDefault="009E7A57" w:rsidP="009E7A57">
            <w:pPr>
              <w:ind w:hanging="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Rate breakdown per room per night</w:t>
            </w:r>
          </w:p>
        </w:tc>
      </w:tr>
      <w:tr w:rsidR="00D75A48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exclusive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decimal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120.00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ind w:hanging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 xml:space="preserve">Rate breakdown per room </w:t>
            </w:r>
            <w:r w:rsidRPr="00033FA7">
              <w:rPr>
                <w:rFonts w:cs="TT1B1t00"/>
                <w:sz w:val="18"/>
                <w:szCs w:val="18"/>
                <w:lang w:bidi="th-TH"/>
              </w:rPr>
              <w:lastRenderedPageBreak/>
              <w:t>per night</w:t>
            </w:r>
          </w:p>
        </w:tc>
      </w:tr>
      <w:tr w:rsidR="00D75A48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tax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decimal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12.00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ind w:hanging="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Rate breakdown per room per night</w:t>
            </w:r>
          </w:p>
        </w:tc>
      </w:tr>
      <w:tr w:rsidR="00D75A48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fees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decimal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55.00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ind w:hanging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Rate breakdown per room per night</w:t>
            </w:r>
          </w:p>
        </w:tc>
      </w:tr>
      <w:tr w:rsidR="00D75A48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inclusive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decimal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167.00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ind w:hanging="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Rate breakdown per room per night</w:t>
            </w:r>
          </w:p>
        </w:tc>
      </w:tr>
      <w:tr w:rsidR="00233D01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33D01" w:rsidRPr="00033FA7" w:rsidRDefault="00233D01" w:rsidP="00233D01">
            <w:pPr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TaxServiceBreakdown</w:t>
            </w:r>
          </w:p>
        </w:tc>
        <w:tc>
          <w:tcPr>
            <w:tcW w:w="1890" w:type="dxa"/>
          </w:tcPr>
          <w:p w:rsidR="00233D01" w:rsidRPr="00033FA7" w:rsidRDefault="00233D01" w:rsidP="00233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RateInfo</w:t>
            </w:r>
          </w:p>
        </w:tc>
        <w:tc>
          <w:tcPr>
            <w:tcW w:w="990" w:type="dxa"/>
          </w:tcPr>
          <w:p w:rsidR="00233D01" w:rsidRPr="00033FA7" w:rsidRDefault="00233D01" w:rsidP="00233D01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233D01" w:rsidRPr="00033FA7" w:rsidRDefault="00233D01" w:rsidP="00233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233D01" w:rsidRPr="00033FA7" w:rsidRDefault="00233D01" w:rsidP="00233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980" w:type="dxa"/>
          </w:tcPr>
          <w:p w:rsidR="00233D01" w:rsidRPr="00033FA7" w:rsidRDefault="00233D01" w:rsidP="00233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2700" w:type="dxa"/>
          </w:tcPr>
          <w:p w:rsidR="00233D01" w:rsidRPr="00033FA7" w:rsidRDefault="00233D01" w:rsidP="00233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b/>
                <w:bCs/>
                <w:sz w:val="18"/>
                <w:szCs w:val="18"/>
                <w:lang w:bidi="th-TH"/>
              </w:rPr>
              <w:t>Note:</w:t>
            </w:r>
            <w:r w:rsidRPr="00033FA7">
              <w:rPr>
                <w:rFonts w:cs="TT1B1t00"/>
                <w:sz w:val="18"/>
                <w:szCs w:val="18"/>
                <w:lang w:bidi="th-TH"/>
              </w:rPr>
              <w:t xml:space="preserve"> If it is an external provider, this TaxFee will not be able to offer.</w:t>
            </w:r>
          </w:p>
        </w:tc>
      </w:tr>
      <w:tr w:rsidR="00D75A48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TaxFee</w:t>
            </w: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TaxServiceBreakdown</w:t>
            </w: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D75A48" w:rsidRPr="00033FA7" w:rsidRDefault="001B544D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N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2700" w:type="dxa"/>
          </w:tcPr>
          <w:p w:rsidR="00D75A48" w:rsidRPr="00033FA7" w:rsidRDefault="00D75A48" w:rsidP="00D75A48">
            <w:pPr>
              <w:ind w:left="369" w:hanging="36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</w:p>
        </w:tc>
      </w:tr>
      <w:tr w:rsidR="001B544D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1B544D" w:rsidRPr="00033FA7" w:rsidRDefault="001B544D" w:rsidP="001B544D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1B544D" w:rsidRPr="00033FA7" w:rsidRDefault="001B544D" w:rsidP="001B5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1B544D" w:rsidRPr="00033FA7" w:rsidRDefault="001B544D" w:rsidP="001B544D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id</w:t>
            </w:r>
          </w:p>
        </w:tc>
        <w:tc>
          <w:tcPr>
            <w:tcW w:w="1080" w:type="dxa"/>
          </w:tcPr>
          <w:p w:rsidR="001B544D" w:rsidRPr="00033FA7" w:rsidRDefault="001B544D" w:rsidP="001B5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1B544D" w:rsidRPr="00033FA7" w:rsidRDefault="001B544D" w:rsidP="001B5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1B544D" w:rsidRPr="00033FA7" w:rsidRDefault="001B544D" w:rsidP="001B5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01</w:t>
            </w:r>
          </w:p>
        </w:tc>
        <w:tc>
          <w:tcPr>
            <w:tcW w:w="2700" w:type="dxa"/>
          </w:tcPr>
          <w:p w:rsidR="001B544D" w:rsidRPr="00033FA7" w:rsidRDefault="001B544D" w:rsidP="001B544D">
            <w:pPr>
              <w:ind w:left="369" w:hanging="3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Unique id</w:t>
            </w:r>
          </w:p>
        </w:tc>
      </w:tr>
      <w:tr w:rsidR="00D75A48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type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Fee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ind w:left="369" w:hanging="36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Possible Types are:</w:t>
            </w:r>
          </w:p>
          <w:p w:rsidR="006B51D4" w:rsidRPr="006B51D4" w:rsidRDefault="00D75A48" w:rsidP="006B51D4">
            <w:pPr>
              <w:pStyle w:val="ListParagraph"/>
              <w:numPr>
                <w:ilvl w:val="0"/>
                <w:numId w:val="11"/>
              </w:numPr>
              <w:ind w:left="3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b/>
                <w:bCs/>
                <w:sz w:val="18"/>
                <w:szCs w:val="18"/>
                <w:lang w:bidi="th-TH"/>
              </w:rPr>
            </w:pPr>
            <w:r w:rsidRPr="006B51D4">
              <w:rPr>
                <w:rFonts w:cs="TT1B1t00"/>
                <w:b/>
                <w:bCs/>
                <w:sz w:val="18"/>
                <w:szCs w:val="18"/>
                <w:lang w:bidi="th-TH"/>
              </w:rPr>
              <w:t xml:space="preserve">Tax </w:t>
            </w:r>
          </w:p>
          <w:p w:rsidR="00D75A48" w:rsidRPr="006B51D4" w:rsidRDefault="00D75A48" w:rsidP="006B51D4">
            <w:pPr>
              <w:pStyle w:val="ListParagraph"/>
              <w:numPr>
                <w:ilvl w:val="0"/>
                <w:numId w:val="11"/>
              </w:numPr>
              <w:ind w:left="3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b/>
                <w:bCs/>
                <w:sz w:val="18"/>
                <w:szCs w:val="18"/>
                <w:lang w:bidi="th-TH"/>
              </w:rPr>
            </w:pPr>
            <w:r w:rsidRPr="006B51D4">
              <w:rPr>
                <w:b/>
                <w:bCs/>
                <w:sz w:val="18"/>
                <w:szCs w:val="18"/>
                <w:lang w:bidi="th-TH"/>
              </w:rPr>
              <w:t xml:space="preserve"> </w:t>
            </w:r>
            <w:r w:rsidRPr="006B51D4">
              <w:rPr>
                <w:rFonts w:cs="TT1B1t00"/>
                <w:b/>
                <w:bCs/>
                <w:sz w:val="18"/>
                <w:szCs w:val="18"/>
                <w:lang w:bidi="th-TH"/>
              </w:rPr>
              <w:t>Fee</w:t>
            </w:r>
          </w:p>
        </w:tc>
      </w:tr>
      <w:tr w:rsidR="00D75A48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description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Sales tax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ind w:left="369" w:hanging="3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Tax or Fee description</w:t>
            </w:r>
          </w:p>
        </w:tc>
      </w:tr>
      <w:tr w:rsidR="00D75A48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-10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translation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Sales tax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ind w:left="-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Description translation, if any</w:t>
            </w:r>
          </w:p>
        </w:tc>
      </w:tr>
      <w:tr w:rsidR="00D75A48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method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PB</w:t>
            </w:r>
          </w:p>
        </w:tc>
        <w:tc>
          <w:tcPr>
            <w:tcW w:w="2700" w:type="dxa"/>
          </w:tcPr>
          <w:p w:rsidR="00D75A48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6B51D4">
              <w:rPr>
                <w:rFonts w:cs="TT1B1t00"/>
                <w:sz w:val="18"/>
                <w:szCs w:val="18"/>
                <w:lang w:bidi="th-TH"/>
              </w:rPr>
              <w:t>Possible method  values as follows:</w:t>
            </w:r>
          </w:p>
          <w:p w:rsidR="00B83332" w:rsidRPr="006B51D4" w:rsidRDefault="00B83332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B83332">
              <w:rPr>
                <w:rFonts w:cs="TT1B1t00"/>
                <w:b/>
                <w:bCs/>
                <w:sz w:val="18"/>
                <w:szCs w:val="18"/>
                <w:lang w:bidi="th-TH"/>
              </w:rPr>
              <w:t>PB</w:t>
            </w:r>
            <w:r>
              <w:rPr>
                <w:rFonts w:cs="TT1B1t00"/>
                <w:sz w:val="18"/>
                <w:szCs w:val="18"/>
                <w:lang w:bidi="th-TH"/>
              </w:rPr>
              <w:t xml:space="preserve"> = Per Booking</w:t>
            </w:r>
          </w:p>
          <w:p w:rsidR="00D75A48" w:rsidRPr="006B51D4" w:rsidRDefault="006B51D4" w:rsidP="006B5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/>
                <w:bCs/>
                <w:sz w:val="18"/>
                <w:szCs w:val="18"/>
              </w:rPr>
            </w:pPr>
            <w:r w:rsidRPr="006B51D4">
              <w:rPr>
                <w:rFonts w:eastAsiaTheme="majorEastAsia"/>
                <w:b/>
                <w:bCs/>
                <w:sz w:val="18"/>
                <w:szCs w:val="18"/>
              </w:rPr>
              <w:t xml:space="preserve">PN = </w:t>
            </w:r>
            <w:r w:rsidRPr="006B51D4">
              <w:rPr>
                <w:rFonts w:eastAsiaTheme="majorEastAsia"/>
                <w:sz w:val="18"/>
                <w:szCs w:val="18"/>
              </w:rPr>
              <w:t>Per Night</w:t>
            </w:r>
          </w:p>
          <w:p w:rsidR="00D75A48" w:rsidRPr="006B51D4" w:rsidRDefault="006B51D4" w:rsidP="006B51D4">
            <w:pPr>
              <w:ind w:left="657" w:hanging="6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/>
                <w:bCs/>
                <w:sz w:val="18"/>
                <w:szCs w:val="18"/>
              </w:rPr>
            </w:pPr>
            <w:r w:rsidRPr="006B51D4">
              <w:rPr>
                <w:rFonts w:eastAsiaTheme="majorEastAsia"/>
                <w:b/>
                <w:bCs/>
                <w:sz w:val="18"/>
                <w:szCs w:val="18"/>
              </w:rPr>
              <w:t xml:space="preserve">PGPB = </w:t>
            </w:r>
            <w:r w:rsidRPr="006B51D4">
              <w:rPr>
                <w:rFonts w:eastAsiaTheme="majorEastAsia"/>
                <w:sz w:val="18"/>
                <w:szCs w:val="18"/>
              </w:rPr>
              <w:t>Per Guest Per  Booking</w:t>
            </w:r>
          </w:p>
          <w:p w:rsidR="00D75A48" w:rsidRPr="006B51D4" w:rsidRDefault="006B51D4" w:rsidP="006B51D4">
            <w:pPr>
              <w:ind w:left="657" w:hanging="6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/>
                <w:bCs/>
                <w:sz w:val="18"/>
                <w:szCs w:val="18"/>
              </w:rPr>
            </w:pPr>
            <w:r w:rsidRPr="006B51D4">
              <w:rPr>
                <w:rFonts w:eastAsiaTheme="majorEastAsia"/>
                <w:b/>
                <w:bCs/>
                <w:sz w:val="18"/>
                <w:szCs w:val="18"/>
              </w:rPr>
              <w:t xml:space="preserve">PAPB = </w:t>
            </w:r>
            <w:r w:rsidRPr="006B51D4">
              <w:rPr>
                <w:rFonts w:cs="Consolas"/>
                <w:sz w:val="18"/>
                <w:szCs w:val="18"/>
                <w:lang w:bidi="th-TH"/>
              </w:rPr>
              <w:t xml:space="preserve">Per Adult Per </w:t>
            </w:r>
            <w:r w:rsidRPr="006B51D4">
              <w:rPr>
                <w:rFonts w:cs="Consolas"/>
                <w:sz w:val="18"/>
                <w:szCs w:val="18"/>
                <w:lang w:bidi="th-TH"/>
              </w:rPr>
              <w:lastRenderedPageBreak/>
              <w:t>Booking</w:t>
            </w:r>
          </w:p>
          <w:p w:rsidR="00D75A48" w:rsidRPr="006B51D4" w:rsidRDefault="006B51D4" w:rsidP="006B51D4">
            <w:pPr>
              <w:ind w:left="657" w:hanging="6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/>
                <w:bCs/>
                <w:sz w:val="18"/>
                <w:szCs w:val="18"/>
              </w:rPr>
            </w:pPr>
            <w:r w:rsidRPr="006B51D4">
              <w:rPr>
                <w:rFonts w:eastAsiaTheme="majorEastAsia"/>
                <w:b/>
                <w:bCs/>
                <w:sz w:val="18"/>
                <w:szCs w:val="18"/>
              </w:rPr>
              <w:t xml:space="preserve">PCPB = </w:t>
            </w:r>
            <w:r w:rsidRPr="006B51D4">
              <w:rPr>
                <w:rFonts w:eastAsiaTheme="majorEastAsia"/>
                <w:sz w:val="18"/>
                <w:szCs w:val="18"/>
              </w:rPr>
              <w:t>Per Child Per Booking</w:t>
            </w:r>
          </w:p>
          <w:p w:rsidR="006B51D4" w:rsidRPr="006B51D4" w:rsidRDefault="006B51D4" w:rsidP="006B5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6B51D4">
              <w:rPr>
                <w:rFonts w:eastAsiaTheme="majorEastAsia"/>
                <w:b/>
                <w:bCs/>
                <w:sz w:val="18"/>
                <w:szCs w:val="18"/>
              </w:rPr>
              <w:t xml:space="preserve">PAPN = </w:t>
            </w:r>
            <w:r w:rsidRPr="006B51D4">
              <w:rPr>
                <w:rFonts w:eastAsiaTheme="majorEastAsia"/>
                <w:sz w:val="18"/>
                <w:szCs w:val="18"/>
              </w:rPr>
              <w:t>Per Adult Per Night</w:t>
            </w:r>
          </w:p>
          <w:p w:rsidR="006B51D4" w:rsidRPr="006B51D4" w:rsidRDefault="006B51D4" w:rsidP="006B5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6B51D4">
              <w:rPr>
                <w:rFonts w:eastAsiaTheme="majorEastAsia"/>
                <w:b/>
                <w:bCs/>
                <w:sz w:val="18"/>
                <w:szCs w:val="18"/>
              </w:rPr>
              <w:t xml:space="preserve">PGPN = </w:t>
            </w:r>
            <w:r w:rsidRPr="006B51D4">
              <w:rPr>
                <w:rFonts w:eastAsiaTheme="majorEastAsia"/>
                <w:sz w:val="18"/>
                <w:szCs w:val="18"/>
              </w:rPr>
              <w:t>Per Guest Per Night</w:t>
            </w:r>
          </w:p>
          <w:p w:rsidR="006B51D4" w:rsidRPr="006B51D4" w:rsidRDefault="006B51D4" w:rsidP="006B5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/>
                <w:bCs/>
                <w:sz w:val="18"/>
                <w:szCs w:val="18"/>
              </w:rPr>
            </w:pPr>
            <w:r w:rsidRPr="006B51D4">
              <w:rPr>
                <w:rFonts w:cs="Consolas"/>
                <w:b/>
                <w:bCs/>
                <w:sz w:val="18"/>
                <w:szCs w:val="18"/>
                <w:lang w:bidi="th-TH"/>
              </w:rPr>
              <w:t>PCPN</w:t>
            </w:r>
            <w:r w:rsidRPr="006B51D4">
              <w:rPr>
                <w:rFonts w:cs="Consolas"/>
                <w:sz w:val="18"/>
                <w:szCs w:val="18"/>
                <w:lang w:bidi="th-TH"/>
              </w:rPr>
              <w:t xml:space="preserve"> = Per Child Per Night</w:t>
            </w:r>
          </w:p>
          <w:p w:rsidR="006B51D4" w:rsidRPr="006B51D4" w:rsidRDefault="006B51D4" w:rsidP="006B5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/>
                <w:bCs/>
                <w:sz w:val="18"/>
                <w:szCs w:val="18"/>
              </w:rPr>
            </w:pPr>
            <w:r w:rsidRPr="006B51D4">
              <w:rPr>
                <w:rFonts w:cs="Consolas"/>
                <w:b/>
                <w:bCs/>
                <w:sz w:val="18"/>
                <w:szCs w:val="18"/>
                <w:lang w:bidi="th-TH"/>
              </w:rPr>
              <w:t>PAPD</w:t>
            </w:r>
            <w:r w:rsidRPr="006B51D4">
              <w:rPr>
                <w:rFonts w:cs="Consolas"/>
                <w:sz w:val="18"/>
                <w:szCs w:val="18"/>
                <w:lang w:bidi="th-TH"/>
              </w:rPr>
              <w:t xml:space="preserve"> = Per Adult Per Day</w:t>
            </w:r>
          </w:p>
          <w:p w:rsidR="006B51D4" w:rsidRPr="006B51D4" w:rsidRDefault="006B51D4" w:rsidP="006B5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/>
                <w:bCs/>
                <w:sz w:val="18"/>
                <w:szCs w:val="18"/>
              </w:rPr>
            </w:pPr>
            <w:r w:rsidRPr="006B51D4">
              <w:rPr>
                <w:rFonts w:cs="Consolas"/>
                <w:b/>
                <w:bCs/>
                <w:sz w:val="18"/>
                <w:szCs w:val="18"/>
                <w:lang w:bidi="th-TH"/>
              </w:rPr>
              <w:t>PGPD</w:t>
            </w:r>
            <w:r w:rsidRPr="006B51D4">
              <w:rPr>
                <w:rFonts w:cs="Consolas"/>
                <w:sz w:val="18"/>
                <w:szCs w:val="18"/>
                <w:lang w:bidi="th-TH"/>
              </w:rPr>
              <w:t xml:space="preserve"> = Per Guest Per Day</w:t>
            </w:r>
          </w:p>
          <w:p w:rsidR="006B51D4" w:rsidRPr="006B51D4" w:rsidRDefault="006B51D4" w:rsidP="006B5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/>
                <w:bCs/>
                <w:sz w:val="18"/>
                <w:szCs w:val="18"/>
              </w:rPr>
            </w:pPr>
            <w:r w:rsidRPr="006B51D4">
              <w:rPr>
                <w:rFonts w:cs="Consolas"/>
                <w:b/>
                <w:bCs/>
                <w:sz w:val="18"/>
                <w:szCs w:val="18"/>
                <w:lang w:bidi="th-TH"/>
              </w:rPr>
              <w:t>PCPD</w:t>
            </w:r>
            <w:r w:rsidRPr="006B51D4">
              <w:rPr>
                <w:rFonts w:cs="Consolas"/>
                <w:sz w:val="18"/>
                <w:szCs w:val="18"/>
                <w:lang w:bidi="th-TH"/>
              </w:rPr>
              <w:t xml:space="preserve"> = Per Child Per Day</w:t>
            </w:r>
          </w:p>
          <w:p w:rsidR="006B51D4" w:rsidRPr="006B51D4" w:rsidRDefault="006B51D4" w:rsidP="006B5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/>
                <w:bCs/>
                <w:sz w:val="18"/>
                <w:szCs w:val="18"/>
              </w:rPr>
            </w:pPr>
            <w:r w:rsidRPr="006B51D4">
              <w:rPr>
                <w:rFonts w:cs="Consolas"/>
                <w:b/>
                <w:bCs/>
                <w:sz w:val="18"/>
                <w:szCs w:val="18"/>
                <w:lang w:bidi="th-TH"/>
              </w:rPr>
              <w:t>PRPN</w:t>
            </w:r>
            <w:r w:rsidRPr="006B51D4">
              <w:rPr>
                <w:rFonts w:cs="Consolas"/>
                <w:sz w:val="18"/>
                <w:szCs w:val="18"/>
                <w:lang w:bidi="th-TH"/>
              </w:rPr>
              <w:t xml:space="preserve"> = Per Room Per Night</w:t>
            </w:r>
          </w:p>
        </w:tc>
      </w:tr>
      <w:tr w:rsidR="00D75A48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base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N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N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ind w:hanging="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There are possible values for ‘base’ as follows:</w:t>
            </w:r>
          </w:p>
          <w:p w:rsidR="00D75A48" w:rsidRPr="00033FA7" w:rsidRDefault="00D75A48" w:rsidP="00D75A48">
            <w:pPr>
              <w:ind w:hanging="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b/>
                <w:bCs/>
                <w:sz w:val="18"/>
                <w:szCs w:val="18"/>
                <w:lang w:bidi="th-TH"/>
              </w:rPr>
              <w:t xml:space="preserve">M </w:t>
            </w:r>
            <w:r w:rsidRPr="00033FA7">
              <w:rPr>
                <w:rFonts w:cs="TT1B1t00"/>
                <w:sz w:val="18"/>
                <w:szCs w:val="18"/>
                <w:lang w:bidi="th-TH"/>
              </w:rPr>
              <w:t>= Tax over Margin</w:t>
            </w:r>
          </w:p>
          <w:p w:rsidR="00D75A48" w:rsidRPr="00033FA7" w:rsidRDefault="00D75A48" w:rsidP="00D75A48">
            <w:pPr>
              <w:ind w:hanging="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b/>
                <w:bCs/>
                <w:sz w:val="18"/>
                <w:szCs w:val="18"/>
                <w:lang w:bidi="th-TH"/>
              </w:rPr>
              <w:t>N</w:t>
            </w:r>
            <w:r w:rsidRPr="00033FA7">
              <w:rPr>
                <w:rFonts w:cs="TT1B1t00"/>
                <w:sz w:val="18"/>
                <w:szCs w:val="18"/>
                <w:lang w:bidi="th-TH"/>
              </w:rPr>
              <w:t xml:space="preserve"> = Tax over Net</w:t>
            </w:r>
          </w:p>
        </w:tc>
      </w:tr>
      <w:tr w:rsidR="00D75A48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taxable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N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ind w:left="369" w:hanging="3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Possible taxable values are</w:t>
            </w:r>
          </w:p>
          <w:p w:rsidR="00D75A48" w:rsidRPr="00033FA7" w:rsidRDefault="00D75A48" w:rsidP="00D75A48">
            <w:pPr>
              <w:ind w:left="369" w:hanging="3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b/>
                <w:bCs/>
                <w:sz w:val="18"/>
                <w:szCs w:val="18"/>
                <w:lang w:bidi="th-TH"/>
              </w:rPr>
              <w:t>Y</w:t>
            </w:r>
            <w:r w:rsidRPr="00033FA7">
              <w:rPr>
                <w:rFonts w:cs="TT1B1t00"/>
                <w:sz w:val="18"/>
                <w:szCs w:val="18"/>
                <w:lang w:bidi="th-TH"/>
              </w:rPr>
              <w:t xml:space="preserve"> = </w:t>
            </w:r>
            <w:r w:rsidR="00033FA7" w:rsidRPr="00033FA7">
              <w:rPr>
                <w:rFonts w:cs="TT1B1t00"/>
                <w:sz w:val="18"/>
                <w:szCs w:val="18"/>
                <w:lang w:bidi="th-TH"/>
              </w:rPr>
              <w:t xml:space="preserve">Tax </w:t>
            </w:r>
            <w:r w:rsidRPr="00033FA7">
              <w:rPr>
                <w:rFonts w:cs="TT1B1t00"/>
                <w:sz w:val="18"/>
                <w:szCs w:val="18"/>
                <w:lang w:bidi="th-TH"/>
              </w:rPr>
              <w:t xml:space="preserve">apply over </w:t>
            </w:r>
            <w:r w:rsidR="00033FA7" w:rsidRPr="00033FA7">
              <w:rPr>
                <w:rFonts w:cs="TT1B1t00"/>
                <w:sz w:val="18"/>
                <w:szCs w:val="18"/>
                <w:lang w:bidi="th-TH"/>
              </w:rPr>
              <w:t>fee</w:t>
            </w:r>
          </w:p>
          <w:p w:rsidR="00D75A48" w:rsidRPr="00033FA7" w:rsidRDefault="00D75A48" w:rsidP="00D75A48">
            <w:pPr>
              <w:ind w:left="369" w:hanging="3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b/>
                <w:bCs/>
                <w:sz w:val="18"/>
                <w:szCs w:val="18"/>
                <w:lang w:bidi="th-TH"/>
              </w:rPr>
              <w:t xml:space="preserve">N </w:t>
            </w:r>
            <w:r w:rsidR="00033FA7" w:rsidRPr="00033FA7">
              <w:rPr>
                <w:rFonts w:cs="TT1B1t00"/>
                <w:sz w:val="18"/>
                <w:szCs w:val="18"/>
                <w:lang w:bidi="th-TH"/>
              </w:rPr>
              <w:t>= Tax</w:t>
            </w:r>
            <w:r w:rsidRPr="00033FA7">
              <w:rPr>
                <w:rFonts w:cs="TT1B1t00"/>
                <w:sz w:val="18"/>
                <w:szCs w:val="18"/>
                <w:lang w:bidi="th-TH"/>
              </w:rPr>
              <w:t xml:space="preserve"> doesn’t apply over </w:t>
            </w:r>
            <w:r w:rsidR="00033FA7" w:rsidRPr="00033FA7">
              <w:rPr>
                <w:rFonts w:cs="TT1B1t00"/>
                <w:sz w:val="18"/>
                <w:szCs w:val="18"/>
                <w:lang w:bidi="th-TH"/>
              </w:rPr>
              <w:t>fee</w:t>
            </w:r>
          </w:p>
        </w:tc>
      </w:tr>
      <w:tr w:rsidR="00D75A48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percent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N</w:t>
            </w:r>
          </w:p>
        </w:tc>
        <w:tc>
          <w:tcPr>
            <w:tcW w:w="1170" w:type="dxa"/>
          </w:tcPr>
          <w:p w:rsidR="00D75A48" w:rsidRPr="00033FA7" w:rsidRDefault="00181793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decimal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10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ind w:left="369" w:hanging="36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Tax or fee percentage</w:t>
            </w:r>
          </w:p>
        </w:tc>
      </w:tr>
      <w:tr w:rsidR="006A4F5D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A4F5D" w:rsidRPr="00033FA7" w:rsidRDefault="006A4F5D" w:rsidP="006A4F5D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6A4F5D" w:rsidRPr="00033FA7" w:rsidRDefault="006A4F5D" w:rsidP="006A4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6A4F5D" w:rsidRPr="00033FA7" w:rsidRDefault="006A4F5D" w:rsidP="006A4F5D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amount</w:t>
            </w:r>
          </w:p>
        </w:tc>
        <w:tc>
          <w:tcPr>
            <w:tcW w:w="1080" w:type="dxa"/>
          </w:tcPr>
          <w:p w:rsidR="006A4F5D" w:rsidRPr="00033FA7" w:rsidRDefault="006A4F5D" w:rsidP="006A4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N</w:t>
            </w:r>
          </w:p>
        </w:tc>
        <w:tc>
          <w:tcPr>
            <w:tcW w:w="1170" w:type="dxa"/>
          </w:tcPr>
          <w:p w:rsidR="006A4F5D" w:rsidRPr="00033FA7" w:rsidRDefault="006A4F5D" w:rsidP="006A4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decimal</w:t>
            </w:r>
          </w:p>
        </w:tc>
        <w:tc>
          <w:tcPr>
            <w:tcW w:w="1980" w:type="dxa"/>
          </w:tcPr>
          <w:p w:rsidR="006A4F5D" w:rsidRPr="00033FA7" w:rsidRDefault="006A4F5D" w:rsidP="006A4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1</w:t>
            </w:r>
          </w:p>
        </w:tc>
        <w:tc>
          <w:tcPr>
            <w:tcW w:w="2700" w:type="dxa"/>
          </w:tcPr>
          <w:p w:rsidR="006A4F5D" w:rsidRPr="00033FA7" w:rsidRDefault="006A4F5D" w:rsidP="006A4F5D">
            <w:pPr>
              <w:autoSpaceDE w:val="0"/>
              <w:autoSpaceDN w:val="0"/>
              <w:adjustRightInd w:val="0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Tax or fee amount of its currency</w:t>
            </w:r>
          </w:p>
        </w:tc>
      </w:tr>
      <w:tr w:rsidR="00D75A48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total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decimal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9.00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Total value of that particular tax or fee</w:t>
            </w:r>
          </w:p>
        </w:tc>
      </w:tr>
      <w:tr w:rsidR="00D75A48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currency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N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USD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autoSpaceDE w:val="0"/>
              <w:autoSpaceDN w:val="0"/>
              <w:adjustRightInd w:val="0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Tax or fee amount of its currency</w:t>
            </w:r>
          </w:p>
        </w:tc>
      </w:tr>
      <w:tr w:rsidR="00233D01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33D01" w:rsidRPr="00033FA7" w:rsidRDefault="00233D01" w:rsidP="00233D01">
            <w:pPr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lastRenderedPageBreak/>
              <w:t>Included</w:t>
            </w:r>
          </w:p>
        </w:tc>
        <w:tc>
          <w:tcPr>
            <w:tcW w:w="1890" w:type="dxa"/>
          </w:tcPr>
          <w:p w:rsidR="00233D01" w:rsidRPr="00033FA7" w:rsidRDefault="00233D01" w:rsidP="00233D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RateInfo</w:t>
            </w:r>
          </w:p>
        </w:tc>
        <w:tc>
          <w:tcPr>
            <w:tcW w:w="990" w:type="dxa"/>
          </w:tcPr>
          <w:p w:rsidR="00233D01" w:rsidRPr="00033FA7" w:rsidRDefault="00233D01" w:rsidP="00233D01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233D01" w:rsidRPr="00033FA7" w:rsidRDefault="00233D01" w:rsidP="00233D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N</w:t>
            </w:r>
          </w:p>
        </w:tc>
        <w:tc>
          <w:tcPr>
            <w:tcW w:w="1170" w:type="dxa"/>
          </w:tcPr>
          <w:p w:rsidR="00233D01" w:rsidRPr="00033FA7" w:rsidRDefault="00233D01" w:rsidP="00233D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233D01" w:rsidRPr="00033FA7" w:rsidRDefault="00233D01" w:rsidP="00233D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breakfast</w:t>
            </w:r>
          </w:p>
        </w:tc>
        <w:tc>
          <w:tcPr>
            <w:tcW w:w="2700" w:type="dxa"/>
          </w:tcPr>
          <w:p w:rsidR="00233D01" w:rsidRPr="00033FA7" w:rsidRDefault="00233D01" w:rsidP="00233D01">
            <w:pPr>
              <w:ind w:hanging="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Any charges include in the booking</w:t>
            </w:r>
          </w:p>
        </w:tc>
      </w:tr>
      <w:tr w:rsidR="00233D01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33D01" w:rsidRPr="00033FA7" w:rsidRDefault="00233D01" w:rsidP="00233D01">
            <w:pPr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Excluded</w:t>
            </w:r>
          </w:p>
        </w:tc>
        <w:tc>
          <w:tcPr>
            <w:tcW w:w="1890" w:type="dxa"/>
          </w:tcPr>
          <w:p w:rsidR="00233D01" w:rsidRPr="00033FA7" w:rsidRDefault="00233D01" w:rsidP="00233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RateInfo</w:t>
            </w:r>
          </w:p>
        </w:tc>
        <w:tc>
          <w:tcPr>
            <w:tcW w:w="990" w:type="dxa"/>
          </w:tcPr>
          <w:p w:rsidR="00233D01" w:rsidRPr="00033FA7" w:rsidRDefault="00233D01" w:rsidP="00233D01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233D01" w:rsidRPr="00033FA7" w:rsidRDefault="00233D01" w:rsidP="00233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N</w:t>
            </w:r>
          </w:p>
        </w:tc>
        <w:tc>
          <w:tcPr>
            <w:tcW w:w="1170" w:type="dxa"/>
          </w:tcPr>
          <w:p w:rsidR="00233D01" w:rsidRPr="00033FA7" w:rsidRDefault="00233D01" w:rsidP="00233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233D01" w:rsidRPr="00033FA7" w:rsidRDefault="00233D01" w:rsidP="00233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Resort fee</w:t>
            </w:r>
          </w:p>
        </w:tc>
        <w:tc>
          <w:tcPr>
            <w:tcW w:w="2700" w:type="dxa"/>
          </w:tcPr>
          <w:p w:rsidR="00233D01" w:rsidRPr="00033FA7" w:rsidRDefault="00233D01" w:rsidP="00233D01">
            <w:pPr>
              <w:ind w:hanging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Any charges exclude in the booking</w:t>
            </w:r>
          </w:p>
        </w:tc>
      </w:tr>
      <w:tr w:rsidR="00233D01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33D01" w:rsidRPr="00033FA7" w:rsidRDefault="00233D01" w:rsidP="00233D01">
            <w:pPr>
              <w:ind w:right="-18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Surcharges</w:t>
            </w:r>
          </w:p>
        </w:tc>
        <w:tc>
          <w:tcPr>
            <w:tcW w:w="1890" w:type="dxa"/>
          </w:tcPr>
          <w:p w:rsidR="00233D01" w:rsidRPr="00033FA7" w:rsidRDefault="00233D01" w:rsidP="00233D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RateInfo</w:t>
            </w:r>
          </w:p>
        </w:tc>
        <w:tc>
          <w:tcPr>
            <w:tcW w:w="990" w:type="dxa"/>
          </w:tcPr>
          <w:p w:rsidR="00233D01" w:rsidRPr="00033FA7" w:rsidRDefault="00233D01" w:rsidP="00233D01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233D01" w:rsidRPr="00033FA7" w:rsidRDefault="00181793" w:rsidP="00233D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N</w:t>
            </w:r>
          </w:p>
        </w:tc>
        <w:tc>
          <w:tcPr>
            <w:tcW w:w="1170" w:type="dxa"/>
          </w:tcPr>
          <w:p w:rsidR="00233D01" w:rsidRPr="00033FA7" w:rsidRDefault="00233D01" w:rsidP="00233D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980" w:type="dxa"/>
          </w:tcPr>
          <w:p w:rsidR="00233D01" w:rsidRPr="00033FA7" w:rsidRDefault="00233D01" w:rsidP="00233D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2700" w:type="dxa"/>
          </w:tcPr>
          <w:p w:rsidR="00233D01" w:rsidRPr="00033FA7" w:rsidRDefault="00233D01" w:rsidP="00233D01">
            <w:pPr>
              <w:autoSpaceDE w:val="0"/>
              <w:autoSpaceDN w:val="0"/>
              <w:adjustRightInd w:val="0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</w:tr>
      <w:tr w:rsidR="00233D01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33D01" w:rsidRPr="00033FA7" w:rsidRDefault="00233D01" w:rsidP="00233D01">
            <w:pPr>
              <w:ind w:right="-18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Surcharge</w:t>
            </w:r>
          </w:p>
        </w:tc>
        <w:tc>
          <w:tcPr>
            <w:tcW w:w="1890" w:type="dxa"/>
          </w:tcPr>
          <w:p w:rsidR="00233D01" w:rsidRPr="00033FA7" w:rsidRDefault="00233D01" w:rsidP="00233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Surcharges</w:t>
            </w:r>
          </w:p>
        </w:tc>
        <w:tc>
          <w:tcPr>
            <w:tcW w:w="990" w:type="dxa"/>
          </w:tcPr>
          <w:p w:rsidR="00233D01" w:rsidRPr="00033FA7" w:rsidRDefault="00233D01" w:rsidP="00233D01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id</w:t>
            </w:r>
          </w:p>
        </w:tc>
        <w:tc>
          <w:tcPr>
            <w:tcW w:w="1080" w:type="dxa"/>
          </w:tcPr>
          <w:p w:rsidR="00233D01" w:rsidRPr="00033FA7" w:rsidRDefault="00675331" w:rsidP="00233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233D01" w:rsidRPr="00033FA7" w:rsidRDefault="00233D01" w:rsidP="00233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integer</w:t>
            </w:r>
          </w:p>
        </w:tc>
        <w:tc>
          <w:tcPr>
            <w:tcW w:w="1980" w:type="dxa"/>
          </w:tcPr>
          <w:p w:rsidR="00233D01" w:rsidRPr="00033FA7" w:rsidRDefault="00233D01" w:rsidP="00233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56</w:t>
            </w:r>
          </w:p>
        </w:tc>
        <w:tc>
          <w:tcPr>
            <w:tcW w:w="2700" w:type="dxa"/>
          </w:tcPr>
          <w:p w:rsidR="00233D01" w:rsidRPr="00033FA7" w:rsidRDefault="00233D01" w:rsidP="00233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Surcharge id</w:t>
            </w:r>
          </w:p>
        </w:tc>
      </w:tr>
      <w:tr w:rsidR="00233D01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33D01" w:rsidRPr="00033FA7" w:rsidRDefault="00233D01" w:rsidP="00233D01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233D01" w:rsidRPr="00033FA7" w:rsidRDefault="00233D01" w:rsidP="00233D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233D01" w:rsidRPr="00033FA7" w:rsidRDefault="00233D01" w:rsidP="00233D01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method</w:t>
            </w:r>
          </w:p>
        </w:tc>
        <w:tc>
          <w:tcPr>
            <w:tcW w:w="1080" w:type="dxa"/>
          </w:tcPr>
          <w:p w:rsidR="00233D01" w:rsidRPr="00033FA7" w:rsidRDefault="00675331" w:rsidP="00233D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233D01" w:rsidRPr="00033FA7" w:rsidRDefault="00233D01" w:rsidP="00233D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233D01" w:rsidRPr="00033FA7" w:rsidRDefault="00233D01" w:rsidP="00233D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PAPB</w:t>
            </w:r>
          </w:p>
        </w:tc>
        <w:tc>
          <w:tcPr>
            <w:tcW w:w="2700" w:type="dxa"/>
          </w:tcPr>
          <w:p w:rsidR="00233D01" w:rsidRPr="00033FA7" w:rsidRDefault="00233D01" w:rsidP="00233D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Possible method  values as follows:</w:t>
            </w:r>
          </w:p>
          <w:p w:rsidR="00233D01" w:rsidRPr="00033FA7" w:rsidRDefault="00233D01" w:rsidP="00233D01">
            <w:pPr>
              <w:ind w:left="639" w:hanging="6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bidi="th-TH"/>
              </w:rPr>
            </w:pPr>
            <w:r w:rsidRPr="00033FA7">
              <w:rPr>
                <w:rFonts w:eastAsia="Times New Roman" w:cs="Calibri"/>
                <w:b/>
                <w:bCs/>
                <w:sz w:val="18"/>
                <w:szCs w:val="18"/>
                <w:lang w:bidi="th-TH"/>
              </w:rPr>
              <w:t>PAPB</w:t>
            </w:r>
            <w:r w:rsidRPr="00033FA7">
              <w:rPr>
                <w:rFonts w:eastAsia="Times New Roman" w:cs="Calibri"/>
                <w:sz w:val="18"/>
                <w:szCs w:val="18"/>
                <w:lang w:bidi="th-TH"/>
              </w:rPr>
              <w:t xml:space="preserve"> = Per Adult Per Booking</w:t>
            </w:r>
          </w:p>
          <w:p w:rsidR="00233D01" w:rsidRPr="00033FA7" w:rsidRDefault="00233D01" w:rsidP="00233D01">
            <w:pPr>
              <w:ind w:left="639" w:hanging="6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bidi="th-TH"/>
              </w:rPr>
            </w:pPr>
            <w:r w:rsidRPr="00033FA7">
              <w:rPr>
                <w:rFonts w:eastAsia="Times New Roman" w:cs="Calibri"/>
                <w:b/>
                <w:bCs/>
                <w:sz w:val="18"/>
                <w:szCs w:val="18"/>
                <w:lang w:bidi="th-TH"/>
              </w:rPr>
              <w:t>PAPD</w:t>
            </w:r>
            <w:r w:rsidRPr="00033FA7">
              <w:rPr>
                <w:rFonts w:eastAsia="Times New Roman" w:cs="Calibri"/>
                <w:sz w:val="18"/>
                <w:szCs w:val="18"/>
                <w:lang w:bidi="th-TH"/>
              </w:rPr>
              <w:t xml:space="preserve"> = Per Adult Per Day</w:t>
            </w:r>
          </w:p>
          <w:p w:rsidR="00233D01" w:rsidRPr="00033FA7" w:rsidRDefault="00233D01" w:rsidP="00233D01">
            <w:pPr>
              <w:ind w:left="639" w:hanging="6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bidi="th-TH"/>
              </w:rPr>
            </w:pPr>
            <w:r w:rsidRPr="00033FA7">
              <w:rPr>
                <w:rFonts w:eastAsia="Times New Roman" w:cs="Calibri"/>
                <w:b/>
                <w:bCs/>
                <w:sz w:val="18"/>
                <w:szCs w:val="18"/>
                <w:lang w:bidi="th-TH"/>
              </w:rPr>
              <w:t>PAPN</w:t>
            </w:r>
            <w:r w:rsidRPr="00033FA7">
              <w:rPr>
                <w:rFonts w:eastAsia="Times New Roman" w:cs="Calibri"/>
                <w:sz w:val="18"/>
                <w:szCs w:val="18"/>
                <w:lang w:bidi="th-TH"/>
              </w:rPr>
              <w:t xml:space="preserve"> = Per Adult Per Night</w:t>
            </w:r>
          </w:p>
          <w:p w:rsidR="00233D01" w:rsidRPr="00033FA7" w:rsidRDefault="00233D01" w:rsidP="00233D01">
            <w:pPr>
              <w:ind w:left="639" w:hanging="6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bidi="th-TH"/>
              </w:rPr>
            </w:pPr>
            <w:r w:rsidRPr="00033FA7">
              <w:rPr>
                <w:rFonts w:eastAsia="Times New Roman" w:cs="Calibri"/>
                <w:b/>
                <w:bCs/>
                <w:sz w:val="18"/>
                <w:szCs w:val="18"/>
                <w:lang w:bidi="th-TH"/>
              </w:rPr>
              <w:t>PB</w:t>
            </w:r>
            <w:r w:rsidRPr="00033FA7">
              <w:rPr>
                <w:rFonts w:eastAsia="Times New Roman" w:cs="Calibri"/>
                <w:sz w:val="18"/>
                <w:szCs w:val="18"/>
                <w:lang w:bidi="th-TH"/>
              </w:rPr>
              <w:t xml:space="preserve"> = Per Book</w:t>
            </w:r>
            <w:r w:rsidR="003B4AB5">
              <w:rPr>
                <w:rFonts w:eastAsia="Times New Roman" w:cs="Calibri"/>
                <w:sz w:val="18"/>
                <w:szCs w:val="18"/>
                <w:lang w:bidi="th-TH"/>
              </w:rPr>
              <w:t>ing</w:t>
            </w:r>
          </w:p>
          <w:p w:rsidR="00233D01" w:rsidRPr="00033FA7" w:rsidRDefault="00233D01" w:rsidP="00233D01">
            <w:pPr>
              <w:ind w:left="639" w:hanging="6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bidi="th-TH"/>
              </w:rPr>
            </w:pPr>
            <w:r w:rsidRPr="00033FA7">
              <w:rPr>
                <w:rFonts w:eastAsia="Times New Roman" w:cs="Calibri"/>
                <w:b/>
                <w:bCs/>
                <w:sz w:val="18"/>
                <w:szCs w:val="18"/>
                <w:lang w:bidi="th-TH"/>
              </w:rPr>
              <w:t>PCPB</w:t>
            </w:r>
            <w:r w:rsidRPr="00033FA7">
              <w:rPr>
                <w:rFonts w:eastAsia="Times New Roman" w:cs="Calibri"/>
                <w:sz w:val="18"/>
                <w:szCs w:val="18"/>
                <w:lang w:bidi="th-TH"/>
              </w:rPr>
              <w:t xml:space="preserve"> = Per Child Per Booking</w:t>
            </w:r>
          </w:p>
          <w:p w:rsidR="00233D01" w:rsidRPr="00033FA7" w:rsidRDefault="00233D01" w:rsidP="00233D01">
            <w:pPr>
              <w:ind w:left="639" w:hanging="6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bidi="th-TH"/>
              </w:rPr>
            </w:pPr>
            <w:r w:rsidRPr="00033FA7">
              <w:rPr>
                <w:rFonts w:eastAsia="Times New Roman" w:cs="Calibri"/>
                <w:b/>
                <w:bCs/>
                <w:sz w:val="18"/>
                <w:szCs w:val="18"/>
                <w:lang w:bidi="th-TH"/>
              </w:rPr>
              <w:t>PCPD</w:t>
            </w:r>
            <w:r w:rsidRPr="00033FA7">
              <w:rPr>
                <w:rFonts w:eastAsia="Times New Roman" w:cs="Calibri"/>
                <w:sz w:val="18"/>
                <w:szCs w:val="18"/>
                <w:lang w:bidi="th-TH"/>
              </w:rPr>
              <w:t xml:space="preserve"> = Per Child Per Day</w:t>
            </w:r>
          </w:p>
          <w:p w:rsidR="00233D01" w:rsidRPr="00033FA7" w:rsidRDefault="00233D01" w:rsidP="00233D01">
            <w:pPr>
              <w:ind w:left="639" w:hanging="6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bidi="th-TH"/>
              </w:rPr>
            </w:pPr>
            <w:r w:rsidRPr="00033FA7">
              <w:rPr>
                <w:rFonts w:eastAsia="Times New Roman" w:cs="Calibri"/>
                <w:b/>
                <w:bCs/>
                <w:sz w:val="18"/>
                <w:szCs w:val="18"/>
                <w:lang w:bidi="th-TH"/>
              </w:rPr>
              <w:t>PCPN</w:t>
            </w:r>
            <w:r w:rsidRPr="00033FA7">
              <w:rPr>
                <w:rFonts w:eastAsia="Times New Roman" w:cs="Calibri"/>
                <w:sz w:val="18"/>
                <w:szCs w:val="18"/>
                <w:lang w:bidi="th-TH"/>
              </w:rPr>
              <w:t xml:space="preserve"> = Per Child Per Night</w:t>
            </w:r>
          </w:p>
          <w:p w:rsidR="00233D01" w:rsidRPr="00033FA7" w:rsidRDefault="00233D01" w:rsidP="00233D01">
            <w:pPr>
              <w:ind w:left="639" w:hanging="6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bidi="th-TH"/>
              </w:rPr>
            </w:pPr>
            <w:r w:rsidRPr="00033FA7">
              <w:rPr>
                <w:rFonts w:eastAsia="Times New Roman" w:cs="Calibri"/>
                <w:b/>
                <w:bCs/>
                <w:sz w:val="18"/>
                <w:szCs w:val="18"/>
                <w:lang w:bidi="th-TH"/>
              </w:rPr>
              <w:t>PGPB</w:t>
            </w:r>
            <w:r w:rsidRPr="00033FA7">
              <w:rPr>
                <w:rFonts w:eastAsia="Times New Roman" w:cs="Calibri"/>
                <w:sz w:val="18"/>
                <w:szCs w:val="18"/>
                <w:lang w:bidi="th-TH"/>
              </w:rPr>
              <w:t xml:space="preserve"> = Per Guest Per Booking</w:t>
            </w:r>
          </w:p>
          <w:p w:rsidR="00233D01" w:rsidRPr="00033FA7" w:rsidRDefault="00233D01" w:rsidP="00233D01">
            <w:pPr>
              <w:ind w:left="639" w:hanging="6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bidi="th-TH"/>
              </w:rPr>
            </w:pPr>
            <w:r w:rsidRPr="00033FA7">
              <w:rPr>
                <w:rFonts w:eastAsia="Times New Roman" w:cs="Calibri"/>
                <w:b/>
                <w:bCs/>
                <w:sz w:val="18"/>
                <w:szCs w:val="18"/>
                <w:lang w:bidi="th-TH"/>
              </w:rPr>
              <w:t>PGPD</w:t>
            </w:r>
            <w:r w:rsidRPr="00033FA7">
              <w:rPr>
                <w:rFonts w:eastAsia="Times New Roman" w:cs="Calibri"/>
                <w:sz w:val="18"/>
                <w:szCs w:val="18"/>
                <w:lang w:bidi="th-TH"/>
              </w:rPr>
              <w:t xml:space="preserve"> = Per Guest Per Day</w:t>
            </w:r>
          </w:p>
          <w:p w:rsidR="00233D01" w:rsidRPr="00033FA7" w:rsidRDefault="00233D01" w:rsidP="00233D01">
            <w:pPr>
              <w:ind w:left="639" w:hanging="6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bidi="th-TH"/>
              </w:rPr>
            </w:pPr>
            <w:r w:rsidRPr="00033FA7">
              <w:rPr>
                <w:rFonts w:eastAsia="Times New Roman" w:cs="Calibri"/>
                <w:b/>
                <w:bCs/>
                <w:sz w:val="18"/>
                <w:szCs w:val="18"/>
                <w:lang w:bidi="th-TH"/>
              </w:rPr>
              <w:t>PGPN</w:t>
            </w:r>
            <w:r w:rsidRPr="00033FA7">
              <w:rPr>
                <w:rFonts w:eastAsia="Times New Roman" w:cs="Calibri"/>
                <w:sz w:val="18"/>
                <w:szCs w:val="18"/>
                <w:lang w:bidi="th-TH"/>
              </w:rPr>
              <w:t xml:space="preserve"> = Per Guest Per Night</w:t>
            </w:r>
          </w:p>
          <w:p w:rsidR="00233D01" w:rsidRPr="00033FA7" w:rsidRDefault="00233D01" w:rsidP="00233D01">
            <w:pPr>
              <w:ind w:left="639" w:hanging="6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bidi="th-TH"/>
              </w:rPr>
            </w:pPr>
            <w:r w:rsidRPr="00033FA7">
              <w:rPr>
                <w:rFonts w:eastAsia="Times New Roman" w:cs="Calibri"/>
                <w:b/>
                <w:bCs/>
                <w:sz w:val="18"/>
                <w:szCs w:val="18"/>
                <w:lang w:bidi="th-TH"/>
              </w:rPr>
              <w:t>PN</w:t>
            </w:r>
            <w:r w:rsidRPr="00033FA7">
              <w:rPr>
                <w:rFonts w:eastAsia="Times New Roman" w:cs="Calibri"/>
                <w:sz w:val="18"/>
                <w:szCs w:val="18"/>
                <w:lang w:bidi="th-TH"/>
              </w:rPr>
              <w:t xml:space="preserve"> = Per Night</w:t>
            </w:r>
          </w:p>
          <w:p w:rsidR="00233D01" w:rsidRPr="00033FA7" w:rsidRDefault="00233D01" w:rsidP="00233D01">
            <w:pPr>
              <w:ind w:left="639" w:hanging="6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bidi="th-TH"/>
              </w:rPr>
            </w:pPr>
            <w:r w:rsidRPr="00033FA7">
              <w:rPr>
                <w:rFonts w:eastAsia="Times New Roman" w:cs="Calibri"/>
                <w:b/>
                <w:bCs/>
                <w:sz w:val="18"/>
                <w:szCs w:val="18"/>
                <w:lang w:bidi="th-TH"/>
              </w:rPr>
              <w:t>PP</w:t>
            </w:r>
            <w:r w:rsidRPr="00033FA7">
              <w:rPr>
                <w:rFonts w:eastAsia="Times New Roman" w:cs="Calibri"/>
                <w:sz w:val="18"/>
                <w:szCs w:val="18"/>
                <w:lang w:bidi="th-TH"/>
              </w:rPr>
              <w:t xml:space="preserve"> = Per Person</w:t>
            </w:r>
          </w:p>
          <w:p w:rsidR="00233D01" w:rsidRPr="00033FA7" w:rsidRDefault="00233D01" w:rsidP="00233D01">
            <w:pPr>
              <w:ind w:left="639" w:hanging="6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b/>
                <w:bCs/>
                <w:sz w:val="18"/>
                <w:szCs w:val="18"/>
              </w:rPr>
            </w:pPr>
            <w:r w:rsidRPr="00033FA7">
              <w:rPr>
                <w:rFonts w:eastAsia="Times New Roman" w:cs="Calibri"/>
                <w:b/>
                <w:bCs/>
                <w:sz w:val="18"/>
                <w:szCs w:val="18"/>
                <w:lang w:bidi="th-TH"/>
              </w:rPr>
              <w:t>PRPN</w:t>
            </w:r>
            <w:r w:rsidRPr="00033FA7">
              <w:rPr>
                <w:rFonts w:eastAsia="Times New Roman" w:cs="Calibri"/>
                <w:sz w:val="18"/>
                <w:szCs w:val="18"/>
                <w:lang w:bidi="th-TH"/>
              </w:rPr>
              <w:t xml:space="preserve"> = Per Room Per Night</w:t>
            </w:r>
          </w:p>
        </w:tc>
      </w:tr>
      <w:tr w:rsidR="00233D01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33D01" w:rsidRPr="00033FA7" w:rsidRDefault="00233D01" w:rsidP="00233D01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233D01" w:rsidRPr="00033FA7" w:rsidRDefault="00233D01" w:rsidP="00233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233D01" w:rsidRPr="00033FA7" w:rsidRDefault="00233D01" w:rsidP="00233D01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charge</w:t>
            </w:r>
          </w:p>
        </w:tc>
        <w:tc>
          <w:tcPr>
            <w:tcW w:w="1080" w:type="dxa"/>
          </w:tcPr>
          <w:p w:rsidR="00233D01" w:rsidRPr="00033FA7" w:rsidRDefault="00675331" w:rsidP="00233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233D01" w:rsidRPr="00033FA7" w:rsidRDefault="00233D01" w:rsidP="00233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233D01" w:rsidRPr="00033FA7" w:rsidRDefault="00233D01" w:rsidP="00233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mandatory</w:t>
            </w:r>
          </w:p>
        </w:tc>
        <w:tc>
          <w:tcPr>
            <w:tcW w:w="2700" w:type="dxa"/>
          </w:tcPr>
          <w:p w:rsidR="00233D01" w:rsidRPr="00033FA7" w:rsidRDefault="00233D01" w:rsidP="00233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Possible charge  values as follows:</w:t>
            </w:r>
          </w:p>
          <w:p w:rsidR="00233D01" w:rsidRPr="00033FA7" w:rsidRDefault="00233D01" w:rsidP="004F6B65">
            <w:pPr>
              <w:pStyle w:val="ListParagraph"/>
              <w:numPr>
                <w:ilvl w:val="0"/>
                <w:numId w:val="6"/>
              </w:numPr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/>
                <w:bCs/>
                <w:sz w:val="18"/>
                <w:szCs w:val="18"/>
              </w:rPr>
            </w:pPr>
            <w:r w:rsidRPr="00033FA7">
              <w:rPr>
                <w:rFonts w:eastAsiaTheme="majorEastAsia"/>
                <w:b/>
                <w:bCs/>
                <w:sz w:val="18"/>
                <w:szCs w:val="18"/>
              </w:rPr>
              <w:t>mandatory</w:t>
            </w:r>
          </w:p>
          <w:p w:rsidR="00233D01" w:rsidRDefault="00233D01" w:rsidP="004F6B65">
            <w:pPr>
              <w:pStyle w:val="ListParagraph"/>
              <w:numPr>
                <w:ilvl w:val="0"/>
                <w:numId w:val="6"/>
              </w:numPr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/>
                <w:bCs/>
                <w:sz w:val="18"/>
                <w:szCs w:val="18"/>
              </w:rPr>
            </w:pPr>
            <w:r w:rsidRPr="00033FA7">
              <w:rPr>
                <w:rFonts w:eastAsiaTheme="majorEastAsia"/>
                <w:b/>
                <w:bCs/>
                <w:sz w:val="18"/>
                <w:szCs w:val="18"/>
              </w:rPr>
              <w:t>optional</w:t>
            </w:r>
          </w:p>
          <w:p w:rsidR="00C94E2E" w:rsidRPr="00C94E2E" w:rsidRDefault="00C94E2E" w:rsidP="00C94E2E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b/>
                <w:bCs/>
                <w:sz w:val="18"/>
                <w:szCs w:val="18"/>
              </w:rPr>
              <w:t xml:space="preserve">Note: </w:t>
            </w:r>
            <w:r>
              <w:rPr>
                <w:rFonts w:eastAsiaTheme="majorEastAsia"/>
                <w:sz w:val="18"/>
                <w:szCs w:val="18"/>
              </w:rPr>
              <w:t>If it is mandatory, Surcharge will be charged as a part of total booking value. And if it is an optional, Surcharge will be charged when submit in the booking request</w:t>
            </w:r>
          </w:p>
        </w:tc>
      </w:tr>
      <w:tr w:rsidR="00233D01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33D01" w:rsidRPr="00033FA7" w:rsidRDefault="00233D01" w:rsidP="00233D01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233D01" w:rsidRPr="00033FA7" w:rsidRDefault="00233D01" w:rsidP="00233D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233D01" w:rsidRPr="00033FA7" w:rsidRDefault="00233D01" w:rsidP="00233D01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margin</w:t>
            </w:r>
          </w:p>
        </w:tc>
        <w:tc>
          <w:tcPr>
            <w:tcW w:w="1080" w:type="dxa"/>
          </w:tcPr>
          <w:p w:rsidR="00233D01" w:rsidRPr="00033FA7" w:rsidRDefault="00675331" w:rsidP="00233D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233D01" w:rsidRPr="00033FA7" w:rsidRDefault="00233D01" w:rsidP="00233D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233D01" w:rsidRPr="00033FA7" w:rsidRDefault="00233D01" w:rsidP="00233D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n</w:t>
            </w:r>
          </w:p>
        </w:tc>
        <w:tc>
          <w:tcPr>
            <w:tcW w:w="2700" w:type="dxa"/>
          </w:tcPr>
          <w:p w:rsidR="00233D01" w:rsidRPr="00033FA7" w:rsidRDefault="00233D01" w:rsidP="00233D01">
            <w:pPr>
              <w:ind w:hanging="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There are possible values for ‘margin’ as follows:</w:t>
            </w:r>
          </w:p>
          <w:p w:rsidR="00233D01" w:rsidRPr="00033FA7" w:rsidRDefault="00233D01" w:rsidP="00233D01">
            <w:pPr>
              <w:ind w:hanging="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b/>
                <w:bCs/>
                <w:sz w:val="18"/>
                <w:szCs w:val="18"/>
                <w:lang w:bidi="th-TH"/>
              </w:rPr>
              <w:t xml:space="preserve">y </w:t>
            </w:r>
            <w:r w:rsidRPr="00033FA7">
              <w:rPr>
                <w:rFonts w:cs="TT1B1t00"/>
                <w:sz w:val="18"/>
                <w:szCs w:val="18"/>
                <w:lang w:bidi="th-TH"/>
              </w:rPr>
              <w:t>= Margin applied</w:t>
            </w:r>
          </w:p>
          <w:p w:rsidR="00233D01" w:rsidRPr="00033FA7" w:rsidRDefault="00233D01" w:rsidP="00233D01">
            <w:pPr>
              <w:ind w:hanging="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b/>
                <w:bCs/>
                <w:sz w:val="18"/>
                <w:szCs w:val="18"/>
                <w:lang w:bidi="th-TH"/>
              </w:rPr>
              <w:t>n</w:t>
            </w:r>
            <w:r w:rsidRPr="00033FA7">
              <w:rPr>
                <w:rFonts w:cs="TT1B1t00"/>
                <w:sz w:val="18"/>
                <w:szCs w:val="18"/>
                <w:lang w:bidi="th-TH"/>
              </w:rPr>
              <w:t xml:space="preserve"> = No surcharge margin</w:t>
            </w:r>
          </w:p>
        </w:tc>
      </w:tr>
      <w:tr w:rsidR="00233D01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33D01" w:rsidRPr="00033FA7" w:rsidRDefault="00233D01" w:rsidP="00233D01">
            <w:pPr>
              <w:ind w:right="-18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Name</w:t>
            </w:r>
          </w:p>
        </w:tc>
        <w:tc>
          <w:tcPr>
            <w:tcW w:w="1890" w:type="dxa"/>
          </w:tcPr>
          <w:p w:rsidR="00233D01" w:rsidRPr="00033FA7" w:rsidRDefault="00233D01" w:rsidP="00233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Surcharge</w:t>
            </w:r>
          </w:p>
        </w:tc>
        <w:tc>
          <w:tcPr>
            <w:tcW w:w="990" w:type="dxa"/>
          </w:tcPr>
          <w:p w:rsidR="00233D01" w:rsidRPr="00033FA7" w:rsidRDefault="00233D01" w:rsidP="00233D01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233D01" w:rsidRPr="00033FA7" w:rsidRDefault="00233D01" w:rsidP="00233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233D01" w:rsidRPr="00033FA7" w:rsidRDefault="00233D01" w:rsidP="00233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233D01" w:rsidRPr="00033FA7" w:rsidRDefault="00233D01" w:rsidP="00233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Speed Boat Transfer (Adult x 2)</w:t>
            </w:r>
          </w:p>
        </w:tc>
        <w:tc>
          <w:tcPr>
            <w:tcW w:w="2700" w:type="dxa"/>
          </w:tcPr>
          <w:p w:rsidR="00233D01" w:rsidRPr="00033FA7" w:rsidRDefault="00233D01" w:rsidP="00233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Surcharge name</w:t>
            </w:r>
          </w:p>
        </w:tc>
      </w:tr>
      <w:tr w:rsidR="00D75A48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ind w:right="-18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Rate</w:t>
            </w: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Surcharge</w:t>
            </w: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exclusive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decimal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120.00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Total surcharge rate for the whole booking</w:t>
            </w:r>
          </w:p>
        </w:tc>
      </w:tr>
      <w:tr w:rsidR="00D75A48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tax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decimal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12.00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Total surcharge rate for the whole booking</w:t>
            </w:r>
          </w:p>
        </w:tc>
      </w:tr>
      <w:tr w:rsidR="00D75A48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fees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decimal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55.00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Total surcharge rate for the whole booking</w:t>
            </w:r>
          </w:p>
        </w:tc>
      </w:tr>
      <w:tr w:rsidR="00D75A48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inclusive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decimal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167.00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Total surcharge rate for the whole booking</w:t>
            </w:r>
          </w:p>
        </w:tc>
      </w:tr>
      <w:tr w:rsidR="006D1FD4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D1FD4" w:rsidRPr="00033FA7" w:rsidRDefault="006D1FD4" w:rsidP="006D1FD4">
            <w:pPr>
              <w:ind w:right="-18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Cancellation</w:t>
            </w:r>
          </w:p>
        </w:tc>
        <w:tc>
          <w:tcPr>
            <w:tcW w:w="1890" w:type="dxa"/>
          </w:tcPr>
          <w:p w:rsidR="006D1FD4" w:rsidRPr="00033FA7" w:rsidRDefault="006D1FD4" w:rsidP="006D1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Room</w:t>
            </w:r>
          </w:p>
        </w:tc>
        <w:tc>
          <w:tcPr>
            <w:tcW w:w="990" w:type="dxa"/>
          </w:tcPr>
          <w:p w:rsidR="006D1FD4" w:rsidRPr="00033FA7" w:rsidRDefault="006D1FD4" w:rsidP="006D1FD4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6D1FD4" w:rsidRPr="00033FA7" w:rsidRDefault="006D1FD4" w:rsidP="006D1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6D1FD4" w:rsidRPr="00033FA7" w:rsidRDefault="006D1FD4" w:rsidP="006D1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:rsidR="006D1FD4" w:rsidRPr="00033FA7" w:rsidRDefault="006D1FD4" w:rsidP="006D1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2700" w:type="dxa"/>
          </w:tcPr>
          <w:p w:rsidR="006D1FD4" w:rsidRPr="00033FA7" w:rsidRDefault="006D1FD4" w:rsidP="006D1FD4">
            <w:pPr>
              <w:ind w:left="-18" w:firstLine="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D1FD4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D1FD4" w:rsidRPr="00033FA7" w:rsidRDefault="006D1FD4" w:rsidP="006D1FD4">
            <w:pPr>
              <w:ind w:right="-18"/>
              <w:rPr>
                <w:sz w:val="18"/>
                <w:szCs w:val="18"/>
              </w:rPr>
            </w:pPr>
            <w:proofErr w:type="spellStart"/>
            <w:r w:rsidRPr="00033FA7">
              <w:rPr>
                <w:sz w:val="18"/>
                <w:szCs w:val="18"/>
              </w:rPr>
              <w:t>PolicyText</w:t>
            </w:r>
            <w:proofErr w:type="spellEnd"/>
          </w:p>
        </w:tc>
        <w:tc>
          <w:tcPr>
            <w:tcW w:w="1890" w:type="dxa"/>
          </w:tcPr>
          <w:p w:rsidR="006D1FD4" w:rsidRPr="00033FA7" w:rsidRDefault="006D1FD4" w:rsidP="006D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Cancellation</w:t>
            </w:r>
          </w:p>
        </w:tc>
        <w:tc>
          <w:tcPr>
            <w:tcW w:w="990" w:type="dxa"/>
          </w:tcPr>
          <w:p w:rsidR="006D1FD4" w:rsidRPr="00033FA7" w:rsidRDefault="006D1FD4" w:rsidP="006D1FD4">
            <w:pPr>
              <w:ind w:left="-72"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6D1FD4" w:rsidRPr="00033FA7" w:rsidRDefault="00181793" w:rsidP="006D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N</w:t>
            </w:r>
          </w:p>
        </w:tc>
        <w:tc>
          <w:tcPr>
            <w:tcW w:w="1170" w:type="dxa"/>
          </w:tcPr>
          <w:p w:rsidR="006D1FD4" w:rsidRPr="0044258E" w:rsidRDefault="006D1FD4" w:rsidP="006D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sz w:val="18"/>
                <w:szCs w:val="18"/>
              </w:rPr>
            </w:pPr>
            <w:r w:rsidRPr="0044258E">
              <w:rPr>
                <w:rFonts w:cs="Courier New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6D1FD4" w:rsidRPr="0044258E" w:rsidRDefault="0044258E" w:rsidP="006D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Courier New"/>
                <w:sz w:val="18"/>
                <w:szCs w:val="18"/>
              </w:rPr>
            </w:pPr>
            <w:r w:rsidRPr="003D277A">
              <w:rPr>
                <w:rFonts w:eastAsiaTheme="majorEastAsia"/>
                <w:sz w:val="18"/>
                <w:szCs w:val="18"/>
              </w:rPr>
              <w:t xml:space="preserve">Any cancellation received within </w:t>
            </w:r>
            <w:r w:rsidRPr="003D277A">
              <w:rPr>
                <w:rFonts w:eastAsiaTheme="majorEastAsia"/>
                <w:sz w:val="18"/>
                <w:szCs w:val="18"/>
                <w:cs/>
                <w:lang w:bidi="th-TH"/>
              </w:rPr>
              <w:t xml:space="preserve">3 </w:t>
            </w:r>
            <w:r w:rsidRPr="003D277A">
              <w:rPr>
                <w:rFonts w:eastAsiaTheme="majorEastAsia"/>
                <w:sz w:val="18"/>
                <w:szCs w:val="18"/>
              </w:rPr>
              <w:lastRenderedPageBreak/>
              <w:t xml:space="preserve">day/s prior to arrival will incur the first </w:t>
            </w:r>
            <w:r w:rsidRPr="003D277A">
              <w:rPr>
                <w:rFonts w:eastAsiaTheme="majorEastAsia"/>
                <w:sz w:val="18"/>
                <w:szCs w:val="18"/>
                <w:cs/>
                <w:lang w:bidi="th-TH"/>
              </w:rPr>
              <w:t xml:space="preserve">1 </w:t>
            </w:r>
            <w:r w:rsidRPr="003D277A">
              <w:rPr>
                <w:rFonts w:eastAsiaTheme="majorEastAsia"/>
                <w:sz w:val="18"/>
                <w:szCs w:val="18"/>
              </w:rPr>
              <w:t xml:space="preserve">night/s charge. Failure to arrive at your hotel will be treated as a No-Show and will incur the first </w:t>
            </w:r>
            <w:r w:rsidRPr="003D277A">
              <w:rPr>
                <w:rFonts w:eastAsiaTheme="majorEastAsia"/>
                <w:sz w:val="18"/>
                <w:szCs w:val="18"/>
                <w:cs/>
                <w:lang w:bidi="th-TH"/>
              </w:rPr>
              <w:t xml:space="preserve">1 </w:t>
            </w:r>
            <w:r w:rsidRPr="003D277A">
              <w:rPr>
                <w:rFonts w:eastAsiaTheme="majorEastAsia"/>
                <w:sz w:val="18"/>
                <w:szCs w:val="18"/>
              </w:rPr>
              <w:t>night/s charge.</w:t>
            </w:r>
          </w:p>
        </w:tc>
        <w:tc>
          <w:tcPr>
            <w:tcW w:w="2700" w:type="dxa"/>
          </w:tcPr>
          <w:p w:rsidR="006D1FD4" w:rsidRPr="00033FA7" w:rsidRDefault="006D1FD4" w:rsidP="006D1FD4">
            <w:pPr>
              <w:ind w:left="-18" w:firstLine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lastRenderedPageBreak/>
              <w:t xml:space="preserve">Cancellation policy that is </w:t>
            </w:r>
            <w:r w:rsidRPr="00033FA7">
              <w:rPr>
                <w:sz w:val="18"/>
                <w:szCs w:val="18"/>
              </w:rPr>
              <w:lastRenderedPageBreak/>
              <w:t>shown in text format</w:t>
            </w:r>
          </w:p>
        </w:tc>
      </w:tr>
      <w:tr w:rsidR="00D75A48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-10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language</w:t>
            </w:r>
          </w:p>
        </w:tc>
        <w:tc>
          <w:tcPr>
            <w:tcW w:w="1080" w:type="dxa"/>
          </w:tcPr>
          <w:p w:rsidR="00D75A48" w:rsidRPr="00033FA7" w:rsidRDefault="00675331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en-us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autoSpaceDE w:val="0"/>
              <w:autoSpaceDN w:val="0"/>
              <w:adjustRightInd w:val="0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Details are on Language Part</w:t>
            </w:r>
            <w:r w:rsidR="00A66D01" w:rsidRPr="00033FA7">
              <w:rPr>
                <w:rFonts w:cs="TT1B1t00"/>
                <w:sz w:val="18"/>
                <w:szCs w:val="18"/>
                <w:lang w:bidi="th-TH"/>
              </w:rPr>
              <w:t xml:space="preserve"> (Appendix)</w:t>
            </w:r>
          </w:p>
        </w:tc>
      </w:tr>
      <w:tr w:rsidR="006D1FD4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D1FD4" w:rsidRPr="00033FA7" w:rsidRDefault="006D1FD4" w:rsidP="006D1FD4">
            <w:pPr>
              <w:ind w:right="-18"/>
              <w:rPr>
                <w:sz w:val="18"/>
                <w:szCs w:val="18"/>
              </w:rPr>
            </w:pPr>
            <w:r w:rsidRPr="00033FA7">
              <w:rPr>
                <w:rFonts w:cs="Courier New"/>
                <w:noProof/>
                <w:sz w:val="18"/>
                <w:szCs w:val="18"/>
                <w:lang w:bidi="th-TH"/>
              </w:rPr>
              <w:t>PolicyTranslated</w:t>
            </w:r>
          </w:p>
        </w:tc>
        <w:tc>
          <w:tcPr>
            <w:tcW w:w="1890" w:type="dxa"/>
          </w:tcPr>
          <w:p w:rsidR="006D1FD4" w:rsidRPr="00033FA7" w:rsidRDefault="006D1FD4" w:rsidP="006D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Cancellation</w:t>
            </w:r>
          </w:p>
        </w:tc>
        <w:tc>
          <w:tcPr>
            <w:tcW w:w="990" w:type="dxa"/>
          </w:tcPr>
          <w:p w:rsidR="006D1FD4" w:rsidRPr="00033FA7" w:rsidRDefault="006D1FD4" w:rsidP="006D1FD4">
            <w:pPr>
              <w:ind w:left="-72"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6D1FD4" w:rsidRPr="00033FA7" w:rsidRDefault="00181793" w:rsidP="006D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N</w:t>
            </w:r>
          </w:p>
        </w:tc>
        <w:tc>
          <w:tcPr>
            <w:tcW w:w="1170" w:type="dxa"/>
          </w:tcPr>
          <w:p w:rsidR="006D1FD4" w:rsidRPr="00033FA7" w:rsidRDefault="006D1FD4" w:rsidP="006D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6D1FD4" w:rsidRPr="003D277A" w:rsidRDefault="0044258E" w:rsidP="00442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ajorEastAsia" w:hAnsi="Tahoma" w:cs="Tahoma"/>
                <w:sz w:val="18"/>
                <w:szCs w:val="18"/>
              </w:rPr>
            </w:pPr>
            <w:r w:rsidRPr="003D277A">
              <w:rPr>
                <w:rFonts w:ascii="Tahoma" w:eastAsiaTheme="majorEastAsia" w:hAnsi="Tahoma" w:cs="Tahoma"/>
                <w:sz w:val="18"/>
                <w:szCs w:val="18"/>
                <w:cs/>
                <w:lang w:bidi="th-TH"/>
              </w:rPr>
              <w:t>หากท่านยกเลิกการจองห้องพักเป็นเวลาน้อยกว่า 3 วันก่อนวันเช็คอิน ท่านจะถูกเรียกเก็บเงินเท่ากับการเข้าพัก 1 คืนแรก กรณีที่ท่านไม่เช็คอินที่โรงแรมตามกำหนด จะถือเป็นการไม่เข้าพัก และท่านจะถูกเรียกเก็บเงินเท่ากับการเข้าพัก 1 คืนแรก</w:t>
            </w:r>
          </w:p>
        </w:tc>
        <w:tc>
          <w:tcPr>
            <w:tcW w:w="2700" w:type="dxa"/>
          </w:tcPr>
          <w:p w:rsidR="006D1FD4" w:rsidRPr="00033FA7" w:rsidRDefault="006D1FD4" w:rsidP="006D1FD4">
            <w:pPr>
              <w:ind w:left="-18" w:firstLine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Cancellation policy that is shown in translated text format</w:t>
            </w:r>
          </w:p>
          <w:p w:rsidR="006D1FD4" w:rsidRPr="00033FA7" w:rsidRDefault="006D1FD4" w:rsidP="0024078D">
            <w:pPr>
              <w:ind w:left="-18" w:firstLine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rFonts w:cs="TT1B1t00"/>
                <w:b/>
                <w:bCs/>
                <w:sz w:val="18"/>
                <w:szCs w:val="18"/>
                <w:lang w:bidi="th-TH"/>
              </w:rPr>
              <w:t>Note:</w:t>
            </w:r>
            <w:r w:rsidRPr="00033FA7">
              <w:rPr>
                <w:rFonts w:cs="TT1B1t00"/>
                <w:sz w:val="18"/>
                <w:szCs w:val="18"/>
                <w:lang w:bidi="th-TH"/>
              </w:rPr>
              <w:t xml:space="preserve"> If it is an external provider, this PolicyTranslated will not be able to offer.</w:t>
            </w:r>
          </w:p>
        </w:tc>
      </w:tr>
      <w:tr w:rsidR="00D75A48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-10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language</w:t>
            </w:r>
          </w:p>
        </w:tc>
        <w:tc>
          <w:tcPr>
            <w:tcW w:w="1080" w:type="dxa"/>
          </w:tcPr>
          <w:p w:rsidR="00D75A48" w:rsidRPr="00033FA7" w:rsidRDefault="00675331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D75A48" w:rsidRPr="00033FA7" w:rsidRDefault="0044258E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  <w:lang w:bidi="th-TH"/>
              </w:rPr>
            </w:pPr>
            <w:r>
              <w:rPr>
                <w:rFonts w:eastAsiaTheme="majorEastAsia"/>
                <w:sz w:val="18"/>
                <w:szCs w:val="18"/>
                <w:lang w:bidi="th-TH"/>
              </w:rPr>
              <w:t>th-th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autoSpaceDE w:val="0"/>
              <w:autoSpaceDN w:val="0"/>
              <w:adjustRightInd w:val="0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Details are on Language Part</w:t>
            </w:r>
            <w:r w:rsidR="00A66D01" w:rsidRPr="00033FA7">
              <w:rPr>
                <w:rFonts w:cs="TT1B1t00"/>
                <w:sz w:val="18"/>
                <w:szCs w:val="18"/>
                <w:lang w:bidi="th-TH"/>
              </w:rPr>
              <w:t xml:space="preserve"> (Appendix)</w:t>
            </w:r>
          </w:p>
        </w:tc>
      </w:tr>
      <w:tr w:rsidR="006D1FD4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D1FD4" w:rsidRPr="00033FA7" w:rsidRDefault="006D1FD4" w:rsidP="006D1FD4">
            <w:pPr>
              <w:ind w:right="-18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PolicyParameters</w:t>
            </w:r>
          </w:p>
        </w:tc>
        <w:tc>
          <w:tcPr>
            <w:tcW w:w="1890" w:type="dxa"/>
          </w:tcPr>
          <w:p w:rsidR="006D1FD4" w:rsidRPr="00033FA7" w:rsidRDefault="006D1FD4" w:rsidP="006D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Cancellation</w:t>
            </w:r>
          </w:p>
        </w:tc>
        <w:tc>
          <w:tcPr>
            <w:tcW w:w="990" w:type="dxa"/>
          </w:tcPr>
          <w:p w:rsidR="006D1FD4" w:rsidRPr="00033FA7" w:rsidRDefault="006D1FD4" w:rsidP="006D1FD4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6D1FD4" w:rsidRPr="00033FA7" w:rsidRDefault="00181793" w:rsidP="006D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N</w:t>
            </w:r>
          </w:p>
        </w:tc>
        <w:tc>
          <w:tcPr>
            <w:tcW w:w="1170" w:type="dxa"/>
          </w:tcPr>
          <w:p w:rsidR="006D1FD4" w:rsidRPr="00033FA7" w:rsidRDefault="006D1FD4" w:rsidP="006D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:rsidR="006D1FD4" w:rsidRPr="00033FA7" w:rsidRDefault="006D1FD4" w:rsidP="006D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2700" w:type="dxa"/>
          </w:tcPr>
          <w:p w:rsidR="006D1FD4" w:rsidRPr="00033FA7" w:rsidRDefault="006D1FD4" w:rsidP="002E1BF8">
            <w:pPr>
              <w:ind w:left="-18" w:firstLine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rFonts w:cs="TT1B1t00"/>
                <w:b/>
                <w:bCs/>
                <w:sz w:val="18"/>
                <w:szCs w:val="18"/>
                <w:lang w:bidi="th-TH"/>
              </w:rPr>
              <w:t>Note:</w:t>
            </w:r>
            <w:r w:rsidRPr="00033FA7">
              <w:rPr>
                <w:rFonts w:cs="TT1B1t00"/>
                <w:sz w:val="18"/>
                <w:szCs w:val="18"/>
                <w:lang w:bidi="th-TH"/>
              </w:rPr>
              <w:t xml:space="preserve"> If it is an external provider, this PolicyTranslated will not be able to offer.</w:t>
            </w:r>
          </w:p>
        </w:tc>
      </w:tr>
      <w:tr w:rsidR="006D1FD4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D1FD4" w:rsidRPr="00033FA7" w:rsidRDefault="006D1FD4" w:rsidP="006D1FD4">
            <w:pPr>
              <w:ind w:right="-18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PolicyParameter</w:t>
            </w:r>
          </w:p>
        </w:tc>
        <w:tc>
          <w:tcPr>
            <w:tcW w:w="1890" w:type="dxa"/>
          </w:tcPr>
          <w:p w:rsidR="006D1FD4" w:rsidRPr="00033FA7" w:rsidRDefault="006D1FD4" w:rsidP="006D1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PolicyParameters</w:t>
            </w:r>
          </w:p>
        </w:tc>
        <w:tc>
          <w:tcPr>
            <w:tcW w:w="990" w:type="dxa"/>
          </w:tcPr>
          <w:p w:rsidR="006D1FD4" w:rsidRPr="00033FA7" w:rsidRDefault="006D1FD4" w:rsidP="006D1FD4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6D1FD4" w:rsidRPr="00033FA7" w:rsidRDefault="00675331" w:rsidP="006D1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6D1FD4" w:rsidRPr="00033FA7" w:rsidRDefault="006D1FD4" w:rsidP="006D1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integer</w:t>
            </w:r>
          </w:p>
        </w:tc>
        <w:tc>
          <w:tcPr>
            <w:tcW w:w="1980" w:type="dxa"/>
          </w:tcPr>
          <w:p w:rsidR="006D1FD4" w:rsidRPr="00033FA7" w:rsidRDefault="006D1FD4" w:rsidP="006D1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1</w:t>
            </w:r>
          </w:p>
        </w:tc>
        <w:tc>
          <w:tcPr>
            <w:tcW w:w="2700" w:type="dxa"/>
          </w:tcPr>
          <w:p w:rsidR="006D1FD4" w:rsidRPr="00033FA7" w:rsidRDefault="006D1FD4" w:rsidP="006D1FD4">
            <w:pPr>
              <w:ind w:left="-18" w:firstLine="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75A48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days</w:t>
            </w:r>
          </w:p>
        </w:tc>
        <w:tc>
          <w:tcPr>
            <w:tcW w:w="1080" w:type="dxa"/>
          </w:tcPr>
          <w:p w:rsidR="00D75A48" w:rsidRPr="00033FA7" w:rsidRDefault="00675331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integer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14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ind w:left="-18" w:firstLine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75A48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charge</w:t>
            </w:r>
          </w:p>
        </w:tc>
        <w:tc>
          <w:tcPr>
            <w:tcW w:w="1080" w:type="dxa"/>
          </w:tcPr>
          <w:p w:rsidR="00D75A48" w:rsidRPr="00033FA7" w:rsidRDefault="00675331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N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ind w:hanging="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 xml:space="preserve">There are possible values for </w:t>
            </w:r>
            <w:r w:rsidRPr="00033FA7">
              <w:rPr>
                <w:rFonts w:cs="TT1B1t00"/>
                <w:sz w:val="18"/>
                <w:szCs w:val="18"/>
                <w:lang w:bidi="th-TH"/>
              </w:rPr>
              <w:lastRenderedPageBreak/>
              <w:t>‘charge’ as follows:</w:t>
            </w:r>
          </w:p>
          <w:p w:rsidR="00D75A48" w:rsidRPr="00033FA7" w:rsidRDefault="00D75A48" w:rsidP="00D75A48">
            <w:pPr>
              <w:ind w:hanging="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b/>
                <w:bCs/>
                <w:sz w:val="18"/>
                <w:szCs w:val="18"/>
                <w:lang w:bidi="th-TH"/>
              </w:rPr>
              <w:t xml:space="preserve">N </w:t>
            </w:r>
            <w:r w:rsidRPr="00033FA7">
              <w:rPr>
                <w:rFonts w:cs="TT1B1t00"/>
                <w:sz w:val="18"/>
                <w:szCs w:val="18"/>
                <w:lang w:bidi="th-TH"/>
              </w:rPr>
              <w:t>= Night</w:t>
            </w:r>
          </w:p>
          <w:p w:rsidR="00D75A48" w:rsidRPr="00033FA7" w:rsidRDefault="00D75A48" w:rsidP="00D75A48">
            <w:pPr>
              <w:ind w:hanging="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b/>
                <w:bCs/>
                <w:sz w:val="18"/>
                <w:szCs w:val="18"/>
                <w:lang w:bidi="th-TH"/>
              </w:rPr>
              <w:t>P</w:t>
            </w:r>
            <w:r w:rsidRPr="00033FA7">
              <w:rPr>
                <w:rFonts w:cs="TT1B1t00"/>
                <w:sz w:val="18"/>
                <w:szCs w:val="18"/>
                <w:lang w:bidi="th-TH"/>
              </w:rPr>
              <w:t xml:space="preserve"> = Percent</w:t>
            </w:r>
          </w:p>
        </w:tc>
      </w:tr>
      <w:tr w:rsidR="006D1FD4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D1FD4" w:rsidRPr="00033FA7" w:rsidRDefault="006D1FD4" w:rsidP="006D1FD4">
            <w:pPr>
              <w:ind w:right="-18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lastRenderedPageBreak/>
              <w:t>PolicyDates</w:t>
            </w:r>
          </w:p>
        </w:tc>
        <w:tc>
          <w:tcPr>
            <w:tcW w:w="1890" w:type="dxa"/>
          </w:tcPr>
          <w:p w:rsidR="006D1FD4" w:rsidRPr="00033FA7" w:rsidRDefault="006D1FD4" w:rsidP="006D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Cancellation</w:t>
            </w:r>
          </w:p>
        </w:tc>
        <w:tc>
          <w:tcPr>
            <w:tcW w:w="990" w:type="dxa"/>
          </w:tcPr>
          <w:p w:rsidR="006D1FD4" w:rsidRPr="00033FA7" w:rsidRDefault="006D1FD4" w:rsidP="006D1FD4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6D1FD4" w:rsidRPr="00033FA7" w:rsidRDefault="00181793" w:rsidP="006D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N</w:t>
            </w:r>
          </w:p>
        </w:tc>
        <w:tc>
          <w:tcPr>
            <w:tcW w:w="1170" w:type="dxa"/>
          </w:tcPr>
          <w:p w:rsidR="006D1FD4" w:rsidRPr="00033FA7" w:rsidRDefault="006D1FD4" w:rsidP="006D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:rsidR="006D1FD4" w:rsidRPr="00033FA7" w:rsidRDefault="006D1FD4" w:rsidP="006D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2700" w:type="dxa"/>
          </w:tcPr>
          <w:p w:rsidR="006D1FD4" w:rsidRPr="00033FA7" w:rsidRDefault="006D1FD4" w:rsidP="006D1FD4">
            <w:pPr>
              <w:ind w:left="-18" w:firstLine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Cancellation fee applied if the partner cancel the booking before or after the date specified</w:t>
            </w:r>
          </w:p>
        </w:tc>
      </w:tr>
      <w:tr w:rsidR="00D75A48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ind w:right="-18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PolicyDate</w:t>
            </w: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PolicyDates</w:t>
            </w: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before</w:t>
            </w:r>
          </w:p>
        </w:tc>
        <w:tc>
          <w:tcPr>
            <w:tcW w:w="1080" w:type="dxa"/>
          </w:tcPr>
          <w:p w:rsidR="00D75A48" w:rsidRPr="00033FA7" w:rsidRDefault="00675331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N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date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2011-01-02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ind w:left="-18" w:firstLine="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The date used to identify cancellation fee, if cancel before this date</w:t>
            </w:r>
          </w:p>
        </w:tc>
      </w:tr>
      <w:tr w:rsidR="00D75A48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after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N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date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2011-01-02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ind w:left="-18" w:firstLine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The date used to identify cancellation fee, if cancel after this date</w:t>
            </w:r>
          </w:p>
        </w:tc>
      </w:tr>
      <w:tr w:rsidR="00D75A48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ind w:right="-18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Rate</w:t>
            </w: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PolicyDate</w:t>
            </w: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exclusive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decimal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120.00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ind w:left="-18" w:firstLine="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Total amount of cancellation fee</w:t>
            </w:r>
          </w:p>
        </w:tc>
      </w:tr>
      <w:tr w:rsidR="00D75A48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tax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decimal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12.00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ind w:left="-18" w:firstLine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Total amount of cancellation fee</w:t>
            </w:r>
          </w:p>
        </w:tc>
      </w:tr>
      <w:tr w:rsidR="00D75A48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fees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decimal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55.00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ind w:left="-18" w:firstLine="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Total amount of cancellation fee</w:t>
            </w:r>
          </w:p>
        </w:tc>
      </w:tr>
      <w:tr w:rsidR="00D75A48" w:rsidRPr="00033FA7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033FA7" w:rsidRDefault="00D75A48" w:rsidP="00D75A48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033FA7" w:rsidRDefault="00D75A48" w:rsidP="00D75A48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inclusive</w:t>
            </w:r>
          </w:p>
        </w:tc>
        <w:tc>
          <w:tcPr>
            <w:tcW w:w="10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decimal</w:t>
            </w:r>
          </w:p>
        </w:tc>
        <w:tc>
          <w:tcPr>
            <w:tcW w:w="1980" w:type="dxa"/>
          </w:tcPr>
          <w:p w:rsidR="00D75A48" w:rsidRPr="00033FA7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167.00</w:t>
            </w:r>
          </w:p>
        </w:tc>
        <w:tc>
          <w:tcPr>
            <w:tcW w:w="2700" w:type="dxa"/>
          </w:tcPr>
          <w:p w:rsidR="00D75A48" w:rsidRPr="00033FA7" w:rsidRDefault="00D75A48" w:rsidP="00D75A48">
            <w:pPr>
              <w:ind w:left="-18" w:firstLine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Total amount of cancellation fee</w:t>
            </w:r>
          </w:p>
        </w:tc>
      </w:tr>
      <w:tr w:rsidR="006D1FD4" w:rsidRPr="00033FA7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D1FD4" w:rsidRPr="00033FA7" w:rsidRDefault="006D1FD4" w:rsidP="006D1FD4">
            <w:pPr>
              <w:ind w:right="-18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LandingURL</w:t>
            </w:r>
          </w:p>
        </w:tc>
        <w:tc>
          <w:tcPr>
            <w:tcW w:w="1890" w:type="dxa"/>
          </w:tcPr>
          <w:p w:rsidR="006D1FD4" w:rsidRPr="00033FA7" w:rsidRDefault="006D1FD4" w:rsidP="006D1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Room</w:t>
            </w:r>
          </w:p>
        </w:tc>
        <w:tc>
          <w:tcPr>
            <w:tcW w:w="990" w:type="dxa"/>
          </w:tcPr>
          <w:p w:rsidR="006D1FD4" w:rsidRPr="00033FA7" w:rsidRDefault="006D1FD4" w:rsidP="006D1FD4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6D1FD4" w:rsidRPr="00033FA7" w:rsidRDefault="006D1FD4" w:rsidP="006D1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6D1FD4" w:rsidRPr="00033FA7" w:rsidRDefault="006D1FD4" w:rsidP="006D1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6D1FD4" w:rsidRPr="00033FA7" w:rsidRDefault="0044258E" w:rsidP="006D1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http://www.agoda.co.th</w:t>
            </w:r>
            <w:r w:rsidR="006D1FD4" w:rsidRPr="00033FA7">
              <w:rPr>
                <w:rFonts w:eastAsiaTheme="majorEastAsia"/>
                <w:sz w:val="18"/>
                <w:szCs w:val="18"/>
              </w:rPr>
              <w:t>/partners/xml2010_landing.aspx?siteid=12345</w:t>
            </w:r>
            <w:r w:rsidR="00E54370">
              <w:rPr>
                <w:rFonts w:eastAsiaTheme="majorEastAsia"/>
                <w:sz w:val="18"/>
                <w:szCs w:val="18"/>
              </w:rPr>
              <w:t>&amp;</w:t>
            </w:r>
            <w:r w:rsidR="006D1FD4" w:rsidRPr="00033FA7">
              <w:rPr>
                <w:rFonts w:eastAsiaTheme="majorEastAsia"/>
                <w:sz w:val="18"/>
                <w:szCs w:val="18"/>
              </w:rPr>
              <w:t>searchid=260050612000002</w:t>
            </w:r>
            <w:r w:rsidR="00E54370">
              <w:rPr>
                <w:rFonts w:eastAsiaTheme="majorEastAsia"/>
                <w:sz w:val="18"/>
                <w:szCs w:val="18"/>
              </w:rPr>
              <w:t>&amp;</w:t>
            </w:r>
            <w:r w:rsidR="006D1FD4" w:rsidRPr="00033FA7">
              <w:rPr>
                <w:rFonts w:eastAsiaTheme="majorEastAsia"/>
                <w:sz w:val="18"/>
                <w:szCs w:val="18"/>
              </w:rPr>
              <w:t>lineitemid=5</w:t>
            </w:r>
            <w:r w:rsidR="00F520C6" w:rsidRPr="00F520C6">
              <w:rPr>
                <w:rFonts w:cs="Courier New"/>
                <w:noProof/>
                <w:sz w:val="18"/>
                <w:szCs w:val="18"/>
                <w:lang w:bidi="th-TH"/>
              </w:rPr>
              <w:t>&amp;currency=USD"/&gt;</w:t>
            </w:r>
          </w:p>
        </w:tc>
        <w:tc>
          <w:tcPr>
            <w:tcW w:w="2700" w:type="dxa"/>
          </w:tcPr>
          <w:p w:rsidR="006D1FD4" w:rsidRPr="00033FA7" w:rsidRDefault="006D1FD4" w:rsidP="006D1FD4">
            <w:pPr>
              <w:ind w:left="-18" w:firstLine="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The landing page URL that you use if the customer clicks through.</w:t>
            </w:r>
          </w:p>
        </w:tc>
      </w:tr>
    </w:tbl>
    <w:p w:rsidR="00D75A48" w:rsidRDefault="00D75A48" w:rsidP="00BE4118">
      <w:pPr>
        <w:pStyle w:val="Heading3"/>
      </w:pPr>
    </w:p>
    <w:p w:rsidR="00D75A48" w:rsidRDefault="00D75A48" w:rsidP="00BE4118">
      <w:pPr>
        <w:pStyle w:val="Heading3"/>
      </w:pPr>
    </w:p>
    <w:p w:rsidR="00D75A48" w:rsidRDefault="00D75A48" w:rsidP="00BE4118">
      <w:pPr>
        <w:pStyle w:val="Heading3"/>
      </w:pPr>
    </w:p>
    <w:p w:rsidR="00D75A48" w:rsidRDefault="00D75A48" w:rsidP="00BE4118">
      <w:pPr>
        <w:pStyle w:val="Heading3"/>
      </w:pPr>
    </w:p>
    <w:p w:rsidR="00D75A48" w:rsidRDefault="00D75A48" w:rsidP="00BE4118">
      <w:pPr>
        <w:pStyle w:val="Heading3"/>
        <w:sectPr w:rsidR="00D75A48" w:rsidSect="00D75A48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317A29" w:rsidRPr="00267CA7" w:rsidRDefault="00317A29" w:rsidP="00BE4118">
      <w:pPr>
        <w:pStyle w:val="Heading3"/>
      </w:pPr>
      <w:bookmarkStart w:id="51" w:name="_Toc294274610"/>
      <w:bookmarkStart w:id="52" w:name="_Toc294281487"/>
      <w:bookmarkStart w:id="53" w:name="_Toc301949837"/>
      <w:r w:rsidRPr="00267CA7">
        <w:lastRenderedPageBreak/>
        <w:t>Response Sample</w:t>
      </w:r>
      <w:r w:rsidR="004255EC">
        <w:t xml:space="preserve"> (Error Case)</w:t>
      </w:r>
      <w:bookmarkEnd w:id="51"/>
      <w:bookmarkEnd w:id="52"/>
      <w:bookmarkEnd w:id="53"/>
    </w:p>
    <w:p w:rsidR="0033017E" w:rsidRPr="009A7A35" w:rsidRDefault="0033017E" w:rsidP="00330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&lt;?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xml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version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1.0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encoding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utf-8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?&gt;</w:t>
      </w:r>
    </w:p>
    <w:p w:rsidR="0033017E" w:rsidRPr="009A7A35" w:rsidRDefault="0033017E" w:rsidP="00330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AvailabilityLongResponseV2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searchid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260050612000002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status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="007E1D53" w:rsidRPr="009A7A35">
        <w:rPr>
          <w:rFonts w:ascii="Courier New" w:hAnsi="Courier New" w:cs="Courier New"/>
          <w:noProof/>
          <w:color w:val="0000FF"/>
          <w:szCs w:val="20"/>
          <w:lang w:bidi="th-TH"/>
        </w:rPr>
        <w:t>401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xmlns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http://xml.agoda.com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xmlns:xsi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http://www.w3.org/2001/XMLSchema-instance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33017E" w:rsidRPr="009A7A35" w:rsidRDefault="0033017E" w:rsidP="00330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ErrorMessages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33017E" w:rsidRPr="009A7A35" w:rsidRDefault="0033017E" w:rsidP="00330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</w:t>
      </w:r>
      <w:r w:rsidR="004E6273"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</w:t>
      </w:r>
      <w:r w:rsidR="004E6273" w:rsidRPr="009A7A35">
        <w:rPr>
          <w:rFonts w:ascii="Courier New" w:hAnsi="Courier New" w:cs="Courier New"/>
          <w:noProof/>
          <w:color w:val="A31515"/>
          <w:szCs w:val="20"/>
          <w:lang w:bidi="th-TH"/>
        </w:rPr>
        <w:t>ErrorMessage</w:t>
      </w:r>
      <w:r w:rsidR="004E6273"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="004E6273" w:rsidRPr="009A7A35">
        <w:rPr>
          <w:rFonts w:ascii="Courier New" w:hAnsi="Courier New" w:cs="Courier New"/>
          <w:noProof/>
          <w:color w:val="FF0000"/>
          <w:szCs w:val="20"/>
          <w:lang w:bidi="th-TH"/>
        </w:rPr>
        <w:t>id</w:t>
      </w:r>
      <w:r w:rsidR="004E6273"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="004E6273"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="004E6273" w:rsidRPr="009A7A35">
        <w:rPr>
          <w:rFonts w:ascii="Courier New" w:hAnsi="Courier New" w:cs="Courier New"/>
          <w:noProof/>
          <w:color w:val="0000FF"/>
          <w:szCs w:val="20"/>
          <w:lang w:bidi="th-TH"/>
        </w:rPr>
        <w:t>101</w:t>
      </w:r>
      <w:r w:rsidR="004E6273"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="004E6273"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 w:rsidR="004E6273" w:rsidRPr="004255EC">
        <w:rPr>
          <w:rFonts w:ascii="Courier New" w:hAnsi="Courier New" w:cs="Courier New"/>
        </w:rPr>
        <w:t>Parameter Type is not valid</w:t>
      </w:r>
      <w:r w:rsidR="004E6273"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="004E6273" w:rsidRPr="009A7A35">
        <w:rPr>
          <w:rFonts w:ascii="Courier New" w:hAnsi="Courier New" w:cs="Courier New"/>
          <w:noProof/>
          <w:color w:val="A31515"/>
          <w:szCs w:val="20"/>
          <w:lang w:bidi="th-TH"/>
        </w:rPr>
        <w:t>ErrorMessage</w:t>
      </w:r>
      <w:r w:rsidR="004E6273"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33017E" w:rsidRPr="009A7A35" w:rsidRDefault="0033017E" w:rsidP="00330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ErrorMessages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155ED8" w:rsidRDefault="0033017E" w:rsidP="0033017E">
      <w:pPr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AvailabilityLongResponseV2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9777DF" w:rsidRDefault="009777DF" w:rsidP="009777DF"/>
    <w:p w:rsidR="009777DF" w:rsidRPr="00267CA7" w:rsidRDefault="009777DF" w:rsidP="009777DF">
      <w:pPr>
        <w:pStyle w:val="Heading3"/>
      </w:pPr>
      <w:bookmarkStart w:id="54" w:name="_Toc294274611"/>
      <w:bookmarkStart w:id="55" w:name="_Toc294281488"/>
      <w:bookmarkStart w:id="56" w:name="_Toc301949838"/>
      <w:r w:rsidRPr="00267CA7">
        <w:t xml:space="preserve">XML </w:t>
      </w:r>
      <w:r>
        <w:t xml:space="preserve">Schema </w:t>
      </w:r>
      <w:r w:rsidRPr="00267CA7">
        <w:t xml:space="preserve">Validation Work Flow for Availability </w:t>
      </w:r>
      <w:r w:rsidR="00F06931">
        <w:t>Long</w:t>
      </w:r>
      <w:r w:rsidR="00F06931" w:rsidRPr="00267CA7">
        <w:t xml:space="preserve"> </w:t>
      </w:r>
      <w:r w:rsidRPr="00267CA7">
        <w:t>Re</w:t>
      </w:r>
      <w:r>
        <w:t>sponse (Error Case)</w:t>
      </w:r>
      <w:bookmarkEnd w:id="54"/>
      <w:bookmarkEnd w:id="55"/>
      <w:bookmarkEnd w:id="56"/>
      <w:r w:rsidRPr="00267CA7">
        <w:t xml:space="preserve"> </w:t>
      </w:r>
    </w:p>
    <w:p w:rsidR="00C62D1F" w:rsidRDefault="00B976C6" w:rsidP="00C62D1F">
      <w:r>
        <w:t xml:space="preserve"> </w:t>
      </w:r>
      <w:r w:rsidR="00C62D1F">
        <w:t xml:space="preserve">Please refer to </w:t>
      </w:r>
      <w:r w:rsidR="00C62D1F" w:rsidRPr="00A66D01">
        <w:t>Response Flow (Error Case)</w:t>
      </w:r>
      <w:r w:rsidR="00C62D1F">
        <w:t xml:space="preserve"> </w:t>
      </w:r>
      <w:r w:rsidR="00C62D1F" w:rsidRPr="00A66D01">
        <w:rPr>
          <w:szCs w:val="20"/>
        </w:rPr>
        <w:t>Part</w:t>
      </w:r>
      <w:r w:rsidR="00A66D01" w:rsidRPr="00A66D01">
        <w:rPr>
          <w:szCs w:val="20"/>
        </w:rPr>
        <w:t xml:space="preserve"> </w:t>
      </w:r>
      <w:r w:rsidR="00A66D01" w:rsidRPr="00A66D01">
        <w:rPr>
          <w:rFonts w:cs="TT1B1t00"/>
          <w:szCs w:val="20"/>
          <w:lang w:bidi="th-TH"/>
        </w:rPr>
        <w:t>(Appendix)</w:t>
      </w:r>
      <w:r w:rsidR="00C62D1F" w:rsidRPr="00A66D01">
        <w:rPr>
          <w:szCs w:val="20"/>
        </w:rPr>
        <w:t>.</w:t>
      </w:r>
    </w:p>
    <w:p w:rsidR="00C62D1F" w:rsidRDefault="00C62D1F" w:rsidP="00C62D1F"/>
    <w:p w:rsidR="009777DF" w:rsidRPr="009777DF" w:rsidRDefault="009777DF" w:rsidP="009777DF">
      <w:pPr>
        <w:sectPr w:rsidR="009777DF" w:rsidRPr="009777DF" w:rsidSect="00317A29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4255EC" w:rsidRPr="00267CA7" w:rsidRDefault="004255EC" w:rsidP="004255EC">
      <w:pPr>
        <w:pStyle w:val="Heading3"/>
      </w:pPr>
      <w:bookmarkStart w:id="57" w:name="_Toc294274612"/>
      <w:bookmarkStart w:id="58" w:name="_Toc294281489"/>
      <w:bookmarkStart w:id="59" w:name="_Toc301949839"/>
      <w:r w:rsidRPr="00267CA7">
        <w:lastRenderedPageBreak/>
        <w:t>Response Parameter</w:t>
      </w:r>
      <w:r>
        <w:t xml:space="preserve"> (Error Case)</w:t>
      </w:r>
      <w:bookmarkEnd w:id="57"/>
      <w:bookmarkEnd w:id="58"/>
      <w:bookmarkEnd w:id="59"/>
    </w:p>
    <w:tbl>
      <w:tblPr>
        <w:tblStyle w:val="LightGrid-Accent5"/>
        <w:tblW w:w="11718" w:type="dxa"/>
        <w:tblLayout w:type="fixed"/>
        <w:tblLook w:val="04A0" w:firstRow="1" w:lastRow="0" w:firstColumn="1" w:lastColumn="0" w:noHBand="0" w:noVBand="1"/>
      </w:tblPr>
      <w:tblGrid>
        <w:gridCol w:w="1908"/>
        <w:gridCol w:w="1890"/>
        <w:gridCol w:w="990"/>
        <w:gridCol w:w="1080"/>
        <w:gridCol w:w="1170"/>
        <w:gridCol w:w="1980"/>
        <w:gridCol w:w="2700"/>
      </w:tblGrid>
      <w:tr w:rsidR="00F27BE2" w:rsidRPr="00A90F24" w:rsidTr="00F27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D9D9D9" w:themeFill="background1" w:themeFillShade="D9"/>
          </w:tcPr>
          <w:p w:rsidR="00F27BE2" w:rsidRPr="00A90F24" w:rsidRDefault="00F27BE2" w:rsidP="00086AA4">
            <w:pPr>
              <w:ind w:right="-18"/>
              <w:rPr>
                <w:sz w:val="18"/>
                <w:szCs w:val="18"/>
              </w:rPr>
            </w:pPr>
            <w:r w:rsidRPr="00A90F24">
              <w:rPr>
                <w:sz w:val="18"/>
                <w:szCs w:val="18"/>
              </w:rPr>
              <w:t>Element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F27BE2" w:rsidRPr="00A90F24" w:rsidRDefault="00F27BE2" w:rsidP="00086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0F24">
              <w:rPr>
                <w:sz w:val="18"/>
                <w:szCs w:val="18"/>
              </w:rPr>
              <w:t>Parent Element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F27BE2" w:rsidRPr="00A90F24" w:rsidRDefault="00F27BE2" w:rsidP="00086AA4">
            <w:pPr>
              <w:ind w:left="-72" w:right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cs/>
                <w:lang w:bidi="th-TH"/>
              </w:rPr>
            </w:pPr>
            <w:r w:rsidRPr="00A90F24">
              <w:rPr>
                <w:sz w:val="18"/>
                <w:szCs w:val="18"/>
              </w:rPr>
              <w:t>Attribute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F27BE2" w:rsidRPr="00A90F24" w:rsidRDefault="00F27BE2" w:rsidP="00086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th-TH"/>
              </w:rPr>
            </w:pPr>
            <w:r w:rsidRPr="00A90F24">
              <w:rPr>
                <w:sz w:val="18"/>
                <w:szCs w:val="18"/>
                <w:lang w:bidi="th-TH"/>
              </w:rPr>
              <w:t>Required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F27BE2" w:rsidRPr="00A90F24" w:rsidRDefault="00F27BE2" w:rsidP="00086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0F24">
              <w:rPr>
                <w:sz w:val="18"/>
                <w:szCs w:val="18"/>
              </w:rPr>
              <w:t>Data Type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F27BE2" w:rsidRPr="00A90F24" w:rsidRDefault="00F27BE2" w:rsidP="00086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0F24">
              <w:rPr>
                <w:sz w:val="18"/>
                <w:szCs w:val="18"/>
              </w:rPr>
              <w:t>Example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F27BE2" w:rsidRPr="00D606AD" w:rsidRDefault="00F27BE2" w:rsidP="00086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06AD">
              <w:rPr>
                <w:sz w:val="18"/>
                <w:szCs w:val="18"/>
              </w:rPr>
              <w:t>Description</w:t>
            </w:r>
          </w:p>
        </w:tc>
      </w:tr>
      <w:tr w:rsidR="00F27BE2" w:rsidRPr="00033FA7" w:rsidTr="00F2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27BE2" w:rsidRPr="00033FA7" w:rsidRDefault="00F27BE2" w:rsidP="00086AA4">
            <w:pPr>
              <w:ind w:right="-18"/>
              <w:rPr>
                <w:sz w:val="18"/>
                <w:szCs w:val="18"/>
              </w:rPr>
            </w:pPr>
            <w:r w:rsidRPr="00033FA7">
              <w:rPr>
                <w:rFonts w:cs="Courier New"/>
                <w:noProof/>
                <w:sz w:val="18"/>
                <w:szCs w:val="18"/>
                <w:lang w:bidi="th-TH"/>
              </w:rPr>
              <w:t>AvailabilityLongResponseV2</w:t>
            </w:r>
          </w:p>
        </w:tc>
        <w:tc>
          <w:tcPr>
            <w:tcW w:w="1890" w:type="dxa"/>
          </w:tcPr>
          <w:p w:rsidR="00F27BE2" w:rsidRPr="00033FA7" w:rsidRDefault="00F27BE2" w:rsidP="0008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F27BE2" w:rsidRPr="00033FA7" w:rsidRDefault="00F27BE2" w:rsidP="00086AA4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searchid</w:t>
            </w:r>
          </w:p>
        </w:tc>
        <w:tc>
          <w:tcPr>
            <w:tcW w:w="1080" w:type="dxa"/>
          </w:tcPr>
          <w:p w:rsidR="00F27BE2" w:rsidRPr="00033FA7" w:rsidRDefault="00F27BE2" w:rsidP="0008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  <w:lang w:bidi="th-TH"/>
              </w:rPr>
            </w:pPr>
            <w:r w:rsidRPr="00033FA7">
              <w:rPr>
                <w:rFonts w:eastAsiaTheme="majorEastAsia"/>
                <w:sz w:val="18"/>
                <w:szCs w:val="18"/>
                <w:lang w:bidi="th-TH"/>
              </w:rPr>
              <w:t>Y</w:t>
            </w:r>
          </w:p>
        </w:tc>
        <w:tc>
          <w:tcPr>
            <w:tcW w:w="1170" w:type="dxa"/>
          </w:tcPr>
          <w:p w:rsidR="00F27BE2" w:rsidRPr="00033FA7" w:rsidRDefault="00F27BE2" w:rsidP="0008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long</w:t>
            </w:r>
          </w:p>
        </w:tc>
        <w:tc>
          <w:tcPr>
            <w:tcW w:w="1980" w:type="dxa"/>
          </w:tcPr>
          <w:p w:rsidR="00F27BE2" w:rsidRPr="00033FA7" w:rsidRDefault="00F27BE2" w:rsidP="0008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260050612000002</w:t>
            </w:r>
          </w:p>
        </w:tc>
        <w:tc>
          <w:tcPr>
            <w:tcW w:w="2700" w:type="dxa"/>
          </w:tcPr>
          <w:p w:rsidR="00F27BE2" w:rsidRPr="00033FA7" w:rsidRDefault="00F27BE2" w:rsidP="0008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The unique id that this search received in our system</w:t>
            </w:r>
          </w:p>
        </w:tc>
      </w:tr>
      <w:tr w:rsidR="00F27BE2" w:rsidRPr="00033FA7" w:rsidTr="00F27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27BE2" w:rsidRPr="00033FA7" w:rsidRDefault="00F27BE2" w:rsidP="00086AA4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F27BE2" w:rsidRPr="00033FA7" w:rsidRDefault="00F27BE2" w:rsidP="00086A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F27BE2" w:rsidRPr="00033FA7" w:rsidRDefault="00F27BE2" w:rsidP="00086AA4">
            <w:pPr>
              <w:ind w:left="-72" w:right="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status</w:t>
            </w:r>
          </w:p>
        </w:tc>
        <w:tc>
          <w:tcPr>
            <w:tcW w:w="1080" w:type="dxa"/>
          </w:tcPr>
          <w:p w:rsidR="00F27BE2" w:rsidRPr="00033FA7" w:rsidRDefault="00F27BE2" w:rsidP="00086A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F27BE2" w:rsidRPr="00033FA7" w:rsidRDefault="002D5653" w:rsidP="00086A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F27BE2" w:rsidRPr="00033FA7" w:rsidRDefault="00F27BE2" w:rsidP="00086A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401</w:t>
            </w:r>
          </w:p>
        </w:tc>
        <w:tc>
          <w:tcPr>
            <w:tcW w:w="2700" w:type="dxa"/>
          </w:tcPr>
          <w:p w:rsidR="00F27BE2" w:rsidRPr="00033FA7" w:rsidRDefault="00F27BE2" w:rsidP="007157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Details are on Response Codes Part</w:t>
            </w:r>
            <w:r w:rsidR="00A66D01" w:rsidRPr="00033FA7">
              <w:rPr>
                <w:rFonts w:cs="TT1B1t00"/>
                <w:sz w:val="18"/>
                <w:szCs w:val="18"/>
                <w:lang w:bidi="th-TH"/>
              </w:rPr>
              <w:t xml:space="preserve"> (Appendix)</w:t>
            </w:r>
          </w:p>
        </w:tc>
      </w:tr>
      <w:tr w:rsidR="002D5653" w:rsidRPr="00033FA7" w:rsidTr="00F2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D5653" w:rsidRPr="00033FA7" w:rsidRDefault="002D5653" w:rsidP="00086AA4">
            <w:pPr>
              <w:ind w:right="-18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ErrorMessages</w:t>
            </w:r>
          </w:p>
        </w:tc>
        <w:tc>
          <w:tcPr>
            <w:tcW w:w="1890" w:type="dxa"/>
          </w:tcPr>
          <w:p w:rsidR="002D5653" w:rsidRPr="00033FA7" w:rsidRDefault="002D5653" w:rsidP="0008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cs="Courier New"/>
                <w:noProof/>
                <w:sz w:val="18"/>
                <w:szCs w:val="18"/>
                <w:lang w:bidi="th-TH"/>
              </w:rPr>
              <w:t>AvailabilityLongResponseV2</w:t>
            </w:r>
          </w:p>
        </w:tc>
        <w:tc>
          <w:tcPr>
            <w:tcW w:w="990" w:type="dxa"/>
          </w:tcPr>
          <w:p w:rsidR="002D5653" w:rsidRPr="00033FA7" w:rsidRDefault="002D5653" w:rsidP="00086AA4">
            <w:pPr>
              <w:ind w:left="-72" w:righ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2D5653" w:rsidRPr="00033FA7" w:rsidRDefault="002D5653" w:rsidP="00626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N</w:t>
            </w:r>
          </w:p>
        </w:tc>
        <w:tc>
          <w:tcPr>
            <w:tcW w:w="1170" w:type="dxa"/>
          </w:tcPr>
          <w:p w:rsidR="002D5653" w:rsidRPr="00033FA7" w:rsidRDefault="002D5653" w:rsidP="0008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980" w:type="dxa"/>
          </w:tcPr>
          <w:p w:rsidR="002D5653" w:rsidRPr="00033FA7" w:rsidRDefault="002D5653" w:rsidP="0008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2700" w:type="dxa"/>
          </w:tcPr>
          <w:p w:rsidR="002D5653" w:rsidRPr="00033FA7" w:rsidRDefault="002D5653" w:rsidP="0008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D5653" w:rsidRPr="00033FA7" w:rsidTr="00F27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D5653" w:rsidRPr="00033FA7" w:rsidRDefault="002D5653" w:rsidP="001345E0">
            <w:pPr>
              <w:ind w:right="-18"/>
              <w:rPr>
                <w:sz w:val="18"/>
                <w:szCs w:val="18"/>
              </w:rPr>
            </w:pPr>
            <w:r w:rsidRPr="00033FA7">
              <w:rPr>
                <w:sz w:val="18"/>
                <w:szCs w:val="18"/>
              </w:rPr>
              <w:t>ErrorMessage</w:t>
            </w:r>
          </w:p>
        </w:tc>
        <w:tc>
          <w:tcPr>
            <w:tcW w:w="1890" w:type="dxa"/>
          </w:tcPr>
          <w:p w:rsidR="002D5653" w:rsidRPr="00033FA7" w:rsidRDefault="002D5653" w:rsidP="00134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urier New"/>
                <w:noProof/>
                <w:sz w:val="18"/>
                <w:szCs w:val="18"/>
                <w:lang w:bidi="th-TH"/>
              </w:rPr>
            </w:pPr>
            <w:r w:rsidRPr="00033FA7">
              <w:rPr>
                <w:sz w:val="18"/>
                <w:szCs w:val="18"/>
              </w:rPr>
              <w:t>ErrorMessages</w:t>
            </w:r>
          </w:p>
        </w:tc>
        <w:tc>
          <w:tcPr>
            <w:tcW w:w="990" w:type="dxa"/>
          </w:tcPr>
          <w:p w:rsidR="002D5653" w:rsidRPr="00033FA7" w:rsidRDefault="002D5653" w:rsidP="00134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2D5653" w:rsidRPr="00033FA7" w:rsidRDefault="001B544D" w:rsidP="00134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2D5653" w:rsidRPr="00033FA7" w:rsidRDefault="002D5653" w:rsidP="00134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2D5653" w:rsidRPr="00033FA7" w:rsidRDefault="002D5653" w:rsidP="00134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cs="Courier New"/>
                <w:noProof/>
                <w:sz w:val="18"/>
                <w:szCs w:val="18"/>
                <w:lang w:bidi="th-TH"/>
              </w:rPr>
              <w:t>Parameter Type is not valid</w:t>
            </w:r>
          </w:p>
        </w:tc>
        <w:tc>
          <w:tcPr>
            <w:tcW w:w="2700" w:type="dxa"/>
          </w:tcPr>
          <w:p w:rsidR="002D5653" w:rsidRPr="00033FA7" w:rsidRDefault="002D5653" w:rsidP="00671B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Details are on Response Body Part (Appendix)</w:t>
            </w:r>
          </w:p>
        </w:tc>
      </w:tr>
      <w:tr w:rsidR="002D5653" w:rsidRPr="00033FA7" w:rsidTr="00F2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D5653" w:rsidRPr="00033FA7" w:rsidRDefault="002D5653" w:rsidP="001345E0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2D5653" w:rsidRPr="00033FA7" w:rsidRDefault="002D5653" w:rsidP="00134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noProof/>
                <w:sz w:val="18"/>
                <w:szCs w:val="18"/>
                <w:lang w:bidi="th-TH"/>
              </w:rPr>
            </w:pPr>
          </w:p>
        </w:tc>
        <w:tc>
          <w:tcPr>
            <w:tcW w:w="990" w:type="dxa"/>
          </w:tcPr>
          <w:p w:rsidR="002D5653" w:rsidRPr="00033FA7" w:rsidRDefault="002D5653" w:rsidP="00134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id</w:t>
            </w:r>
          </w:p>
        </w:tc>
        <w:tc>
          <w:tcPr>
            <w:tcW w:w="1080" w:type="dxa"/>
          </w:tcPr>
          <w:p w:rsidR="002D5653" w:rsidRPr="00033FA7" w:rsidRDefault="001B544D" w:rsidP="00432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2D5653" w:rsidRPr="00033FA7" w:rsidRDefault="002D5653" w:rsidP="00134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2D5653" w:rsidRPr="00033FA7" w:rsidRDefault="002D5653" w:rsidP="00134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033FA7">
              <w:rPr>
                <w:rFonts w:eastAsiaTheme="majorEastAsia"/>
                <w:sz w:val="18"/>
                <w:szCs w:val="18"/>
              </w:rPr>
              <w:t>101</w:t>
            </w:r>
          </w:p>
        </w:tc>
        <w:tc>
          <w:tcPr>
            <w:tcW w:w="2700" w:type="dxa"/>
          </w:tcPr>
          <w:p w:rsidR="002D5653" w:rsidRPr="00033FA7" w:rsidRDefault="002D5653" w:rsidP="0067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033FA7">
              <w:rPr>
                <w:rFonts w:cs="TT1B1t00"/>
                <w:sz w:val="18"/>
                <w:szCs w:val="18"/>
                <w:lang w:bidi="th-TH"/>
              </w:rPr>
              <w:t>Details are on Response Body Part (Appendix)</w:t>
            </w:r>
          </w:p>
        </w:tc>
      </w:tr>
    </w:tbl>
    <w:p w:rsidR="00D75A48" w:rsidRDefault="00D75A48" w:rsidP="009B6834">
      <w:pPr>
        <w:pStyle w:val="Heading1"/>
        <w:sectPr w:rsidR="00D75A48" w:rsidSect="00155ED8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3B3411" w:rsidRPr="00462D7F" w:rsidRDefault="00F14224" w:rsidP="00267CA7">
      <w:pPr>
        <w:pStyle w:val="Heading2"/>
      </w:pPr>
      <w:bookmarkStart w:id="60" w:name="_Toc301949840"/>
      <w:r>
        <w:lastRenderedPageBreak/>
        <w:t xml:space="preserve">Availability </w:t>
      </w:r>
      <w:r w:rsidR="00297AD4">
        <w:t>Long</w:t>
      </w:r>
      <w:r w:rsidR="00CE2D1A">
        <w:t xml:space="preserve"> </w:t>
      </w:r>
      <w:r w:rsidR="003B3411" w:rsidRPr="00462D7F">
        <w:t>Response (when async=</w:t>
      </w:r>
      <w:r w:rsidR="00D740A3">
        <w:t xml:space="preserve"> </w:t>
      </w:r>
      <w:r w:rsidR="003B3411" w:rsidRPr="00462D7F">
        <w:t>"true" on Request</w:t>
      </w:r>
      <w:r w:rsidR="00462D7F">
        <w:t>)</w:t>
      </w:r>
      <w:bookmarkEnd w:id="60"/>
    </w:p>
    <w:p w:rsidR="00462D7F" w:rsidRPr="00033FA7" w:rsidRDefault="003B3411" w:rsidP="00462D7F">
      <w:r>
        <w:tab/>
      </w:r>
      <w:r w:rsidRPr="00033FA7">
        <w:t>When there is async = “true” on XML request, it need to be taken 2 steps</w:t>
      </w:r>
      <w:r w:rsidR="00EB2A43" w:rsidRPr="00033FA7">
        <w:t xml:space="preserve"> for getting the result</w:t>
      </w:r>
      <w:r w:rsidR="006311A4" w:rsidRPr="00033FA7">
        <w:t xml:space="preserve"> page-by-page sorted</w:t>
      </w:r>
      <w:r w:rsidR="00EB2A43" w:rsidRPr="00033FA7">
        <w:t xml:space="preserve">. First, after the request was sent, there will be response that consists of ‘searchid’. This </w:t>
      </w:r>
      <w:r w:rsidR="00462D7F" w:rsidRPr="00033FA7">
        <w:t>‘</w:t>
      </w:r>
      <w:r w:rsidR="00EB2A43" w:rsidRPr="00033FA7">
        <w:t>sea</w:t>
      </w:r>
      <w:r w:rsidR="0024078D">
        <w:t>r</w:t>
      </w:r>
      <w:r w:rsidR="00EB2A43" w:rsidRPr="00033FA7">
        <w:t>chid</w:t>
      </w:r>
      <w:r w:rsidR="00462D7F" w:rsidRPr="00033FA7">
        <w:t>’</w:t>
      </w:r>
      <w:r w:rsidR="00EB2A43" w:rsidRPr="00033FA7">
        <w:t xml:space="preserve"> has to </w:t>
      </w:r>
      <w:r w:rsidR="00462D7F" w:rsidRPr="00033FA7">
        <w:t xml:space="preserve">be </w:t>
      </w:r>
      <w:r w:rsidR="00EB2A43" w:rsidRPr="00033FA7">
        <w:t>use</w:t>
      </w:r>
      <w:r w:rsidR="00462D7F" w:rsidRPr="00033FA7">
        <w:t>d</w:t>
      </w:r>
      <w:r w:rsidR="00EB2A43" w:rsidRPr="00033FA7">
        <w:t xml:space="preserve"> for requesting long result. Second, us</w:t>
      </w:r>
      <w:r w:rsidR="009A7A35" w:rsidRPr="00033FA7">
        <w:t>e</w:t>
      </w:r>
      <w:r w:rsidR="00EB2A43" w:rsidRPr="00033FA7">
        <w:t xml:space="preserve"> ‘searchid’ on the second request</w:t>
      </w:r>
      <w:r w:rsidR="00462D7F" w:rsidRPr="00033FA7">
        <w:t xml:space="preserve">, then it will return </w:t>
      </w:r>
      <w:r w:rsidR="00966C86">
        <w:t>Availability Long Response</w:t>
      </w:r>
      <w:r w:rsidR="00462D7F" w:rsidRPr="00033FA7">
        <w:t>.</w:t>
      </w:r>
    </w:p>
    <w:p w:rsidR="003B3411" w:rsidRPr="003B3411" w:rsidRDefault="00EB2A43" w:rsidP="003B3411">
      <w:r>
        <w:t xml:space="preserve">  </w:t>
      </w:r>
      <w:r w:rsidR="003B3411">
        <w:t xml:space="preserve">  </w:t>
      </w:r>
    </w:p>
    <w:p w:rsidR="00D75A48" w:rsidRPr="00267CA7" w:rsidRDefault="00D75A48" w:rsidP="00D75A48">
      <w:pPr>
        <w:pStyle w:val="Heading3"/>
      </w:pPr>
      <w:bookmarkStart w:id="61" w:name="_Toc294274614"/>
      <w:bookmarkStart w:id="62" w:name="_Toc294281491"/>
      <w:bookmarkStart w:id="63" w:name="_Toc301949841"/>
      <w:r w:rsidRPr="00267CA7">
        <w:t>Response Sample</w:t>
      </w:r>
      <w:r>
        <w:t xml:space="preserve"> (Correct Case)</w:t>
      </w:r>
      <w:bookmarkEnd w:id="61"/>
      <w:bookmarkEnd w:id="62"/>
      <w:bookmarkEnd w:id="63"/>
    </w:p>
    <w:p w:rsidR="00D75A48" w:rsidRPr="009A7A35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&lt;?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xml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version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1.0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encoding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utf-8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?&gt;</w:t>
      </w:r>
    </w:p>
    <w:p w:rsidR="00D75A48" w:rsidRPr="009A7A35" w:rsidRDefault="00D75A48" w:rsidP="00D7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</w:t>
      </w:r>
      <w:r w:rsidR="00892FEB">
        <w:rPr>
          <w:rFonts w:ascii="Courier New" w:hAnsi="Courier New" w:cs="Courier New"/>
          <w:noProof/>
          <w:color w:val="A31515"/>
          <w:szCs w:val="20"/>
          <w:lang w:bidi="th-TH"/>
        </w:rPr>
        <w:t xml:space="preserve">AvailabilityLongResponseV2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searchid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260050612000002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status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200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xmlns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http://xml.agoda.com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xmlns:xsi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http://www.w3.org/2001/XMLSchema-instance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>
      <w:pPr>
        <w:autoSpaceDE w:val="0"/>
        <w:autoSpaceDN w:val="0"/>
        <w:adjustRightInd w:val="0"/>
        <w:spacing w:after="0" w:line="240" w:lineRule="auto"/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="00892FEB">
        <w:rPr>
          <w:rFonts w:ascii="Courier New" w:hAnsi="Courier New" w:cs="Courier New"/>
          <w:noProof/>
          <w:color w:val="A31515"/>
          <w:szCs w:val="20"/>
          <w:lang w:bidi="th-TH"/>
        </w:rPr>
        <w:t>AvailabilityLongResponseV2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D75A48" w:rsidRDefault="00D75A48" w:rsidP="00D75A48"/>
    <w:p w:rsidR="00D75A48" w:rsidRDefault="00D75A48" w:rsidP="00D75A48"/>
    <w:p w:rsidR="00D75A48" w:rsidRPr="00267CA7" w:rsidRDefault="00D75A48" w:rsidP="00D75A48">
      <w:pPr>
        <w:pStyle w:val="Heading3"/>
      </w:pPr>
      <w:bookmarkStart w:id="64" w:name="_Toc294274615"/>
      <w:bookmarkStart w:id="65" w:name="_Toc294281492"/>
      <w:bookmarkStart w:id="66" w:name="_Toc301949842"/>
      <w:r w:rsidRPr="00267CA7">
        <w:t xml:space="preserve">XML </w:t>
      </w:r>
      <w:r>
        <w:t xml:space="preserve">Schema </w:t>
      </w:r>
      <w:r w:rsidRPr="00267CA7">
        <w:t>Validation Work Flow for Availability</w:t>
      </w:r>
      <w:r w:rsidR="00F06931">
        <w:t xml:space="preserve"> </w:t>
      </w:r>
      <w:r w:rsidR="00297AD4">
        <w:t>Long</w:t>
      </w:r>
      <w:r w:rsidRPr="00267CA7">
        <w:t xml:space="preserve"> Re</w:t>
      </w:r>
      <w:r>
        <w:t>sponse (Correct Case when async = true)</w:t>
      </w:r>
      <w:bookmarkEnd w:id="64"/>
      <w:bookmarkEnd w:id="65"/>
      <w:bookmarkEnd w:id="66"/>
      <w:r w:rsidRPr="00267CA7">
        <w:t xml:space="preserve"> </w:t>
      </w:r>
    </w:p>
    <w:p w:rsidR="00D75A48" w:rsidRDefault="00F9052E" w:rsidP="00D75A48">
      <w:r>
        <w:rPr>
          <w:noProof/>
          <w:lang w:bidi="th-TH"/>
        </w:rPr>
        <w:pict>
          <v:roundrect id="_x0000_s1527" style="position:absolute;margin-left:209pt;margin-top:7.45pt;width:175.3pt;height:106.8pt;z-index:251860992" arcsize="10923f" fillcolor="white [3201]" strokecolor="#4bacc6 [3208]" strokeweight="2.5pt">
            <v:shadow color="#868686"/>
          </v:roundrect>
        </w:pict>
      </w:r>
      <w:r>
        <w:rPr>
          <w:noProof/>
          <w:lang w:bidi="th-TH"/>
        </w:rPr>
        <w:pict>
          <v:roundrect id="_x0000_s1530" style="position:absolute;margin-left:220.15pt;margin-top:18.25pt;width:154.25pt;height:45.2pt;z-index:251864064" arcsize="10923f" fillcolor="white [3201]" strokecolor="#4bacc6 [3208]" strokeweight="5pt">
            <v:stroke linestyle="thickThin"/>
            <v:shadow color="#868686"/>
            <v:textbox style="mso-next-textbox:#_x0000_s1530">
              <w:txbxContent>
                <w:p w:rsidR="0044258E" w:rsidRDefault="0044258E" w:rsidP="00D75A48">
                  <w:r>
                    <w:t>1. Validate data type for all elements/attributes</w:t>
                  </w:r>
                </w:p>
              </w:txbxContent>
            </v:textbox>
          </v:roundrect>
        </w:pict>
      </w:r>
    </w:p>
    <w:p w:rsidR="00D75A48" w:rsidRDefault="00F9052E" w:rsidP="00D75A48">
      <w:r>
        <w:rPr>
          <w:noProof/>
          <w:lang w:bidi="th-TH"/>
        </w:rPr>
        <w:pict>
          <v:roundrect id="_x0000_s1528" style="position:absolute;margin-left:2.85pt;margin-top:16.25pt;width:94.9pt;height:50.05pt;z-index:251862016" arcsize="10923f" fillcolor="white [3201]" strokecolor="#4bacc6 [3208]" strokeweight="5pt">
            <v:stroke linestyle="thickThin"/>
            <v:shadow color="#868686"/>
            <v:textbox style="mso-next-textbox:#_x0000_s1528">
              <w:txbxContent>
                <w:p w:rsidR="0044258E" w:rsidRDefault="0044258E" w:rsidP="00D75A48">
                  <w:r>
                    <w:t>XML Schema Validation</w:t>
                  </w:r>
                </w:p>
              </w:txbxContent>
            </v:textbox>
          </v:roundrect>
        </w:pict>
      </w:r>
      <w:r w:rsidR="00D75A48">
        <w:t xml:space="preserve">                                                                                                      </w:t>
      </w:r>
    </w:p>
    <w:p w:rsidR="00D75A48" w:rsidRDefault="00F9052E" w:rsidP="00D75A48">
      <w:r>
        <w:rPr>
          <w:noProof/>
          <w:lang w:bidi="th-TH"/>
        </w:rPr>
        <w:pict>
          <v:shape id="_x0000_s1529" type="#_x0000_t13" style="position:absolute;margin-left:132.95pt;margin-top:15.85pt;width:33.35pt;height:12.9pt;z-index:251863040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</w:p>
    <w:p w:rsidR="00D75A48" w:rsidRDefault="00F9052E" w:rsidP="00D75A48">
      <w:r>
        <w:rPr>
          <w:noProof/>
          <w:lang w:bidi="th-TH"/>
        </w:rPr>
        <w:pict>
          <v:roundrect id="_x0000_s1531" style="position:absolute;margin-left:220.15pt;margin-top:10.35pt;width:154.25pt;height:32.4pt;z-index:251865088" arcsize="10923f" fillcolor="white [3201]" strokecolor="#4bacc6 [3208]" strokeweight="5pt">
            <v:stroke linestyle="thickThin"/>
            <v:shadow color="#868686"/>
            <v:textbox style="mso-next-textbox:#_x0000_s1531">
              <w:txbxContent>
                <w:p w:rsidR="0044258E" w:rsidRDefault="0044258E" w:rsidP="00D75A48">
                  <w:r>
                    <w:t>2. Validate status’s data</w:t>
                  </w:r>
                </w:p>
              </w:txbxContent>
            </v:textbox>
          </v:roundrect>
        </w:pict>
      </w:r>
    </w:p>
    <w:p w:rsidR="00D75A48" w:rsidRDefault="00D75A48" w:rsidP="00D75A48"/>
    <w:p w:rsidR="00D75A48" w:rsidRDefault="00D75A48" w:rsidP="00D75A48"/>
    <w:p w:rsidR="00D75A48" w:rsidRDefault="00D75A48" w:rsidP="00D75A48"/>
    <w:p w:rsidR="002A5913" w:rsidRDefault="002A5913" w:rsidP="004F6B65">
      <w:pPr>
        <w:pStyle w:val="ListParagraph"/>
        <w:numPr>
          <w:ilvl w:val="0"/>
          <w:numId w:val="8"/>
        </w:numPr>
        <w:ind w:left="720"/>
      </w:pPr>
      <w:r>
        <w:t>Validate data type for all elements/attributes</w:t>
      </w:r>
    </w:p>
    <w:p w:rsidR="002A5913" w:rsidRDefault="002A5913" w:rsidP="002A5913">
      <w:pPr>
        <w:pStyle w:val="ListParagraph"/>
      </w:pPr>
      <w:r>
        <w:t>Validate</w:t>
      </w:r>
      <w:r w:rsidRPr="00E561A2">
        <w:t xml:space="preserve"> </w:t>
      </w:r>
      <w:r>
        <w:t>data type for all elements or attributes as per request parameter table below.</w:t>
      </w:r>
    </w:p>
    <w:p w:rsidR="002A5913" w:rsidRDefault="002A5913" w:rsidP="002A5913">
      <w:pPr>
        <w:pStyle w:val="ListParagraph"/>
      </w:pPr>
    </w:p>
    <w:p w:rsidR="002A5913" w:rsidRDefault="002A5913" w:rsidP="004F6B65">
      <w:pPr>
        <w:pStyle w:val="ListParagraph"/>
        <w:numPr>
          <w:ilvl w:val="0"/>
          <w:numId w:val="8"/>
        </w:numPr>
        <w:ind w:left="720"/>
      </w:pPr>
      <w:r>
        <w:t>Validate status’s data</w:t>
      </w:r>
    </w:p>
    <w:p w:rsidR="002A5913" w:rsidRDefault="002A5913" w:rsidP="002A5913">
      <w:pPr>
        <w:pStyle w:val="ListParagraph"/>
      </w:pPr>
      <w:r>
        <w:t xml:space="preserve">Validate by accepting 3 characters and each character contains 0-9 as per response parameter table below. </w:t>
      </w:r>
    </w:p>
    <w:p w:rsidR="00D75A48" w:rsidRDefault="00D75A48" w:rsidP="00D75A48"/>
    <w:p w:rsidR="00D75A48" w:rsidRDefault="00D75A48" w:rsidP="00D75A48"/>
    <w:p w:rsidR="00D75A48" w:rsidRDefault="00D75A48" w:rsidP="00D75A48"/>
    <w:p w:rsidR="00D75A48" w:rsidRDefault="00D75A48" w:rsidP="00D75A48"/>
    <w:p w:rsidR="00D75A48" w:rsidRPr="00086AA4" w:rsidRDefault="00D75A48" w:rsidP="00D75A48">
      <w:pPr>
        <w:sectPr w:rsidR="00D75A48" w:rsidRPr="00086AA4" w:rsidSect="003B3411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D75A48" w:rsidRPr="00267CA7" w:rsidRDefault="00D75A48" w:rsidP="00D75A48">
      <w:pPr>
        <w:pStyle w:val="Heading3"/>
      </w:pPr>
      <w:bookmarkStart w:id="67" w:name="_Toc294274616"/>
      <w:bookmarkStart w:id="68" w:name="_Toc294281493"/>
      <w:bookmarkStart w:id="69" w:name="_Toc301949843"/>
      <w:r w:rsidRPr="00267CA7">
        <w:lastRenderedPageBreak/>
        <w:t>Response Parameter</w:t>
      </w:r>
      <w:r>
        <w:t xml:space="preserve"> (Correct Case)</w:t>
      </w:r>
      <w:bookmarkEnd w:id="67"/>
      <w:bookmarkEnd w:id="68"/>
      <w:bookmarkEnd w:id="69"/>
    </w:p>
    <w:tbl>
      <w:tblPr>
        <w:tblStyle w:val="LightGrid-Accent5"/>
        <w:tblW w:w="11718" w:type="dxa"/>
        <w:tblLayout w:type="fixed"/>
        <w:tblLook w:val="04A0" w:firstRow="1" w:lastRow="0" w:firstColumn="1" w:lastColumn="0" w:noHBand="0" w:noVBand="1"/>
      </w:tblPr>
      <w:tblGrid>
        <w:gridCol w:w="1908"/>
        <w:gridCol w:w="1890"/>
        <w:gridCol w:w="990"/>
        <w:gridCol w:w="1080"/>
        <w:gridCol w:w="1170"/>
        <w:gridCol w:w="1980"/>
        <w:gridCol w:w="2700"/>
      </w:tblGrid>
      <w:tr w:rsidR="00D75A48" w:rsidRPr="00A90F24" w:rsidTr="00D75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D9D9D9" w:themeFill="background1" w:themeFillShade="D9"/>
          </w:tcPr>
          <w:p w:rsidR="00D75A48" w:rsidRPr="00A90F24" w:rsidRDefault="00D75A48" w:rsidP="00D75A48">
            <w:pPr>
              <w:ind w:right="-18"/>
              <w:rPr>
                <w:sz w:val="18"/>
                <w:szCs w:val="18"/>
              </w:rPr>
            </w:pPr>
            <w:r w:rsidRPr="00A90F24">
              <w:rPr>
                <w:sz w:val="18"/>
                <w:szCs w:val="18"/>
              </w:rPr>
              <w:t>Element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D75A48" w:rsidRPr="00A90F24" w:rsidRDefault="00D75A48" w:rsidP="00D75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0F24">
              <w:rPr>
                <w:sz w:val="18"/>
                <w:szCs w:val="18"/>
              </w:rPr>
              <w:t>Parent Element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D75A48" w:rsidRPr="00A90F24" w:rsidRDefault="00D75A48" w:rsidP="00D75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cs/>
                <w:lang w:bidi="th-TH"/>
              </w:rPr>
            </w:pPr>
            <w:r w:rsidRPr="00A90F24">
              <w:rPr>
                <w:sz w:val="18"/>
                <w:szCs w:val="18"/>
              </w:rPr>
              <w:t>Attribute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D75A48" w:rsidRPr="00A90F24" w:rsidRDefault="00D75A48" w:rsidP="00D75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th-TH"/>
              </w:rPr>
            </w:pPr>
            <w:r w:rsidRPr="00A90F24">
              <w:rPr>
                <w:sz w:val="18"/>
                <w:szCs w:val="18"/>
                <w:lang w:bidi="th-TH"/>
              </w:rPr>
              <w:t>Required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D75A48" w:rsidRPr="00A90F24" w:rsidRDefault="00D75A48" w:rsidP="00D75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0F24">
              <w:rPr>
                <w:sz w:val="18"/>
                <w:szCs w:val="18"/>
              </w:rPr>
              <w:t>Data Type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D75A48" w:rsidRPr="00A90F24" w:rsidRDefault="00D75A48" w:rsidP="00D75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0F24">
              <w:rPr>
                <w:sz w:val="18"/>
                <w:szCs w:val="18"/>
              </w:rPr>
              <w:t>Example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D75A48" w:rsidRPr="00D606AD" w:rsidRDefault="00D75A48" w:rsidP="00D75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06AD">
              <w:rPr>
                <w:sz w:val="18"/>
                <w:szCs w:val="18"/>
              </w:rPr>
              <w:t>Description</w:t>
            </w:r>
          </w:p>
        </w:tc>
      </w:tr>
      <w:tr w:rsidR="00D75A48" w:rsidRPr="00A90F24" w:rsidTr="00D7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892FEB" w:rsidRDefault="00892FEB" w:rsidP="00D75A48">
            <w:pPr>
              <w:ind w:right="-18"/>
              <w:rPr>
                <w:sz w:val="18"/>
                <w:szCs w:val="18"/>
              </w:rPr>
            </w:pPr>
            <w:r w:rsidRPr="00892FEB">
              <w:rPr>
                <w:rFonts w:cs="Courier New"/>
                <w:noProof/>
                <w:sz w:val="18"/>
                <w:szCs w:val="18"/>
                <w:lang w:bidi="th-TH"/>
              </w:rPr>
              <w:t>AvailabilityLongResponseV2</w:t>
            </w:r>
          </w:p>
        </w:tc>
        <w:tc>
          <w:tcPr>
            <w:tcW w:w="1890" w:type="dxa"/>
          </w:tcPr>
          <w:p w:rsidR="00D75A48" w:rsidRPr="00A90F24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A90F24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CA37BA">
              <w:rPr>
                <w:rFonts w:eastAsiaTheme="majorEastAsia"/>
                <w:sz w:val="18"/>
                <w:szCs w:val="18"/>
              </w:rPr>
              <w:t>searchid</w:t>
            </w:r>
          </w:p>
        </w:tc>
        <w:tc>
          <w:tcPr>
            <w:tcW w:w="1080" w:type="dxa"/>
          </w:tcPr>
          <w:p w:rsidR="00D75A48" w:rsidRPr="00A90F24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  <w:lang w:bidi="th-TH"/>
              </w:rPr>
            </w:pPr>
            <w:r w:rsidRPr="00A90F24">
              <w:rPr>
                <w:rFonts w:eastAsiaTheme="majorEastAsia"/>
                <w:sz w:val="18"/>
                <w:szCs w:val="18"/>
                <w:lang w:bidi="th-TH"/>
              </w:rPr>
              <w:t>Y</w:t>
            </w:r>
          </w:p>
        </w:tc>
        <w:tc>
          <w:tcPr>
            <w:tcW w:w="1170" w:type="dxa"/>
          </w:tcPr>
          <w:p w:rsidR="00D75A48" w:rsidRPr="00A90F24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long</w:t>
            </w:r>
          </w:p>
        </w:tc>
        <w:tc>
          <w:tcPr>
            <w:tcW w:w="1980" w:type="dxa"/>
          </w:tcPr>
          <w:p w:rsidR="00D75A48" w:rsidRPr="00A90F24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916BF2">
              <w:rPr>
                <w:rFonts w:eastAsiaTheme="majorEastAsia"/>
                <w:sz w:val="18"/>
                <w:szCs w:val="18"/>
              </w:rPr>
              <w:t>260050612000002</w:t>
            </w:r>
          </w:p>
        </w:tc>
        <w:tc>
          <w:tcPr>
            <w:tcW w:w="2700" w:type="dxa"/>
          </w:tcPr>
          <w:p w:rsidR="00D75A48" w:rsidRPr="00D606AD" w:rsidRDefault="00D75A48" w:rsidP="00D7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D606AD">
              <w:rPr>
                <w:rFonts w:cs="TT1B1t00"/>
                <w:sz w:val="18"/>
                <w:szCs w:val="18"/>
                <w:lang w:bidi="th-TH"/>
              </w:rPr>
              <w:t>The unique id that this search received in our system</w:t>
            </w:r>
          </w:p>
        </w:tc>
      </w:tr>
      <w:tr w:rsidR="00D75A48" w:rsidRPr="00A90F24" w:rsidTr="00D75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75A48" w:rsidRPr="00A90F24" w:rsidRDefault="00D75A48" w:rsidP="00D75A48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D75A48" w:rsidRPr="00A90F24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D75A48" w:rsidRPr="00A90F24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CA37BA">
              <w:rPr>
                <w:rFonts w:eastAsiaTheme="majorEastAsia"/>
                <w:sz w:val="18"/>
                <w:szCs w:val="18"/>
              </w:rPr>
              <w:t>status</w:t>
            </w:r>
          </w:p>
        </w:tc>
        <w:tc>
          <w:tcPr>
            <w:tcW w:w="1080" w:type="dxa"/>
          </w:tcPr>
          <w:p w:rsidR="00D75A48" w:rsidRPr="00A90F24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A90F24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D75A48" w:rsidRPr="00A90F24" w:rsidRDefault="007F73F0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D75A48" w:rsidRPr="00A90F24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200</w:t>
            </w:r>
          </w:p>
        </w:tc>
        <w:tc>
          <w:tcPr>
            <w:tcW w:w="2700" w:type="dxa"/>
          </w:tcPr>
          <w:p w:rsidR="00D75A48" w:rsidRPr="00112BC0" w:rsidRDefault="00D75A48" w:rsidP="00D75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112BC0">
              <w:rPr>
                <w:rFonts w:cs="TT1B1t00"/>
                <w:sz w:val="18"/>
                <w:szCs w:val="18"/>
                <w:lang w:bidi="th-TH"/>
              </w:rPr>
              <w:t>Details</w:t>
            </w:r>
            <w:r>
              <w:rPr>
                <w:rFonts w:cs="TT1B1t00"/>
                <w:sz w:val="18"/>
                <w:szCs w:val="18"/>
                <w:lang w:bidi="th-TH"/>
              </w:rPr>
              <w:t xml:space="preserve"> are on </w:t>
            </w:r>
            <w:r w:rsidRPr="00A66D01">
              <w:rPr>
                <w:rFonts w:cs="TT1B1t00"/>
                <w:sz w:val="18"/>
                <w:szCs w:val="18"/>
                <w:lang w:bidi="th-TH"/>
              </w:rPr>
              <w:t>Response Codes</w:t>
            </w:r>
            <w:r>
              <w:rPr>
                <w:rFonts w:cs="TT1B1t00"/>
                <w:sz w:val="18"/>
                <w:szCs w:val="18"/>
                <w:lang w:bidi="th-TH"/>
              </w:rPr>
              <w:t xml:space="preserve"> Part</w:t>
            </w:r>
            <w:r w:rsidR="00A66D01">
              <w:rPr>
                <w:rFonts w:cs="TT1B1t00"/>
                <w:sz w:val="18"/>
                <w:szCs w:val="18"/>
                <w:lang w:bidi="th-TH"/>
              </w:rPr>
              <w:t xml:space="preserve"> (Appendix)</w:t>
            </w:r>
          </w:p>
        </w:tc>
      </w:tr>
    </w:tbl>
    <w:p w:rsidR="00D75A48" w:rsidRDefault="00D75A48" w:rsidP="00D75A48">
      <w:pPr>
        <w:pStyle w:val="Heading1"/>
        <w:sectPr w:rsidR="00D75A48" w:rsidSect="00373E70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3B3411" w:rsidRPr="00267CA7" w:rsidRDefault="003B3411" w:rsidP="00BE4118">
      <w:pPr>
        <w:pStyle w:val="Heading3"/>
      </w:pPr>
      <w:bookmarkStart w:id="70" w:name="_Toc294274617"/>
      <w:bookmarkStart w:id="71" w:name="_Toc294281494"/>
      <w:bookmarkStart w:id="72" w:name="_Toc301949844"/>
      <w:r w:rsidRPr="00267CA7">
        <w:lastRenderedPageBreak/>
        <w:t>Response Sample</w:t>
      </w:r>
      <w:r w:rsidR="00086AA4">
        <w:t xml:space="preserve"> (Error Case)</w:t>
      </w:r>
      <w:bookmarkEnd w:id="70"/>
      <w:bookmarkEnd w:id="71"/>
      <w:bookmarkEnd w:id="72"/>
    </w:p>
    <w:p w:rsidR="003B3411" w:rsidRPr="009A7A35" w:rsidRDefault="003B3411" w:rsidP="003B3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&lt;?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xml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version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1.0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encoding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utf-8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?&gt;</w:t>
      </w:r>
    </w:p>
    <w:p w:rsidR="003B3411" w:rsidRPr="009A7A35" w:rsidRDefault="003B3411" w:rsidP="003B3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</w:t>
      </w:r>
      <w:r w:rsidR="00892FEB">
        <w:rPr>
          <w:rFonts w:ascii="Courier New" w:hAnsi="Courier New" w:cs="Courier New"/>
          <w:noProof/>
          <w:color w:val="A31515"/>
          <w:szCs w:val="20"/>
          <w:lang w:bidi="th-TH"/>
        </w:rPr>
        <w:t xml:space="preserve">AvailabilityLongResponseV2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searchid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260050612000002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status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="00093114">
        <w:rPr>
          <w:rFonts w:ascii="Courier New" w:hAnsi="Courier New" w:cs="Courier New"/>
          <w:noProof/>
          <w:color w:val="0000FF"/>
          <w:szCs w:val="20"/>
          <w:lang w:bidi="th-TH"/>
        </w:rPr>
        <w:t>401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xmlns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http://xml.agoda.com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Pr="009A7A35">
        <w:rPr>
          <w:rFonts w:ascii="Courier New" w:hAnsi="Courier New" w:cs="Courier New"/>
          <w:noProof/>
          <w:color w:val="FF0000"/>
          <w:szCs w:val="20"/>
          <w:lang w:bidi="th-TH"/>
        </w:rPr>
        <w:t>xmlns:xsi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http://www.w3.org/2001/XMLSchema-instance</w:t>
      </w:r>
      <w:r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3B3411" w:rsidRPr="009A7A35" w:rsidRDefault="003B3411" w:rsidP="003B3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ErrorMessages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3B3411" w:rsidRPr="009A7A35" w:rsidRDefault="003B3411" w:rsidP="003B3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  </w:t>
      </w:r>
      <w:r w:rsidR="004E6273"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</w:t>
      </w:r>
      <w:r w:rsidR="004E6273" w:rsidRPr="009A7A35">
        <w:rPr>
          <w:rFonts w:ascii="Courier New" w:hAnsi="Courier New" w:cs="Courier New"/>
          <w:noProof/>
          <w:color w:val="A31515"/>
          <w:szCs w:val="20"/>
          <w:lang w:bidi="th-TH"/>
        </w:rPr>
        <w:t>ErrorMessage</w:t>
      </w:r>
      <w:r w:rsidR="004E6273"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 w:rsidR="004E6273" w:rsidRPr="009A7A35">
        <w:rPr>
          <w:rFonts w:ascii="Courier New" w:hAnsi="Courier New" w:cs="Courier New"/>
          <w:noProof/>
          <w:color w:val="FF0000"/>
          <w:szCs w:val="20"/>
          <w:lang w:bidi="th-TH"/>
        </w:rPr>
        <w:t>id</w:t>
      </w:r>
      <w:r w:rsidR="004E6273" w:rsidRPr="009A7A35"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 w:rsidR="004E6273"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="004E6273" w:rsidRPr="009A7A35">
        <w:rPr>
          <w:rFonts w:ascii="Courier New" w:hAnsi="Courier New" w:cs="Courier New"/>
          <w:noProof/>
          <w:color w:val="0000FF"/>
          <w:szCs w:val="20"/>
          <w:lang w:bidi="th-TH"/>
        </w:rPr>
        <w:t>101</w:t>
      </w:r>
      <w:r w:rsidR="004E6273" w:rsidRPr="009A7A35">
        <w:rPr>
          <w:rFonts w:ascii="Courier New" w:hAnsi="Courier New" w:cs="Courier New"/>
          <w:noProof/>
          <w:szCs w:val="20"/>
          <w:lang w:bidi="th-TH"/>
        </w:rPr>
        <w:t>"</w:t>
      </w:r>
      <w:r w:rsidR="004E6273"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  <w:r w:rsidR="004E6273" w:rsidRPr="004255EC">
        <w:rPr>
          <w:rFonts w:cstheme="minorHAnsi"/>
        </w:rPr>
        <w:t xml:space="preserve"> </w:t>
      </w:r>
      <w:r w:rsidR="004E6273" w:rsidRPr="004255EC">
        <w:rPr>
          <w:rFonts w:ascii="Courier New" w:hAnsi="Courier New" w:cs="Courier New"/>
        </w:rPr>
        <w:t>Parameter Type is not valid</w:t>
      </w:r>
      <w:r w:rsidR="004E6273"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="004E6273" w:rsidRPr="009A7A35">
        <w:rPr>
          <w:rFonts w:ascii="Courier New" w:hAnsi="Courier New" w:cs="Courier New"/>
          <w:noProof/>
          <w:color w:val="A31515"/>
          <w:szCs w:val="20"/>
          <w:lang w:bidi="th-TH"/>
        </w:rPr>
        <w:t>ErrorMessage</w:t>
      </w:r>
      <w:r w:rsidR="004E6273"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3B3411" w:rsidRPr="009A7A35" w:rsidRDefault="003B3411" w:rsidP="003B3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&lt;/</w:t>
      </w:r>
      <w:r w:rsidRPr="009A7A35">
        <w:rPr>
          <w:rFonts w:ascii="Courier New" w:hAnsi="Courier New" w:cs="Courier New"/>
          <w:noProof/>
          <w:color w:val="A31515"/>
          <w:szCs w:val="20"/>
          <w:lang w:bidi="th-TH"/>
        </w:rPr>
        <w:t>ErrorMessages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3B3411" w:rsidRPr="009A7A35" w:rsidRDefault="003B3411" w:rsidP="003B3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 w:rsidR="00892FEB">
        <w:rPr>
          <w:rFonts w:ascii="Courier New" w:hAnsi="Courier New" w:cs="Courier New"/>
          <w:noProof/>
          <w:color w:val="A31515"/>
          <w:szCs w:val="20"/>
          <w:lang w:bidi="th-TH"/>
        </w:rPr>
        <w:t>AvailabilityLongResponseV2</w:t>
      </w:r>
      <w:r w:rsidRPr="009A7A35"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086AA4" w:rsidRDefault="00086AA4" w:rsidP="00086AA4">
      <w:pPr>
        <w:spacing w:after="200"/>
      </w:pPr>
    </w:p>
    <w:p w:rsidR="002A1653" w:rsidRPr="00267CA7" w:rsidRDefault="002A1653" w:rsidP="002A1653">
      <w:pPr>
        <w:pStyle w:val="Heading3"/>
      </w:pPr>
      <w:bookmarkStart w:id="73" w:name="_Toc294274618"/>
      <w:bookmarkStart w:id="74" w:name="_Toc294281495"/>
      <w:bookmarkStart w:id="75" w:name="_Toc301949845"/>
      <w:r w:rsidRPr="00267CA7">
        <w:t xml:space="preserve">XML </w:t>
      </w:r>
      <w:r>
        <w:t xml:space="preserve">Schema </w:t>
      </w:r>
      <w:r w:rsidRPr="00267CA7">
        <w:t xml:space="preserve">Validation Work Flow for Availability </w:t>
      </w:r>
      <w:r w:rsidR="00297AD4">
        <w:t>Long</w:t>
      </w:r>
      <w:r w:rsidR="00CE2D1A">
        <w:t xml:space="preserve"> </w:t>
      </w:r>
      <w:r w:rsidRPr="00267CA7">
        <w:t>Re</w:t>
      </w:r>
      <w:r>
        <w:t>sponse (Error Case</w:t>
      </w:r>
      <w:r w:rsidR="008B5735">
        <w:t xml:space="preserve"> when async = true</w:t>
      </w:r>
      <w:r>
        <w:t>)</w:t>
      </w:r>
      <w:bookmarkEnd w:id="73"/>
      <w:bookmarkEnd w:id="74"/>
      <w:bookmarkEnd w:id="75"/>
      <w:r w:rsidRPr="00267CA7">
        <w:t xml:space="preserve"> </w:t>
      </w:r>
    </w:p>
    <w:p w:rsidR="00B976C6" w:rsidRDefault="00B976C6" w:rsidP="00C62D1F">
      <w:r>
        <w:t xml:space="preserve"> </w:t>
      </w:r>
      <w:r w:rsidR="00C62D1F">
        <w:t xml:space="preserve">Please refer to </w:t>
      </w:r>
      <w:r w:rsidR="00C62D1F" w:rsidRPr="00A66D01">
        <w:t>Response Flow (Error Case)</w:t>
      </w:r>
      <w:r w:rsidR="00C62D1F">
        <w:t xml:space="preserve"> Part</w:t>
      </w:r>
      <w:r w:rsidR="00A66D01">
        <w:t xml:space="preserve"> </w:t>
      </w:r>
      <w:r w:rsidR="00A66D01" w:rsidRPr="00A66D01">
        <w:rPr>
          <w:rFonts w:cs="TT1B1t00"/>
          <w:szCs w:val="20"/>
          <w:lang w:bidi="th-TH"/>
        </w:rPr>
        <w:t>(Appendix)</w:t>
      </w:r>
      <w:r w:rsidR="00C62D1F" w:rsidRPr="00A66D01">
        <w:rPr>
          <w:szCs w:val="20"/>
        </w:rPr>
        <w:t>.</w:t>
      </w:r>
    </w:p>
    <w:p w:rsidR="002A1653" w:rsidRDefault="002A1653" w:rsidP="002A1653">
      <w:pPr>
        <w:pStyle w:val="ListParagraph"/>
      </w:pPr>
    </w:p>
    <w:p w:rsidR="00086AA4" w:rsidRDefault="00086AA4" w:rsidP="00086AA4">
      <w:pPr>
        <w:pStyle w:val="Heading3"/>
        <w:sectPr w:rsidR="00086AA4" w:rsidSect="003B3411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86AA4" w:rsidRPr="00267CA7" w:rsidRDefault="00086AA4" w:rsidP="00086AA4">
      <w:pPr>
        <w:pStyle w:val="Heading3"/>
      </w:pPr>
      <w:bookmarkStart w:id="76" w:name="_Toc294274619"/>
      <w:bookmarkStart w:id="77" w:name="_Toc294281496"/>
      <w:bookmarkStart w:id="78" w:name="_Toc301949846"/>
      <w:r w:rsidRPr="00267CA7">
        <w:lastRenderedPageBreak/>
        <w:t>Response Parameter</w:t>
      </w:r>
      <w:bookmarkEnd w:id="76"/>
      <w:bookmarkEnd w:id="77"/>
      <w:bookmarkEnd w:id="78"/>
    </w:p>
    <w:tbl>
      <w:tblPr>
        <w:tblStyle w:val="LightGrid-Accent5"/>
        <w:tblW w:w="11718" w:type="dxa"/>
        <w:tblLayout w:type="fixed"/>
        <w:tblLook w:val="04A0" w:firstRow="1" w:lastRow="0" w:firstColumn="1" w:lastColumn="0" w:noHBand="0" w:noVBand="1"/>
      </w:tblPr>
      <w:tblGrid>
        <w:gridCol w:w="1908"/>
        <w:gridCol w:w="1890"/>
        <w:gridCol w:w="990"/>
        <w:gridCol w:w="1080"/>
        <w:gridCol w:w="1170"/>
        <w:gridCol w:w="1980"/>
        <w:gridCol w:w="2700"/>
      </w:tblGrid>
      <w:tr w:rsidR="00FA1CA9" w:rsidRPr="00A90F24" w:rsidTr="00FA1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D9D9D9" w:themeFill="background1" w:themeFillShade="D9"/>
          </w:tcPr>
          <w:p w:rsidR="00FA1CA9" w:rsidRPr="00A90F24" w:rsidRDefault="00FA1CA9" w:rsidP="00086AA4">
            <w:pPr>
              <w:ind w:right="-18"/>
              <w:rPr>
                <w:sz w:val="18"/>
                <w:szCs w:val="18"/>
              </w:rPr>
            </w:pPr>
            <w:r w:rsidRPr="00A90F24">
              <w:rPr>
                <w:sz w:val="18"/>
                <w:szCs w:val="18"/>
              </w:rPr>
              <w:t>Element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FA1CA9" w:rsidRPr="00A90F24" w:rsidRDefault="00FA1CA9" w:rsidP="00086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0F24">
              <w:rPr>
                <w:sz w:val="18"/>
                <w:szCs w:val="18"/>
              </w:rPr>
              <w:t>Parent Element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FA1CA9" w:rsidRPr="00A90F24" w:rsidRDefault="00FA1CA9" w:rsidP="00086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cs/>
                <w:lang w:bidi="th-TH"/>
              </w:rPr>
            </w:pPr>
            <w:r w:rsidRPr="00A90F24">
              <w:rPr>
                <w:sz w:val="18"/>
                <w:szCs w:val="18"/>
              </w:rPr>
              <w:t>Attribute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FA1CA9" w:rsidRPr="00A90F24" w:rsidRDefault="00FA1CA9" w:rsidP="00086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th-TH"/>
              </w:rPr>
            </w:pPr>
            <w:r w:rsidRPr="00A90F24">
              <w:rPr>
                <w:sz w:val="18"/>
                <w:szCs w:val="18"/>
                <w:lang w:bidi="th-TH"/>
              </w:rPr>
              <w:t>Required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FA1CA9" w:rsidRPr="00A90F24" w:rsidRDefault="00FA1CA9" w:rsidP="00086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0F24">
              <w:rPr>
                <w:sz w:val="18"/>
                <w:szCs w:val="18"/>
              </w:rPr>
              <w:t>Data Type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FA1CA9" w:rsidRPr="00A90F24" w:rsidRDefault="00FA1CA9" w:rsidP="00086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0F24">
              <w:rPr>
                <w:sz w:val="18"/>
                <w:szCs w:val="18"/>
              </w:rPr>
              <w:t>Example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FA1CA9" w:rsidRPr="00D606AD" w:rsidRDefault="00FA1CA9" w:rsidP="00086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06AD">
              <w:rPr>
                <w:sz w:val="18"/>
                <w:szCs w:val="18"/>
              </w:rPr>
              <w:t>Description</w:t>
            </w:r>
          </w:p>
        </w:tc>
      </w:tr>
      <w:tr w:rsidR="00FA1CA9" w:rsidRPr="00A90F24" w:rsidTr="00FA1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A1CA9" w:rsidRPr="00892FEB" w:rsidRDefault="00892FEB" w:rsidP="00086AA4">
            <w:pPr>
              <w:ind w:right="-18"/>
              <w:rPr>
                <w:sz w:val="18"/>
                <w:szCs w:val="18"/>
              </w:rPr>
            </w:pPr>
            <w:r w:rsidRPr="00892FEB">
              <w:rPr>
                <w:rFonts w:cs="Courier New"/>
                <w:noProof/>
                <w:sz w:val="18"/>
                <w:szCs w:val="18"/>
                <w:lang w:bidi="th-TH"/>
              </w:rPr>
              <w:t>AvailabilityLongResponseV2</w:t>
            </w:r>
          </w:p>
        </w:tc>
        <w:tc>
          <w:tcPr>
            <w:tcW w:w="1890" w:type="dxa"/>
          </w:tcPr>
          <w:p w:rsidR="00FA1CA9" w:rsidRPr="00892FEB" w:rsidRDefault="00FA1CA9" w:rsidP="0008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FA1CA9" w:rsidRPr="00892FEB" w:rsidRDefault="00FA1CA9" w:rsidP="0008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892FEB">
              <w:rPr>
                <w:rFonts w:eastAsiaTheme="majorEastAsia"/>
                <w:sz w:val="18"/>
                <w:szCs w:val="18"/>
              </w:rPr>
              <w:t>searchid</w:t>
            </w:r>
          </w:p>
        </w:tc>
        <w:tc>
          <w:tcPr>
            <w:tcW w:w="1080" w:type="dxa"/>
          </w:tcPr>
          <w:p w:rsidR="00FA1CA9" w:rsidRPr="00892FEB" w:rsidRDefault="00FA1CA9" w:rsidP="0008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  <w:lang w:bidi="th-TH"/>
              </w:rPr>
            </w:pPr>
            <w:r w:rsidRPr="00892FEB">
              <w:rPr>
                <w:rFonts w:eastAsiaTheme="majorEastAsia"/>
                <w:sz w:val="18"/>
                <w:szCs w:val="18"/>
                <w:lang w:bidi="th-TH"/>
              </w:rPr>
              <w:t>Y</w:t>
            </w:r>
          </w:p>
        </w:tc>
        <w:tc>
          <w:tcPr>
            <w:tcW w:w="1170" w:type="dxa"/>
          </w:tcPr>
          <w:p w:rsidR="00FA1CA9" w:rsidRPr="00892FEB" w:rsidRDefault="00FA1CA9" w:rsidP="0008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892FEB">
              <w:rPr>
                <w:rFonts w:eastAsiaTheme="majorEastAsia"/>
                <w:sz w:val="18"/>
                <w:szCs w:val="18"/>
              </w:rPr>
              <w:t>long</w:t>
            </w:r>
          </w:p>
        </w:tc>
        <w:tc>
          <w:tcPr>
            <w:tcW w:w="1980" w:type="dxa"/>
          </w:tcPr>
          <w:p w:rsidR="00FA1CA9" w:rsidRPr="00A90F24" w:rsidRDefault="00FA1CA9" w:rsidP="0008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916BF2">
              <w:rPr>
                <w:rFonts w:eastAsiaTheme="majorEastAsia"/>
                <w:sz w:val="18"/>
                <w:szCs w:val="18"/>
              </w:rPr>
              <w:t>260050612000002</w:t>
            </w:r>
          </w:p>
        </w:tc>
        <w:tc>
          <w:tcPr>
            <w:tcW w:w="2700" w:type="dxa"/>
          </w:tcPr>
          <w:p w:rsidR="00FA1CA9" w:rsidRPr="00D606AD" w:rsidRDefault="00FA1CA9" w:rsidP="0008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D606AD">
              <w:rPr>
                <w:rFonts w:cs="TT1B1t00"/>
                <w:sz w:val="18"/>
                <w:szCs w:val="18"/>
                <w:lang w:bidi="th-TH"/>
              </w:rPr>
              <w:t>The unique id that this search received in our system</w:t>
            </w:r>
          </w:p>
        </w:tc>
      </w:tr>
      <w:tr w:rsidR="00FA1CA9" w:rsidRPr="00A90F24" w:rsidTr="00FA1C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A1CA9" w:rsidRPr="00892FEB" w:rsidRDefault="00FA1CA9" w:rsidP="00086AA4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FA1CA9" w:rsidRPr="00892FEB" w:rsidRDefault="00FA1CA9" w:rsidP="00086A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FA1CA9" w:rsidRPr="00892FEB" w:rsidRDefault="00FA1CA9" w:rsidP="00086A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892FEB">
              <w:rPr>
                <w:rFonts w:eastAsiaTheme="majorEastAsia"/>
                <w:sz w:val="18"/>
                <w:szCs w:val="18"/>
              </w:rPr>
              <w:t>status</w:t>
            </w:r>
          </w:p>
        </w:tc>
        <w:tc>
          <w:tcPr>
            <w:tcW w:w="1080" w:type="dxa"/>
          </w:tcPr>
          <w:p w:rsidR="00FA1CA9" w:rsidRPr="00892FEB" w:rsidRDefault="00FA1CA9" w:rsidP="00086A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892FEB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FA1CA9" w:rsidRPr="00892FEB" w:rsidRDefault="007F73F0" w:rsidP="00086A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892FEB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FA1CA9" w:rsidRPr="00A90F24" w:rsidRDefault="00FA1CA9" w:rsidP="00086A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401</w:t>
            </w:r>
          </w:p>
        </w:tc>
        <w:tc>
          <w:tcPr>
            <w:tcW w:w="2700" w:type="dxa"/>
          </w:tcPr>
          <w:p w:rsidR="00FA1CA9" w:rsidRDefault="00FA1CA9" w:rsidP="007157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112BC0">
              <w:rPr>
                <w:rFonts w:cs="TT1B1t00"/>
                <w:sz w:val="18"/>
                <w:szCs w:val="18"/>
                <w:lang w:bidi="th-TH"/>
              </w:rPr>
              <w:t>Details</w:t>
            </w:r>
            <w:r>
              <w:rPr>
                <w:rFonts w:cs="TT1B1t00"/>
                <w:sz w:val="18"/>
                <w:szCs w:val="18"/>
                <w:lang w:bidi="th-TH"/>
              </w:rPr>
              <w:t xml:space="preserve"> are on </w:t>
            </w:r>
            <w:r w:rsidRPr="00A66D01">
              <w:rPr>
                <w:rFonts w:cs="TT1B1t00"/>
                <w:sz w:val="18"/>
                <w:szCs w:val="18"/>
                <w:lang w:bidi="th-TH"/>
              </w:rPr>
              <w:t>Response Codes</w:t>
            </w:r>
            <w:r>
              <w:rPr>
                <w:rFonts w:cs="TT1B1t00"/>
                <w:sz w:val="18"/>
                <w:szCs w:val="18"/>
                <w:lang w:bidi="th-TH"/>
              </w:rPr>
              <w:t xml:space="preserve"> Part</w:t>
            </w:r>
            <w:r w:rsidR="00A66D01">
              <w:rPr>
                <w:rFonts w:cs="TT1B1t00"/>
                <w:sz w:val="18"/>
                <w:szCs w:val="18"/>
                <w:lang w:bidi="th-TH"/>
              </w:rPr>
              <w:t xml:space="preserve"> (Appendix)</w:t>
            </w:r>
          </w:p>
          <w:p w:rsidR="00FA1CA9" w:rsidRPr="00B93603" w:rsidRDefault="00FA1CA9" w:rsidP="007157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b/>
                <w:bCs/>
                <w:sz w:val="18"/>
                <w:szCs w:val="18"/>
                <w:lang w:bidi="th-TH"/>
              </w:rPr>
            </w:pPr>
            <w:r w:rsidRPr="00B93603">
              <w:rPr>
                <w:rFonts w:cs="TT1B1t00"/>
                <w:b/>
                <w:bCs/>
                <w:sz w:val="18"/>
                <w:szCs w:val="18"/>
                <w:lang w:bidi="th-TH"/>
              </w:rPr>
              <w:t xml:space="preserve">Note: </w:t>
            </w:r>
            <w:r>
              <w:rPr>
                <w:rFonts w:cs="TT1B1t00"/>
                <w:b/>
                <w:bCs/>
                <w:sz w:val="18"/>
                <w:szCs w:val="18"/>
                <w:lang w:bidi="th-TH"/>
              </w:rPr>
              <w:t>The status for this response will not have status = 200 and in case of success, we will return status = 202</w:t>
            </w:r>
          </w:p>
        </w:tc>
      </w:tr>
      <w:tr w:rsidR="00FA1CA9" w:rsidRPr="00A90F24" w:rsidTr="00FA1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A1CA9" w:rsidRPr="00892FEB" w:rsidRDefault="00FA1CA9" w:rsidP="00086AA4">
            <w:pPr>
              <w:ind w:right="-18"/>
              <w:rPr>
                <w:sz w:val="18"/>
                <w:szCs w:val="18"/>
              </w:rPr>
            </w:pPr>
            <w:r w:rsidRPr="00892FEB">
              <w:rPr>
                <w:sz w:val="18"/>
                <w:szCs w:val="18"/>
              </w:rPr>
              <w:t>ErrorMessages</w:t>
            </w:r>
          </w:p>
        </w:tc>
        <w:tc>
          <w:tcPr>
            <w:tcW w:w="1890" w:type="dxa"/>
          </w:tcPr>
          <w:p w:rsidR="00FA1CA9" w:rsidRPr="00892FEB" w:rsidRDefault="00892FEB" w:rsidP="0008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892FEB">
              <w:rPr>
                <w:rFonts w:cs="Courier New"/>
                <w:noProof/>
                <w:sz w:val="18"/>
                <w:szCs w:val="18"/>
                <w:lang w:bidi="th-TH"/>
              </w:rPr>
              <w:t>AvailabilityLongResponseV2</w:t>
            </w:r>
          </w:p>
        </w:tc>
        <w:tc>
          <w:tcPr>
            <w:tcW w:w="990" w:type="dxa"/>
          </w:tcPr>
          <w:p w:rsidR="00FA1CA9" w:rsidRPr="00892FEB" w:rsidRDefault="00FA1CA9" w:rsidP="0008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FA1CA9" w:rsidRPr="00892FEB" w:rsidRDefault="0000792F" w:rsidP="0008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892FEB">
              <w:rPr>
                <w:rFonts w:eastAsiaTheme="majorEastAsia"/>
                <w:sz w:val="18"/>
                <w:szCs w:val="18"/>
              </w:rPr>
              <w:t>N</w:t>
            </w:r>
          </w:p>
        </w:tc>
        <w:tc>
          <w:tcPr>
            <w:tcW w:w="1170" w:type="dxa"/>
          </w:tcPr>
          <w:p w:rsidR="00FA1CA9" w:rsidRPr="00892FEB" w:rsidRDefault="00FA1CA9" w:rsidP="0008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980" w:type="dxa"/>
          </w:tcPr>
          <w:p w:rsidR="00FA1CA9" w:rsidRPr="00A90F24" w:rsidRDefault="00FA1CA9" w:rsidP="0008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2700" w:type="dxa"/>
          </w:tcPr>
          <w:p w:rsidR="00FA1CA9" w:rsidRPr="00D606AD" w:rsidRDefault="00FA1CA9" w:rsidP="0008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A1CA9" w:rsidRPr="00A90F24" w:rsidTr="00FA1C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A1CA9" w:rsidRPr="00304458" w:rsidRDefault="00FA1CA9" w:rsidP="001345E0">
            <w:pPr>
              <w:ind w:right="-18"/>
              <w:rPr>
                <w:sz w:val="18"/>
                <w:szCs w:val="18"/>
              </w:rPr>
            </w:pPr>
            <w:r w:rsidRPr="00304458">
              <w:rPr>
                <w:sz w:val="18"/>
                <w:szCs w:val="18"/>
              </w:rPr>
              <w:t>ErrorMessage</w:t>
            </w:r>
          </w:p>
        </w:tc>
        <w:tc>
          <w:tcPr>
            <w:tcW w:w="1890" w:type="dxa"/>
          </w:tcPr>
          <w:p w:rsidR="00FA1CA9" w:rsidRPr="00304458" w:rsidRDefault="00FA1CA9" w:rsidP="00134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urier New"/>
                <w:noProof/>
                <w:sz w:val="18"/>
                <w:szCs w:val="18"/>
                <w:lang w:bidi="th-TH"/>
              </w:rPr>
            </w:pPr>
            <w:r w:rsidRPr="00304458">
              <w:rPr>
                <w:sz w:val="18"/>
                <w:szCs w:val="18"/>
              </w:rPr>
              <w:t>ErrorMessages</w:t>
            </w:r>
          </w:p>
        </w:tc>
        <w:tc>
          <w:tcPr>
            <w:tcW w:w="990" w:type="dxa"/>
          </w:tcPr>
          <w:p w:rsidR="00FA1CA9" w:rsidRPr="00304458" w:rsidRDefault="00FA1CA9" w:rsidP="00134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080" w:type="dxa"/>
          </w:tcPr>
          <w:p w:rsidR="00FA1CA9" w:rsidRPr="00304458" w:rsidRDefault="00DD489C" w:rsidP="00134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FA1CA9" w:rsidRPr="00304458" w:rsidRDefault="00FA1CA9" w:rsidP="00134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304458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FA1CA9" w:rsidRPr="00304458" w:rsidRDefault="00FA1CA9" w:rsidP="00134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304458">
              <w:rPr>
                <w:rFonts w:cs="Courier New"/>
                <w:noProof/>
                <w:sz w:val="18"/>
                <w:szCs w:val="18"/>
                <w:lang w:bidi="th-TH"/>
              </w:rPr>
              <w:t>Parameter Type is not valid</w:t>
            </w:r>
          </w:p>
        </w:tc>
        <w:tc>
          <w:tcPr>
            <w:tcW w:w="2700" w:type="dxa"/>
          </w:tcPr>
          <w:p w:rsidR="00FA1CA9" w:rsidRPr="00304458" w:rsidRDefault="00FA1CA9" w:rsidP="007157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304458">
              <w:rPr>
                <w:rFonts w:cs="TT1B1t00"/>
                <w:sz w:val="18"/>
                <w:szCs w:val="18"/>
                <w:lang w:bidi="th-TH"/>
              </w:rPr>
              <w:t>Details are on Response Body Part</w:t>
            </w:r>
            <w:r w:rsidR="00A66D01" w:rsidRPr="00304458">
              <w:rPr>
                <w:rFonts w:cs="TT1B1t00"/>
                <w:sz w:val="18"/>
                <w:szCs w:val="18"/>
                <w:lang w:bidi="th-TH"/>
              </w:rPr>
              <w:t xml:space="preserve"> (Appendix)</w:t>
            </w:r>
          </w:p>
        </w:tc>
      </w:tr>
      <w:tr w:rsidR="00FA1CA9" w:rsidRPr="009D7FA0" w:rsidTr="00FA1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A1CA9" w:rsidRPr="00304458" w:rsidRDefault="00FA1CA9" w:rsidP="001345E0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FA1CA9" w:rsidRPr="00304458" w:rsidRDefault="00FA1CA9" w:rsidP="00134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noProof/>
                <w:sz w:val="18"/>
                <w:szCs w:val="18"/>
                <w:lang w:bidi="th-TH"/>
              </w:rPr>
            </w:pPr>
          </w:p>
        </w:tc>
        <w:tc>
          <w:tcPr>
            <w:tcW w:w="990" w:type="dxa"/>
          </w:tcPr>
          <w:p w:rsidR="00FA1CA9" w:rsidRPr="00304458" w:rsidRDefault="00FA1CA9" w:rsidP="00134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304458">
              <w:rPr>
                <w:rFonts w:eastAsiaTheme="majorEastAsia"/>
                <w:sz w:val="18"/>
                <w:szCs w:val="18"/>
              </w:rPr>
              <w:t>id</w:t>
            </w:r>
          </w:p>
        </w:tc>
        <w:tc>
          <w:tcPr>
            <w:tcW w:w="1080" w:type="dxa"/>
          </w:tcPr>
          <w:p w:rsidR="00FA1CA9" w:rsidRPr="00304458" w:rsidRDefault="00DD489C" w:rsidP="00134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FA1CA9" w:rsidRPr="00304458" w:rsidRDefault="00FA1CA9" w:rsidP="00134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304458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FA1CA9" w:rsidRPr="00304458" w:rsidRDefault="00FA1CA9" w:rsidP="00134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304458">
              <w:rPr>
                <w:rFonts w:eastAsiaTheme="majorEastAsia"/>
                <w:sz w:val="18"/>
                <w:szCs w:val="18"/>
              </w:rPr>
              <w:t>101</w:t>
            </w:r>
          </w:p>
        </w:tc>
        <w:tc>
          <w:tcPr>
            <w:tcW w:w="2700" w:type="dxa"/>
          </w:tcPr>
          <w:p w:rsidR="00FA1CA9" w:rsidRPr="00304458" w:rsidRDefault="00FA1CA9" w:rsidP="00715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T1B1t00"/>
                <w:sz w:val="18"/>
                <w:szCs w:val="18"/>
                <w:lang w:bidi="th-TH"/>
              </w:rPr>
            </w:pPr>
            <w:r w:rsidRPr="00304458">
              <w:rPr>
                <w:rFonts w:cs="TT1B1t00"/>
                <w:sz w:val="18"/>
                <w:szCs w:val="18"/>
                <w:lang w:bidi="th-TH"/>
              </w:rPr>
              <w:t>Details are on Response Body Part</w:t>
            </w:r>
            <w:r w:rsidR="00A66D01" w:rsidRPr="00304458">
              <w:rPr>
                <w:rFonts w:cs="TT1B1t00"/>
                <w:sz w:val="18"/>
                <w:szCs w:val="18"/>
                <w:lang w:bidi="th-TH"/>
              </w:rPr>
              <w:t xml:space="preserve"> (Appendix)</w:t>
            </w:r>
          </w:p>
        </w:tc>
      </w:tr>
    </w:tbl>
    <w:p w:rsidR="00086AA4" w:rsidRDefault="00086AA4" w:rsidP="009B6834">
      <w:pPr>
        <w:pStyle w:val="Heading1"/>
        <w:sectPr w:rsidR="00086AA4" w:rsidSect="00086AA4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C6708D" w:rsidRDefault="003A220D" w:rsidP="00267CA7">
      <w:pPr>
        <w:pStyle w:val="Heading2"/>
      </w:pPr>
      <w:bookmarkStart w:id="79" w:name="_Toc301949847"/>
      <w:r>
        <w:lastRenderedPageBreak/>
        <w:t>GetResult</w:t>
      </w:r>
      <w:r w:rsidR="00F14224">
        <w:t xml:space="preserve"> </w:t>
      </w:r>
      <w:r w:rsidR="00C6708D" w:rsidRPr="00B313D8">
        <w:t>Re</w:t>
      </w:r>
      <w:r w:rsidR="00EB2A43" w:rsidRPr="00B313D8">
        <w:t>quest</w:t>
      </w:r>
      <w:r w:rsidR="00C6708D" w:rsidRPr="00B313D8">
        <w:t xml:space="preserve"> (</w:t>
      </w:r>
      <w:r w:rsidR="00EB2A43" w:rsidRPr="00B313D8">
        <w:t>for getting long r</w:t>
      </w:r>
      <w:r w:rsidR="00C6708D" w:rsidRPr="00B313D8">
        <w:t>esult</w:t>
      </w:r>
      <w:r w:rsidR="00462D7F" w:rsidRPr="00B313D8">
        <w:t xml:space="preserve"> by using searchid)</w:t>
      </w:r>
      <w:bookmarkEnd w:id="79"/>
    </w:p>
    <w:p w:rsidR="00FB0A39" w:rsidRDefault="00FB0A39" w:rsidP="00FB0A39"/>
    <w:p w:rsidR="00FB0A39" w:rsidRPr="00267CA7" w:rsidRDefault="00FB0A39" w:rsidP="00BE4118">
      <w:pPr>
        <w:pStyle w:val="Heading3"/>
      </w:pPr>
      <w:bookmarkStart w:id="80" w:name="_Toc294274621"/>
      <w:bookmarkStart w:id="81" w:name="_Toc294281498"/>
      <w:bookmarkStart w:id="82" w:name="_Toc301949848"/>
      <w:r w:rsidRPr="00267CA7">
        <w:t>XML GetResult Work Flow</w:t>
      </w:r>
      <w:bookmarkEnd w:id="80"/>
      <w:bookmarkEnd w:id="81"/>
      <w:bookmarkEnd w:id="82"/>
    </w:p>
    <w:p w:rsidR="00FB0A39" w:rsidRDefault="00F9052E" w:rsidP="00FB0A39">
      <w:r>
        <w:rPr>
          <w:noProof/>
          <w:lang w:bidi="th-TH"/>
        </w:rPr>
        <w:pict>
          <v:roundrect id="_x0000_s1062" style="position:absolute;margin-left:205.35pt;margin-top:11.15pt;width:94pt;height:50.05pt;z-index:251694080" arcsize="10923f" fillcolor="white [3201]" strokecolor="#4bacc6 [3208]" strokeweight="5pt">
            <v:stroke linestyle="thickThin"/>
            <v:shadow color="#868686"/>
            <v:textbox style="mso-next-textbox:#_x0000_s1062">
              <w:txbxContent>
                <w:p w:rsidR="0044258E" w:rsidRDefault="0044258E" w:rsidP="00FB0A39">
                  <w:r>
                    <w:t>XML Schema Validation</w:t>
                  </w:r>
                </w:p>
              </w:txbxContent>
            </v:textbox>
          </v:roundrect>
        </w:pict>
      </w:r>
      <w:r>
        <w:rPr>
          <w:noProof/>
          <w:lang w:bidi="th-TH"/>
        </w:rPr>
        <w:pict>
          <v:roundrect id="_x0000_s1064" style="position:absolute;margin-left:356.95pt;margin-top:11.15pt;width:134.65pt;height:50.05pt;z-index:251696128" arcsize="10923f" fillcolor="white [3201]" strokecolor="#4bacc6 [3208]" strokeweight="5pt">
            <v:stroke linestyle="thickThin"/>
            <v:shadow color="#868686"/>
            <v:textbox style="mso-next-textbox:#_x0000_s1064">
              <w:txbxContent>
                <w:p w:rsidR="0044258E" w:rsidRDefault="0044258E" w:rsidP="00FB0A39">
                  <w:r>
                    <w:t>Return XML Availability (Long Response)</w:t>
                  </w:r>
                </w:p>
              </w:txbxContent>
            </v:textbox>
          </v:roundrect>
        </w:pict>
      </w:r>
      <w:r>
        <w:rPr>
          <w:noProof/>
          <w:lang w:bidi="th-TH"/>
        </w:rPr>
        <w:pict>
          <v:roundrect id="_x0000_s1060" style="position:absolute;margin-left:19.5pt;margin-top:11.15pt;width:128.1pt;height:45.5pt;z-index:251692032" arcsize="10923f" fillcolor="white [3201]" strokecolor="#4bacc6 [3208]" strokeweight="5pt">
            <v:stroke linestyle="thickThin"/>
            <v:shadow color="#868686"/>
            <v:textbox style="mso-next-textbox:#_x0000_s1060">
              <w:txbxContent>
                <w:p w:rsidR="0044258E" w:rsidRDefault="0044258E" w:rsidP="00FB0A39">
                  <w:r>
                    <w:t>XML AvailabilityResult Request</w:t>
                  </w:r>
                </w:p>
              </w:txbxContent>
            </v:textbox>
          </v:roundrect>
        </w:pict>
      </w:r>
    </w:p>
    <w:p w:rsidR="00FB0A39" w:rsidRDefault="00F9052E" w:rsidP="00FB0A39">
      <w:r>
        <w:rPr>
          <w:noProof/>
          <w:lang w:bidi="th-TH"/>
        </w:rPr>
        <w:pict>
          <v:shape id="_x0000_s1063" type="#_x0000_t13" style="position:absolute;margin-left:310.25pt;margin-top:10.75pt;width:33.35pt;height:12.9pt;z-index:251695104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>
        <w:rPr>
          <w:noProof/>
          <w:lang w:bidi="th-TH"/>
        </w:rPr>
        <w:pict>
          <v:shape id="_x0000_s1061" type="#_x0000_t13" style="position:absolute;margin-left:160.35pt;margin-top:10.75pt;width:33.35pt;height:12.9pt;z-index:251693056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 w:rsidR="00FB0A39">
        <w:t xml:space="preserve">                                                                                                                      </w:t>
      </w:r>
    </w:p>
    <w:p w:rsidR="00FB0A39" w:rsidRDefault="00FB0A39" w:rsidP="00FB0A39"/>
    <w:p w:rsidR="00FB0A39" w:rsidRDefault="00FB0A39" w:rsidP="00267CA7">
      <w:pPr>
        <w:pStyle w:val="Heading2"/>
      </w:pPr>
    </w:p>
    <w:p w:rsidR="00C6708D" w:rsidRPr="00267CA7" w:rsidRDefault="00C6708D" w:rsidP="00BE4118">
      <w:pPr>
        <w:pStyle w:val="Heading3"/>
      </w:pPr>
      <w:bookmarkStart w:id="83" w:name="_Toc294274622"/>
      <w:bookmarkStart w:id="84" w:name="_Toc294281499"/>
      <w:bookmarkStart w:id="85" w:name="_Toc301949849"/>
      <w:r w:rsidRPr="00267CA7">
        <w:t>Re</w:t>
      </w:r>
      <w:r w:rsidR="00C0342D" w:rsidRPr="00267CA7">
        <w:t xml:space="preserve">quest </w:t>
      </w:r>
      <w:r w:rsidRPr="00267CA7">
        <w:t>Sample</w:t>
      </w:r>
      <w:bookmarkEnd w:id="83"/>
      <w:bookmarkEnd w:id="84"/>
      <w:bookmarkEnd w:id="85"/>
    </w:p>
    <w:p w:rsidR="00A12781" w:rsidRDefault="00A12781" w:rsidP="00A1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>&lt;?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xml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version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1.0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encoding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utf-8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?&gt;</w:t>
      </w:r>
    </w:p>
    <w:p w:rsidR="00A12781" w:rsidRDefault="00A12781" w:rsidP="00A1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>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GetResultsRequestV2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siteid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123456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apikey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00000000-0000-0000-0000-000000000000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xmlns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http://xml.agoda.com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xmlns:xsi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http://www.w3.org/2001/XMLSchema-instance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A12781" w:rsidRDefault="00A12781" w:rsidP="00A1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Search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id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260050612000002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/&gt;</w:t>
      </w:r>
    </w:p>
    <w:p w:rsidR="00A12781" w:rsidRDefault="00A12781" w:rsidP="00A1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 &lt;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Selection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sort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Name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page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2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pagesize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10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bidi="th-TH"/>
        </w:rPr>
        <w:t>currency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=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USD</w:t>
      </w:r>
      <w:r>
        <w:rPr>
          <w:rFonts w:ascii="Courier New" w:hAnsi="Courier New" w:cs="Courier New"/>
          <w:noProof/>
          <w:szCs w:val="20"/>
          <w:lang w:bidi="th-TH"/>
        </w:rPr>
        <w:t>"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 xml:space="preserve"> /&gt; </w:t>
      </w:r>
    </w:p>
    <w:p w:rsidR="00F0296A" w:rsidRDefault="00A12781" w:rsidP="00A12781">
      <w:pPr>
        <w:rPr>
          <w:rFonts w:ascii="Courier New" w:hAnsi="Courier New" w:cs="Courier New"/>
          <w:noProof/>
          <w:color w:val="0000FF"/>
          <w:szCs w:val="20"/>
          <w:lang w:bidi="th-TH"/>
        </w:rPr>
      </w:pPr>
      <w:r>
        <w:rPr>
          <w:rFonts w:ascii="Courier New" w:hAnsi="Courier New" w:cs="Courier New"/>
          <w:noProof/>
          <w:color w:val="0000FF"/>
          <w:szCs w:val="20"/>
          <w:lang w:bidi="th-TH"/>
        </w:rPr>
        <w:t>&lt;/</w:t>
      </w:r>
      <w:r>
        <w:rPr>
          <w:rFonts w:ascii="Courier New" w:hAnsi="Courier New" w:cs="Courier New"/>
          <w:noProof/>
          <w:color w:val="A31515"/>
          <w:szCs w:val="20"/>
          <w:lang w:bidi="th-TH"/>
        </w:rPr>
        <w:t>GetResultsRequestV2</w:t>
      </w:r>
      <w:r>
        <w:rPr>
          <w:rFonts w:ascii="Courier New" w:hAnsi="Courier New" w:cs="Courier New"/>
          <w:noProof/>
          <w:color w:val="0000FF"/>
          <w:szCs w:val="20"/>
          <w:lang w:bidi="th-TH"/>
        </w:rPr>
        <w:t>&gt;</w:t>
      </w:r>
    </w:p>
    <w:p w:rsidR="00A12781" w:rsidRDefault="00A12781" w:rsidP="00A12781">
      <w:pPr>
        <w:rPr>
          <w:rFonts w:ascii="Courier New" w:hAnsi="Courier New" w:cs="Courier New"/>
          <w:noProof/>
          <w:color w:val="0000FF"/>
          <w:szCs w:val="20"/>
          <w:lang w:bidi="th-TH"/>
        </w:rPr>
      </w:pPr>
    </w:p>
    <w:p w:rsidR="00F0296A" w:rsidRPr="00267CA7" w:rsidRDefault="00F0296A" w:rsidP="00F0296A">
      <w:pPr>
        <w:pStyle w:val="Heading3"/>
      </w:pPr>
      <w:bookmarkStart w:id="86" w:name="_Toc294274623"/>
      <w:bookmarkStart w:id="87" w:name="_Toc294281500"/>
      <w:bookmarkStart w:id="88" w:name="_Toc301949850"/>
      <w:r w:rsidRPr="00267CA7">
        <w:t xml:space="preserve">XML </w:t>
      </w:r>
      <w:r>
        <w:t xml:space="preserve">Schema </w:t>
      </w:r>
      <w:r w:rsidRPr="00267CA7">
        <w:t>Valida</w:t>
      </w:r>
      <w:r w:rsidR="00F06931">
        <w:t xml:space="preserve">tion Work Flow for </w:t>
      </w:r>
      <w:r w:rsidR="004F7071">
        <w:t xml:space="preserve">GetResult </w:t>
      </w:r>
      <w:r w:rsidRPr="00267CA7">
        <w:t>Request</w:t>
      </w:r>
      <w:bookmarkEnd w:id="86"/>
      <w:bookmarkEnd w:id="87"/>
      <w:bookmarkEnd w:id="88"/>
      <w:r w:rsidRPr="00267CA7">
        <w:t xml:space="preserve"> </w:t>
      </w:r>
    </w:p>
    <w:p w:rsidR="00F0296A" w:rsidRDefault="00F9052E" w:rsidP="00F0296A">
      <w:r>
        <w:rPr>
          <w:noProof/>
          <w:lang w:bidi="th-TH"/>
        </w:rPr>
        <w:pict>
          <v:roundrect id="_x0000_s1150" style="position:absolute;margin-left:222.8pt;margin-top:9.25pt;width:184.2pt;height:209.95pt;z-index:251773952" arcsize="10923f" fillcolor="white [3201]" strokecolor="#4bacc6 [3208]" strokeweight="2.5pt">
            <v:shadow color="#868686"/>
          </v:roundrect>
        </w:pict>
      </w:r>
    </w:p>
    <w:p w:rsidR="00F0296A" w:rsidRDefault="00F9052E" w:rsidP="00F0296A">
      <w:r>
        <w:rPr>
          <w:noProof/>
          <w:lang w:bidi="th-TH"/>
        </w:rPr>
        <w:pict>
          <v:roundrect id="_x0000_s1153" style="position:absolute;margin-left:236.8pt;margin-top:.4pt;width:154.25pt;height:45.2pt;z-index:251777024" arcsize="10923f" fillcolor="white [3201]" strokecolor="#4bacc6 [3208]" strokeweight="5pt">
            <v:stroke linestyle="thickThin"/>
            <v:shadow color="#868686"/>
            <v:textbox style="mso-next-textbox:#_x0000_s1153">
              <w:txbxContent>
                <w:p w:rsidR="0044258E" w:rsidRDefault="0044258E" w:rsidP="00F0296A">
                  <w:r>
                    <w:t>1. Validate data type for all elements/attributes</w:t>
                  </w:r>
                </w:p>
              </w:txbxContent>
            </v:textbox>
          </v:roundrect>
        </w:pict>
      </w:r>
      <w:r w:rsidR="00F0296A">
        <w:t xml:space="preserve">                                                                                                      </w:t>
      </w:r>
    </w:p>
    <w:p w:rsidR="00F0296A" w:rsidRDefault="00F0296A" w:rsidP="00F0296A"/>
    <w:p w:rsidR="00F0296A" w:rsidRDefault="00F9052E" w:rsidP="00F0296A">
      <w:r>
        <w:rPr>
          <w:noProof/>
          <w:lang w:bidi="th-TH"/>
        </w:rPr>
        <w:pict>
          <v:roundrect id="_x0000_s1154" style="position:absolute;margin-left:236.8pt;margin-top:12.6pt;width:154.25pt;height:34.1pt;z-index:251778048" arcsize="10923f" fillcolor="white [3201]" strokecolor="#4bacc6 [3208]" strokeweight="5pt">
            <v:stroke linestyle="thickThin"/>
            <v:shadow color="#868686"/>
            <v:textbox style="mso-next-textbox:#_x0000_s1154">
              <w:txbxContent>
                <w:p w:rsidR="0044258E" w:rsidRDefault="0044258E" w:rsidP="00F0296A">
                  <w:r>
                    <w:t>2. Validate sort’s data</w:t>
                  </w:r>
                </w:p>
              </w:txbxContent>
            </v:textbox>
          </v:roundrect>
        </w:pict>
      </w:r>
    </w:p>
    <w:p w:rsidR="00F0296A" w:rsidRDefault="00F9052E" w:rsidP="00F0296A">
      <w:r>
        <w:rPr>
          <w:noProof/>
          <w:lang w:bidi="th-TH"/>
        </w:rPr>
        <w:pict>
          <v:roundrect id="_x0000_s1151" style="position:absolute;margin-left:19.5pt;margin-top:6.3pt;width:94.9pt;height:50.05pt;z-index:251774976" arcsize="10923f" fillcolor="white [3201]" strokecolor="#4bacc6 [3208]" strokeweight="5pt">
            <v:stroke linestyle="thickThin"/>
            <v:shadow color="#868686"/>
            <v:textbox style="mso-next-textbox:#_x0000_s1151">
              <w:txbxContent>
                <w:p w:rsidR="0044258E" w:rsidRDefault="0044258E" w:rsidP="00F0296A">
                  <w:r>
                    <w:t>XML Schema Validation</w:t>
                  </w:r>
                </w:p>
              </w:txbxContent>
            </v:textbox>
          </v:roundrect>
        </w:pict>
      </w:r>
    </w:p>
    <w:p w:rsidR="00F0296A" w:rsidRDefault="00F9052E" w:rsidP="00F0296A">
      <w:r>
        <w:rPr>
          <w:noProof/>
          <w:lang w:bidi="th-TH"/>
        </w:rPr>
        <w:pict>
          <v:roundrect id="_x0000_s1155" style="position:absolute;margin-left:236.8pt;margin-top:14pt;width:154.25pt;height:43.95pt;z-index:251779072" arcsize="10923f" fillcolor="white [3201]" strokecolor="#4bacc6 [3208]" strokeweight="5pt">
            <v:stroke linestyle="thickThin"/>
            <v:shadow color="#868686"/>
            <v:textbox style="mso-next-textbox:#_x0000_s1155">
              <w:txbxContent>
                <w:p w:rsidR="0044258E" w:rsidRDefault="0044258E" w:rsidP="00F0296A">
                  <w:r>
                    <w:t>3. Validate API key’s format</w:t>
                  </w:r>
                </w:p>
              </w:txbxContent>
            </v:textbox>
          </v:roundrect>
        </w:pict>
      </w:r>
      <w:r>
        <w:rPr>
          <w:noProof/>
          <w:lang w:bidi="th-TH"/>
        </w:rPr>
        <w:pict>
          <v:shape id="_x0000_s1152" type="#_x0000_t13" style="position:absolute;margin-left:152.35pt;margin-top:4.2pt;width:33.35pt;height:12.9pt;z-index:251776000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</w:p>
    <w:p w:rsidR="00F0296A" w:rsidRDefault="00F0296A" w:rsidP="00F0296A"/>
    <w:p w:rsidR="00F0296A" w:rsidRDefault="00F0296A" w:rsidP="00F0296A"/>
    <w:p w:rsidR="00F0296A" w:rsidRDefault="00F9052E" w:rsidP="00F0296A">
      <w:r>
        <w:rPr>
          <w:noProof/>
          <w:lang w:bidi="th-TH"/>
        </w:rPr>
        <w:pict>
          <v:roundrect id="_x0000_s1203" style="position:absolute;margin-left:237.55pt;margin-top:6.35pt;width:154.25pt;height:41.05pt;z-index:251832320" arcsize="10923f" fillcolor="white [3201]" strokecolor="#4bacc6 [3208]" strokeweight="5pt">
            <v:stroke linestyle="thickThin"/>
            <v:shadow color="#868686"/>
            <v:textbox style="mso-next-textbox:#_x0000_s1203">
              <w:txbxContent>
                <w:p w:rsidR="0044258E" w:rsidRDefault="0044258E" w:rsidP="0077295B">
                  <w:r>
                    <w:t>4. Validate currency’s data</w:t>
                  </w:r>
                </w:p>
              </w:txbxContent>
            </v:textbox>
          </v:roundrect>
        </w:pict>
      </w:r>
    </w:p>
    <w:p w:rsidR="00F0296A" w:rsidRDefault="00F0296A" w:rsidP="00F0296A"/>
    <w:p w:rsidR="0077295B" w:rsidRDefault="0077295B" w:rsidP="00F0296A"/>
    <w:p w:rsidR="0077295B" w:rsidRDefault="0077295B" w:rsidP="00F0296A"/>
    <w:p w:rsidR="0077295B" w:rsidRDefault="0077295B" w:rsidP="00F0296A"/>
    <w:p w:rsidR="0077295B" w:rsidRDefault="0077295B" w:rsidP="00F0296A"/>
    <w:p w:rsidR="00F0296A" w:rsidRDefault="00F0296A" w:rsidP="004F6B65">
      <w:pPr>
        <w:pStyle w:val="ListParagraph"/>
        <w:numPr>
          <w:ilvl w:val="0"/>
          <w:numId w:val="5"/>
        </w:numPr>
      </w:pPr>
      <w:r>
        <w:lastRenderedPageBreak/>
        <w:t>Validate data type for all element/attribute</w:t>
      </w:r>
    </w:p>
    <w:p w:rsidR="00F0296A" w:rsidRDefault="00F0296A" w:rsidP="00F0296A">
      <w:pPr>
        <w:pStyle w:val="ListParagraph"/>
      </w:pPr>
      <w:r>
        <w:t>Validate</w:t>
      </w:r>
      <w:r w:rsidRPr="00E561A2">
        <w:t xml:space="preserve"> </w:t>
      </w:r>
      <w:r>
        <w:t>data type for all elements or attributes as per request parameter table below.</w:t>
      </w:r>
    </w:p>
    <w:p w:rsidR="00F0296A" w:rsidRDefault="00F0296A" w:rsidP="00F0296A">
      <w:pPr>
        <w:pStyle w:val="ListParagraph"/>
      </w:pPr>
    </w:p>
    <w:p w:rsidR="00F0296A" w:rsidRDefault="00F0296A" w:rsidP="004F6B65">
      <w:pPr>
        <w:pStyle w:val="ListParagraph"/>
        <w:numPr>
          <w:ilvl w:val="0"/>
          <w:numId w:val="5"/>
        </w:numPr>
      </w:pPr>
      <w:r>
        <w:t>Validate sort’s data</w:t>
      </w:r>
    </w:p>
    <w:p w:rsidR="00F0296A" w:rsidRDefault="00F0296A" w:rsidP="00F0296A">
      <w:pPr>
        <w:pStyle w:val="ListParagraph"/>
      </w:pPr>
      <w:r>
        <w:t>Validate by accepting sort’s data as per request parameter table below.</w:t>
      </w:r>
    </w:p>
    <w:p w:rsidR="00F0296A" w:rsidRDefault="00F0296A" w:rsidP="00F0296A">
      <w:pPr>
        <w:pStyle w:val="ListParagraph"/>
      </w:pPr>
    </w:p>
    <w:p w:rsidR="00F0296A" w:rsidRDefault="00F0296A" w:rsidP="004F6B65">
      <w:pPr>
        <w:pStyle w:val="ListParagraph"/>
        <w:numPr>
          <w:ilvl w:val="0"/>
          <w:numId w:val="5"/>
        </w:numPr>
      </w:pPr>
      <w:r>
        <w:t>Validate API key</w:t>
      </w:r>
      <w:r w:rsidR="00B976C6">
        <w:t>’s</w:t>
      </w:r>
      <w:r>
        <w:t xml:space="preserve"> format</w:t>
      </w:r>
    </w:p>
    <w:p w:rsidR="00F0296A" w:rsidRDefault="00F0296A" w:rsidP="00F0296A">
      <w:pPr>
        <w:pStyle w:val="ListParagraph"/>
      </w:pPr>
      <w:r>
        <w:t xml:space="preserve">Validate by accepting format </w:t>
      </w:r>
      <w:r w:rsidRPr="00BA0D5D">
        <w:t>00000000-0000-0000-0000-000000000000</w:t>
      </w:r>
    </w:p>
    <w:p w:rsidR="00F0296A" w:rsidRDefault="00F0296A" w:rsidP="00F0296A">
      <w:pPr>
        <w:pStyle w:val="ListParagraph"/>
      </w:pPr>
      <w:r>
        <w:t>The zero (0) as per the example has possible value is A-Z or a-z or 0-9.</w:t>
      </w:r>
    </w:p>
    <w:p w:rsidR="0077295B" w:rsidRDefault="0077295B" w:rsidP="00F0296A">
      <w:pPr>
        <w:pStyle w:val="ListParagraph"/>
      </w:pPr>
    </w:p>
    <w:p w:rsidR="0077295B" w:rsidRDefault="0077295B" w:rsidP="004F6B65">
      <w:pPr>
        <w:pStyle w:val="ListParagraph"/>
        <w:numPr>
          <w:ilvl w:val="0"/>
          <w:numId w:val="5"/>
        </w:numPr>
      </w:pPr>
      <w:r>
        <w:t>Validate currency’s data</w:t>
      </w:r>
    </w:p>
    <w:p w:rsidR="0077295B" w:rsidRDefault="0077295B" w:rsidP="0077295B">
      <w:pPr>
        <w:pStyle w:val="ListParagraph"/>
      </w:pPr>
      <w:r>
        <w:t>Validate by accepting currency as per request parameter table below.</w:t>
      </w:r>
    </w:p>
    <w:p w:rsidR="00F0296A" w:rsidRPr="00C6708D" w:rsidRDefault="00F0296A" w:rsidP="00C6708D"/>
    <w:p w:rsidR="00F0296A" w:rsidRPr="00F0296A" w:rsidRDefault="00F0296A" w:rsidP="00F0296A">
      <w:pPr>
        <w:sectPr w:rsidR="00F0296A" w:rsidRPr="00F0296A" w:rsidSect="00C6708D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C6708D" w:rsidRPr="00267CA7" w:rsidRDefault="00C6708D" w:rsidP="00BE4118">
      <w:pPr>
        <w:pStyle w:val="Heading3"/>
      </w:pPr>
      <w:bookmarkStart w:id="89" w:name="_Toc294274624"/>
      <w:bookmarkStart w:id="90" w:name="_Toc294281501"/>
      <w:bookmarkStart w:id="91" w:name="_Toc301949851"/>
      <w:r w:rsidRPr="00267CA7">
        <w:lastRenderedPageBreak/>
        <w:t>Re</w:t>
      </w:r>
      <w:r w:rsidR="00C0342D" w:rsidRPr="00267CA7">
        <w:t>quest</w:t>
      </w:r>
      <w:r w:rsidRPr="00267CA7">
        <w:t xml:space="preserve"> Parameter</w:t>
      </w:r>
      <w:bookmarkEnd w:id="89"/>
      <w:bookmarkEnd w:id="90"/>
      <w:bookmarkEnd w:id="91"/>
    </w:p>
    <w:tbl>
      <w:tblPr>
        <w:tblStyle w:val="LightGrid-Accent5"/>
        <w:tblW w:w="11718" w:type="dxa"/>
        <w:tblLayout w:type="fixed"/>
        <w:tblLook w:val="04A0" w:firstRow="1" w:lastRow="0" w:firstColumn="1" w:lastColumn="0" w:noHBand="0" w:noVBand="1"/>
      </w:tblPr>
      <w:tblGrid>
        <w:gridCol w:w="1908"/>
        <w:gridCol w:w="1890"/>
        <w:gridCol w:w="990"/>
        <w:gridCol w:w="1080"/>
        <w:gridCol w:w="1170"/>
        <w:gridCol w:w="1980"/>
        <w:gridCol w:w="2700"/>
      </w:tblGrid>
      <w:tr w:rsidR="00F27BE2" w:rsidRPr="00CE2D1A" w:rsidTr="00F27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D9D9D9" w:themeFill="background1" w:themeFillShade="D9"/>
          </w:tcPr>
          <w:p w:rsidR="00F27BE2" w:rsidRPr="00CE2D1A" w:rsidRDefault="00F27BE2" w:rsidP="00196A76">
            <w:pPr>
              <w:ind w:right="-18"/>
              <w:rPr>
                <w:sz w:val="18"/>
                <w:szCs w:val="18"/>
              </w:rPr>
            </w:pPr>
            <w:r w:rsidRPr="00CE2D1A">
              <w:rPr>
                <w:sz w:val="18"/>
                <w:szCs w:val="18"/>
              </w:rPr>
              <w:t>Element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F27BE2" w:rsidRPr="00CE2D1A" w:rsidRDefault="00F27BE2" w:rsidP="00196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E2D1A">
              <w:rPr>
                <w:sz w:val="18"/>
                <w:szCs w:val="18"/>
              </w:rPr>
              <w:t>Parent Element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F27BE2" w:rsidRPr="00CE2D1A" w:rsidRDefault="00F27BE2" w:rsidP="00196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cs/>
                <w:lang w:bidi="th-TH"/>
              </w:rPr>
            </w:pPr>
            <w:r w:rsidRPr="00CE2D1A">
              <w:rPr>
                <w:sz w:val="18"/>
                <w:szCs w:val="18"/>
              </w:rPr>
              <w:t>Attribute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F27BE2" w:rsidRPr="00CE2D1A" w:rsidRDefault="00F27BE2" w:rsidP="00196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th-TH"/>
              </w:rPr>
            </w:pPr>
            <w:r w:rsidRPr="00CE2D1A">
              <w:rPr>
                <w:sz w:val="18"/>
                <w:szCs w:val="18"/>
                <w:lang w:bidi="th-TH"/>
              </w:rPr>
              <w:t>Required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F27BE2" w:rsidRPr="00CE2D1A" w:rsidRDefault="00F27BE2" w:rsidP="00196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E2D1A">
              <w:rPr>
                <w:sz w:val="18"/>
                <w:szCs w:val="18"/>
              </w:rPr>
              <w:t>Data Type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F27BE2" w:rsidRPr="00CE2D1A" w:rsidRDefault="00F27BE2" w:rsidP="00196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E2D1A">
              <w:rPr>
                <w:sz w:val="18"/>
                <w:szCs w:val="18"/>
              </w:rPr>
              <w:t>Example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F27BE2" w:rsidRPr="00CE2D1A" w:rsidRDefault="00F27BE2" w:rsidP="00196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E2D1A">
              <w:rPr>
                <w:sz w:val="18"/>
                <w:szCs w:val="18"/>
              </w:rPr>
              <w:t>Description</w:t>
            </w:r>
          </w:p>
        </w:tc>
      </w:tr>
      <w:tr w:rsidR="00F27BE2" w:rsidRPr="00CE2D1A" w:rsidTr="00F2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27BE2" w:rsidRPr="00CE2D1A" w:rsidRDefault="00A12781" w:rsidP="00196A76">
            <w:pPr>
              <w:ind w:right="-18"/>
              <w:rPr>
                <w:sz w:val="18"/>
                <w:szCs w:val="18"/>
              </w:rPr>
            </w:pPr>
            <w:r w:rsidRPr="00CE2D1A">
              <w:rPr>
                <w:rFonts w:cs="Courier New"/>
                <w:noProof/>
                <w:sz w:val="18"/>
                <w:szCs w:val="18"/>
                <w:lang w:bidi="th-TH"/>
              </w:rPr>
              <w:t>GetResultsRequestV2</w:t>
            </w:r>
          </w:p>
        </w:tc>
        <w:tc>
          <w:tcPr>
            <w:tcW w:w="1890" w:type="dxa"/>
          </w:tcPr>
          <w:p w:rsidR="00F27BE2" w:rsidRPr="00CE2D1A" w:rsidRDefault="00F27BE2" w:rsidP="001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F27BE2" w:rsidRPr="00CE2D1A" w:rsidRDefault="00F27BE2" w:rsidP="001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CE2D1A">
              <w:rPr>
                <w:rFonts w:eastAsiaTheme="majorEastAsia"/>
                <w:sz w:val="18"/>
                <w:szCs w:val="18"/>
              </w:rPr>
              <w:t>siteid</w:t>
            </w:r>
          </w:p>
        </w:tc>
        <w:tc>
          <w:tcPr>
            <w:tcW w:w="1080" w:type="dxa"/>
          </w:tcPr>
          <w:p w:rsidR="00F27BE2" w:rsidRPr="00CE2D1A" w:rsidRDefault="00F27BE2" w:rsidP="001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  <w:lang w:bidi="th-TH"/>
              </w:rPr>
            </w:pPr>
            <w:r w:rsidRPr="00CE2D1A">
              <w:rPr>
                <w:rFonts w:eastAsiaTheme="majorEastAsia"/>
                <w:sz w:val="18"/>
                <w:szCs w:val="18"/>
                <w:lang w:bidi="th-TH"/>
              </w:rPr>
              <w:t>Y</w:t>
            </w:r>
          </w:p>
        </w:tc>
        <w:tc>
          <w:tcPr>
            <w:tcW w:w="1170" w:type="dxa"/>
          </w:tcPr>
          <w:p w:rsidR="00F27BE2" w:rsidRPr="00CE2D1A" w:rsidRDefault="00F27BE2" w:rsidP="001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CE2D1A">
              <w:rPr>
                <w:rFonts w:eastAsiaTheme="majorEastAsia"/>
                <w:sz w:val="18"/>
                <w:szCs w:val="18"/>
              </w:rPr>
              <w:t>integer</w:t>
            </w:r>
          </w:p>
        </w:tc>
        <w:tc>
          <w:tcPr>
            <w:tcW w:w="1980" w:type="dxa"/>
          </w:tcPr>
          <w:p w:rsidR="00F27BE2" w:rsidRPr="00CE2D1A" w:rsidRDefault="00F27BE2" w:rsidP="001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CE2D1A">
              <w:rPr>
                <w:rFonts w:eastAsiaTheme="majorEastAsia"/>
                <w:sz w:val="18"/>
                <w:szCs w:val="18"/>
              </w:rPr>
              <w:t>123456</w:t>
            </w:r>
          </w:p>
        </w:tc>
        <w:tc>
          <w:tcPr>
            <w:tcW w:w="2700" w:type="dxa"/>
          </w:tcPr>
          <w:p w:rsidR="00F27BE2" w:rsidRPr="00CE2D1A" w:rsidRDefault="00F27BE2" w:rsidP="001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</w:tr>
      <w:tr w:rsidR="00F27BE2" w:rsidRPr="00CE2D1A" w:rsidTr="00F27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27BE2" w:rsidRPr="00CE2D1A" w:rsidRDefault="00F27BE2" w:rsidP="00196A76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F27BE2" w:rsidRPr="00CE2D1A" w:rsidRDefault="00F27BE2" w:rsidP="00196A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990" w:type="dxa"/>
          </w:tcPr>
          <w:p w:rsidR="00F27BE2" w:rsidRPr="00CE2D1A" w:rsidRDefault="00F27BE2" w:rsidP="00196A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CE2D1A">
              <w:rPr>
                <w:rFonts w:eastAsiaTheme="majorEastAsia"/>
                <w:sz w:val="18"/>
                <w:szCs w:val="18"/>
              </w:rPr>
              <w:t>apikey</w:t>
            </w:r>
          </w:p>
        </w:tc>
        <w:tc>
          <w:tcPr>
            <w:tcW w:w="1080" w:type="dxa"/>
          </w:tcPr>
          <w:p w:rsidR="00F27BE2" w:rsidRPr="00CE2D1A" w:rsidRDefault="00F27BE2" w:rsidP="00196A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CE2D1A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F27BE2" w:rsidRPr="00CE2D1A" w:rsidRDefault="00F27BE2" w:rsidP="00196A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CE2D1A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F27BE2" w:rsidRPr="00CE2D1A" w:rsidRDefault="00F27BE2" w:rsidP="00196A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CE2D1A">
              <w:rPr>
                <w:rFonts w:eastAsiaTheme="majorEastAsia"/>
                <w:sz w:val="18"/>
                <w:szCs w:val="18"/>
              </w:rPr>
              <w:t>00000000-0000-0000-0000-000000000000</w:t>
            </w:r>
          </w:p>
        </w:tc>
        <w:tc>
          <w:tcPr>
            <w:tcW w:w="2700" w:type="dxa"/>
          </w:tcPr>
          <w:p w:rsidR="00F27BE2" w:rsidRDefault="00F27BE2" w:rsidP="00DE3E83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CE2D1A">
              <w:rPr>
                <w:sz w:val="18"/>
                <w:szCs w:val="18"/>
              </w:rPr>
              <w:t>APIKey used for identification of your access and allowed Countries / Cities / Hotels. The zero (0) as per the example has possible value is A-Z or a-z or 0-9.</w:t>
            </w:r>
          </w:p>
          <w:p w:rsidR="004D25BA" w:rsidRPr="00CE2D1A" w:rsidRDefault="004D25BA" w:rsidP="00DE3E83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D81D86">
              <w:rPr>
                <w:b/>
                <w:bCs/>
                <w:sz w:val="18"/>
                <w:szCs w:val="18"/>
              </w:rPr>
              <w:t>Note: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1F497D"/>
              </w:rPr>
              <w:t xml:space="preserve"> </w:t>
            </w:r>
            <w:r w:rsidRPr="00D81D86">
              <w:rPr>
                <w:sz w:val="18"/>
                <w:szCs w:val="18"/>
              </w:rPr>
              <w:t>please contact Account Manager for APIKey</w:t>
            </w:r>
          </w:p>
        </w:tc>
      </w:tr>
      <w:tr w:rsidR="00A12781" w:rsidRPr="00CE2D1A" w:rsidTr="00F2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12781" w:rsidRPr="00CE2D1A" w:rsidRDefault="00A12781" w:rsidP="00196A76">
            <w:pPr>
              <w:ind w:right="-18"/>
              <w:rPr>
                <w:sz w:val="18"/>
                <w:szCs w:val="18"/>
              </w:rPr>
            </w:pPr>
            <w:r w:rsidRPr="00CE2D1A">
              <w:rPr>
                <w:rFonts w:cs="Courier New"/>
                <w:noProof/>
                <w:sz w:val="18"/>
                <w:szCs w:val="18"/>
                <w:lang w:bidi="th-TH"/>
              </w:rPr>
              <w:t>Search</w:t>
            </w:r>
          </w:p>
        </w:tc>
        <w:tc>
          <w:tcPr>
            <w:tcW w:w="1890" w:type="dxa"/>
          </w:tcPr>
          <w:p w:rsidR="00A12781" w:rsidRPr="00CE2D1A" w:rsidRDefault="00A12781" w:rsidP="006262CD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E2D1A">
              <w:rPr>
                <w:rFonts w:cs="Courier New"/>
                <w:noProof/>
                <w:sz w:val="18"/>
                <w:szCs w:val="18"/>
                <w:lang w:bidi="th-TH"/>
              </w:rPr>
              <w:t>GetResultsRequestV2</w:t>
            </w:r>
          </w:p>
        </w:tc>
        <w:tc>
          <w:tcPr>
            <w:tcW w:w="990" w:type="dxa"/>
          </w:tcPr>
          <w:p w:rsidR="00A12781" w:rsidRPr="00CE2D1A" w:rsidRDefault="00A12781" w:rsidP="001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CE2D1A">
              <w:rPr>
                <w:rFonts w:eastAsiaTheme="majorEastAsia"/>
                <w:sz w:val="18"/>
                <w:szCs w:val="18"/>
              </w:rPr>
              <w:t>id</w:t>
            </w:r>
          </w:p>
        </w:tc>
        <w:tc>
          <w:tcPr>
            <w:tcW w:w="1080" w:type="dxa"/>
          </w:tcPr>
          <w:p w:rsidR="00A12781" w:rsidRPr="00CE2D1A" w:rsidRDefault="00A12781" w:rsidP="001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CE2D1A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A12781" w:rsidRPr="00CE2D1A" w:rsidRDefault="00A12781" w:rsidP="001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CE2D1A">
              <w:rPr>
                <w:rFonts w:eastAsiaTheme="majorEastAsia"/>
                <w:sz w:val="18"/>
                <w:szCs w:val="18"/>
              </w:rPr>
              <w:t>long</w:t>
            </w:r>
          </w:p>
        </w:tc>
        <w:tc>
          <w:tcPr>
            <w:tcW w:w="1980" w:type="dxa"/>
          </w:tcPr>
          <w:p w:rsidR="00A12781" w:rsidRPr="00CE2D1A" w:rsidRDefault="00A12781" w:rsidP="001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CE2D1A">
              <w:rPr>
                <w:rFonts w:cs="Courier New"/>
                <w:noProof/>
                <w:sz w:val="18"/>
                <w:szCs w:val="18"/>
                <w:lang w:bidi="th-TH"/>
              </w:rPr>
              <w:t>260050612000002</w:t>
            </w:r>
          </w:p>
        </w:tc>
        <w:tc>
          <w:tcPr>
            <w:tcW w:w="2700" w:type="dxa"/>
          </w:tcPr>
          <w:p w:rsidR="00A12781" w:rsidRPr="00CE2D1A" w:rsidRDefault="00A12781" w:rsidP="001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E2D1A">
              <w:rPr>
                <w:rFonts w:cs="TT1B1t00"/>
                <w:sz w:val="18"/>
                <w:szCs w:val="18"/>
                <w:lang w:bidi="th-TH"/>
              </w:rPr>
              <w:t>The unique id that this search received in our system</w:t>
            </w:r>
          </w:p>
        </w:tc>
      </w:tr>
      <w:tr w:rsidR="00A12781" w:rsidRPr="00CE2D1A" w:rsidTr="00F27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12781" w:rsidRPr="00CE2D1A" w:rsidRDefault="00A12781" w:rsidP="00196A76">
            <w:pPr>
              <w:ind w:right="-18"/>
              <w:rPr>
                <w:sz w:val="18"/>
                <w:szCs w:val="18"/>
              </w:rPr>
            </w:pPr>
            <w:r w:rsidRPr="00CE2D1A">
              <w:rPr>
                <w:rFonts w:cs="Courier New"/>
                <w:noProof/>
                <w:sz w:val="18"/>
                <w:szCs w:val="18"/>
                <w:lang w:bidi="th-TH"/>
              </w:rPr>
              <w:t>Selection</w:t>
            </w:r>
          </w:p>
        </w:tc>
        <w:tc>
          <w:tcPr>
            <w:tcW w:w="1890" w:type="dxa"/>
          </w:tcPr>
          <w:p w:rsidR="00A12781" w:rsidRPr="00CE2D1A" w:rsidRDefault="00A12781" w:rsidP="006262CD">
            <w:pPr>
              <w:ind w:right="-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CE2D1A">
              <w:rPr>
                <w:rFonts w:cs="Courier New"/>
                <w:noProof/>
                <w:sz w:val="18"/>
                <w:szCs w:val="18"/>
                <w:lang w:bidi="th-TH"/>
              </w:rPr>
              <w:t>GetResultsRequestV2</w:t>
            </w:r>
          </w:p>
        </w:tc>
        <w:tc>
          <w:tcPr>
            <w:tcW w:w="990" w:type="dxa"/>
          </w:tcPr>
          <w:p w:rsidR="00A12781" w:rsidRPr="00CE2D1A" w:rsidRDefault="00A12781" w:rsidP="00196A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CE2D1A">
              <w:rPr>
                <w:rFonts w:cs="Courier New"/>
                <w:noProof/>
                <w:sz w:val="18"/>
                <w:szCs w:val="18"/>
                <w:lang w:bidi="th-TH"/>
              </w:rPr>
              <w:t>sort</w:t>
            </w:r>
          </w:p>
        </w:tc>
        <w:tc>
          <w:tcPr>
            <w:tcW w:w="1080" w:type="dxa"/>
          </w:tcPr>
          <w:p w:rsidR="00A12781" w:rsidRPr="00CE2D1A" w:rsidRDefault="00A12781" w:rsidP="00196A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CE2D1A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A12781" w:rsidRPr="00CE2D1A" w:rsidRDefault="00A12781" w:rsidP="00196A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CE2D1A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A12781" w:rsidRPr="00CE2D1A" w:rsidRDefault="00A12781" w:rsidP="008A5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b1"/>
                <w:rFonts w:ascii="Century Gothic" w:hAnsi="Century Gothic" w:cstheme="minorHAnsi"/>
                <w:b w:val="0"/>
                <w:bCs w:val="0"/>
                <w:color w:val="auto"/>
                <w:sz w:val="18"/>
                <w:szCs w:val="18"/>
              </w:rPr>
            </w:pPr>
            <w:r w:rsidRPr="00CE2D1A">
              <w:rPr>
                <w:rStyle w:val="b1"/>
                <w:rFonts w:ascii="Century Gothic" w:hAnsi="Century Gothic" w:cstheme="minorHAnsi"/>
                <w:b w:val="0"/>
                <w:bCs w:val="0"/>
                <w:color w:val="auto"/>
                <w:sz w:val="18"/>
                <w:szCs w:val="18"/>
              </w:rPr>
              <w:t>Popularity</w:t>
            </w:r>
          </w:p>
          <w:p w:rsidR="00A12781" w:rsidRPr="00CE2D1A" w:rsidRDefault="00A12781" w:rsidP="00196A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2700" w:type="dxa"/>
          </w:tcPr>
          <w:p w:rsidR="00A12781" w:rsidRPr="00CE2D1A" w:rsidRDefault="00A12781" w:rsidP="00C670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CE2D1A">
              <w:rPr>
                <w:sz w:val="18"/>
                <w:szCs w:val="18"/>
              </w:rPr>
              <w:t>Possible values of ‘sort’ are</w:t>
            </w:r>
          </w:p>
          <w:p w:rsidR="00A12781" w:rsidRPr="00CE2D1A" w:rsidRDefault="00A12781" w:rsidP="004F6B65">
            <w:pPr>
              <w:pStyle w:val="ListParagraph"/>
              <w:numPr>
                <w:ilvl w:val="0"/>
                <w:numId w:val="2"/>
              </w:numPr>
              <w:ind w:left="3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b1"/>
                <w:rFonts w:ascii="Century Gothic" w:hAnsi="Century Gothic" w:cstheme="minorHAnsi"/>
                <w:b w:val="0"/>
                <w:bCs w:val="0"/>
                <w:color w:val="auto"/>
                <w:sz w:val="18"/>
                <w:szCs w:val="18"/>
              </w:rPr>
            </w:pPr>
            <w:r w:rsidRPr="00CE2D1A">
              <w:rPr>
                <w:rStyle w:val="b1"/>
                <w:rFonts w:ascii="Century Gothic" w:hAnsi="Century Gothic" w:cstheme="minorHAnsi"/>
                <w:b w:val="0"/>
                <w:bCs w:val="0"/>
                <w:color w:val="auto"/>
                <w:sz w:val="18"/>
                <w:szCs w:val="18"/>
              </w:rPr>
              <w:t>Popularity</w:t>
            </w:r>
          </w:p>
          <w:p w:rsidR="00A12781" w:rsidRPr="00CE2D1A" w:rsidRDefault="00A12781" w:rsidP="004F6B65">
            <w:pPr>
              <w:pStyle w:val="ListParagraph"/>
              <w:numPr>
                <w:ilvl w:val="0"/>
                <w:numId w:val="2"/>
              </w:numPr>
              <w:ind w:left="3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b1"/>
                <w:rFonts w:ascii="Century Gothic" w:hAnsi="Century Gothic" w:cstheme="minorHAnsi"/>
                <w:b w:val="0"/>
                <w:bCs w:val="0"/>
                <w:color w:val="auto"/>
                <w:sz w:val="18"/>
                <w:szCs w:val="18"/>
                <w:rtl/>
              </w:rPr>
            </w:pPr>
            <w:r w:rsidRPr="00CE2D1A">
              <w:rPr>
                <w:rStyle w:val="b1"/>
                <w:rFonts w:ascii="Century Gothic" w:hAnsi="Century Gothic" w:cstheme="minorHAnsi"/>
                <w:b w:val="0"/>
                <w:bCs w:val="0"/>
                <w:color w:val="auto"/>
                <w:sz w:val="18"/>
                <w:szCs w:val="18"/>
              </w:rPr>
              <w:t xml:space="preserve">Price </w:t>
            </w:r>
          </w:p>
          <w:p w:rsidR="00A12781" w:rsidRPr="00CE2D1A" w:rsidRDefault="00A12781" w:rsidP="004F6B65">
            <w:pPr>
              <w:pStyle w:val="ListParagraph"/>
              <w:numPr>
                <w:ilvl w:val="0"/>
                <w:numId w:val="2"/>
              </w:numPr>
              <w:ind w:left="3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b1"/>
                <w:rFonts w:ascii="Century Gothic" w:hAnsi="Century Gothic" w:cstheme="minorHAnsi"/>
                <w:b w:val="0"/>
                <w:bCs w:val="0"/>
                <w:color w:val="auto"/>
                <w:sz w:val="18"/>
                <w:szCs w:val="18"/>
              </w:rPr>
            </w:pPr>
            <w:r w:rsidRPr="00CE2D1A">
              <w:rPr>
                <w:rStyle w:val="b1"/>
                <w:rFonts w:ascii="Century Gothic" w:hAnsi="Century Gothic" w:cstheme="minorHAnsi"/>
                <w:b w:val="0"/>
                <w:bCs w:val="0"/>
                <w:color w:val="auto"/>
                <w:sz w:val="18"/>
                <w:szCs w:val="18"/>
              </w:rPr>
              <w:t>Name</w:t>
            </w:r>
          </w:p>
          <w:p w:rsidR="00A12781" w:rsidRPr="00CE2D1A" w:rsidRDefault="00A12781" w:rsidP="004F6B65">
            <w:pPr>
              <w:pStyle w:val="ListParagraph"/>
              <w:numPr>
                <w:ilvl w:val="0"/>
                <w:numId w:val="2"/>
              </w:numPr>
              <w:ind w:left="3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b1"/>
                <w:rFonts w:ascii="Century Gothic" w:hAnsi="Century Gothic" w:cstheme="minorHAnsi"/>
                <w:b w:val="0"/>
                <w:bCs w:val="0"/>
                <w:color w:val="auto"/>
                <w:sz w:val="18"/>
                <w:szCs w:val="18"/>
              </w:rPr>
            </w:pPr>
            <w:r w:rsidRPr="00CE2D1A">
              <w:rPr>
                <w:rStyle w:val="b1"/>
                <w:rFonts w:ascii="Century Gothic" w:hAnsi="Century Gothic" w:cstheme="minorHAnsi"/>
                <w:b w:val="0"/>
                <w:bCs w:val="0"/>
                <w:color w:val="auto"/>
                <w:sz w:val="18"/>
                <w:szCs w:val="18"/>
              </w:rPr>
              <w:t>Location</w:t>
            </w:r>
          </w:p>
          <w:p w:rsidR="00A12781" w:rsidRPr="00CE2D1A" w:rsidRDefault="00A12781" w:rsidP="004F6B65">
            <w:pPr>
              <w:pStyle w:val="ListParagraph"/>
              <w:numPr>
                <w:ilvl w:val="0"/>
                <w:numId w:val="2"/>
              </w:numPr>
              <w:ind w:left="3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b1"/>
                <w:rFonts w:ascii="Century Gothic" w:hAnsi="Century Gothic" w:cstheme="minorHAnsi"/>
                <w:b w:val="0"/>
                <w:bCs w:val="0"/>
                <w:color w:val="auto"/>
                <w:sz w:val="18"/>
                <w:szCs w:val="18"/>
              </w:rPr>
            </w:pPr>
            <w:r w:rsidRPr="00CE2D1A">
              <w:rPr>
                <w:rStyle w:val="b1"/>
                <w:rFonts w:ascii="Century Gothic" w:hAnsi="Century Gothic" w:cstheme="minorHAnsi"/>
                <w:b w:val="0"/>
                <w:bCs w:val="0"/>
                <w:color w:val="auto"/>
                <w:sz w:val="18"/>
                <w:szCs w:val="18"/>
              </w:rPr>
              <w:t xml:space="preserve">HighestPrice </w:t>
            </w:r>
          </w:p>
          <w:p w:rsidR="00A12781" w:rsidRPr="00CE2D1A" w:rsidRDefault="00A12781" w:rsidP="004F6B65">
            <w:pPr>
              <w:pStyle w:val="ListParagraph"/>
              <w:numPr>
                <w:ilvl w:val="0"/>
                <w:numId w:val="2"/>
              </w:numPr>
              <w:ind w:left="3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b1"/>
                <w:rFonts w:ascii="Century Gothic" w:hAnsi="Century Gothic" w:cstheme="minorHAnsi"/>
                <w:b w:val="0"/>
                <w:bCs w:val="0"/>
                <w:color w:val="auto"/>
                <w:sz w:val="18"/>
                <w:szCs w:val="18"/>
              </w:rPr>
            </w:pPr>
            <w:r w:rsidRPr="00CE2D1A">
              <w:rPr>
                <w:rStyle w:val="b1"/>
                <w:rFonts w:ascii="Century Gothic" w:hAnsi="Century Gothic" w:cstheme="minorHAnsi"/>
                <w:b w:val="0"/>
                <w:bCs w:val="0"/>
                <w:color w:val="auto"/>
                <w:sz w:val="18"/>
                <w:szCs w:val="18"/>
              </w:rPr>
              <w:t>StarRatingAsc</w:t>
            </w:r>
          </w:p>
          <w:p w:rsidR="00A12781" w:rsidRPr="00CE2D1A" w:rsidRDefault="00A12781" w:rsidP="004F6B65">
            <w:pPr>
              <w:pStyle w:val="ListParagraph"/>
              <w:numPr>
                <w:ilvl w:val="0"/>
                <w:numId w:val="2"/>
              </w:numPr>
              <w:ind w:left="3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b1"/>
                <w:rFonts w:ascii="Century Gothic" w:hAnsi="Century Gothic" w:cstheme="minorHAnsi"/>
                <w:b w:val="0"/>
                <w:bCs w:val="0"/>
                <w:color w:val="auto"/>
                <w:sz w:val="18"/>
                <w:szCs w:val="18"/>
              </w:rPr>
            </w:pPr>
            <w:r w:rsidRPr="00CE2D1A">
              <w:rPr>
                <w:rStyle w:val="b1"/>
                <w:rFonts w:ascii="Century Gothic" w:hAnsi="Century Gothic" w:cstheme="minorHAnsi"/>
                <w:b w:val="0"/>
                <w:bCs w:val="0"/>
                <w:color w:val="auto"/>
                <w:sz w:val="18"/>
                <w:szCs w:val="18"/>
              </w:rPr>
              <w:t>StarRatingDesc</w:t>
            </w:r>
          </w:p>
          <w:p w:rsidR="00A12781" w:rsidRPr="001B7A2E" w:rsidRDefault="00A12781" w:rsidP="001B7A2E">
            <w:pPr>
              <w:pStyle w:val="ListParagraph"/>
              <w:numPr>
                <w:ilvl w:val="0"/>
                <w:numId w:val="2"/>
              </w:numPr>
              <w:ind w:left="3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E2D1A">
              <w:rPr>
                <w:rStyle w:val="b1"/>
                <w:rFonts w:ascii="Century Gothic" w:hAnsi="Century Gothic" w:cstheme="minorHAnsi"/>
                <w:b w:val="0"/>
                <w:bCs w:val="0"/>
                <w:color w:val="auto"/>
                <w:sz w:val="18"/>
                <w:szCs w:val="18"/>
              </w:rPr>
              <w:t>Distance</w:t>
            </w:r>
          </w:p>
        </w:tc>
      </w:tr>
      <w:tr w:rsidR="00A12781" w:rsidRPr="00CE2D1A" w:rsidTr="00F2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12781" w:rsidRPr="00CE2D1A" w:rsidRDefault="00A12781" w:rsidP="00196A76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A12781" w:rsidRPr="00CE2D1A" w:rsidRDefault="00A12781" w:rsidP="001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noProof/>
                <w:sz w:val="18"/>
                <w:szCs w:val="18"/>
                <w:lang w:bidi="th-TH"/>
              </w:rPr>
            </w:pPr>
          </w:p>
        </w:tc>
        <w:tc>
          <w:tcPr>
            <w:tcW w:w="990" w:type="dxa"/>
          </w:tcPr>
          <w:p w:rsidR="00A12781" w:rsidRPr="00CE2D1A" w:rsidRDefault="00A12781" w:rsidP="001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CE2D1A">
              <w:rPr>
                <w:rFonts w:cs="Courier New"/>
                <w:noProof/>
                <w:sz w:val="18"/>
                <w:szCs w:val="18"/>
                <w:lang w:bidi="th-TH"/>
              </w:rPr>
              <w:t>page</w:t>
            </w:r>
          </w:p>
        </w:tc>
        <w:tc>
          <w:tcPr>
            <w:tcW w:w="1080" w:type="dxa"/>
          </w:tcPr>
          <w:p w:rsidR="00A12781" w:rsidRPr="00CE2D1A" w:rsidRDefault="00A12781" w:rsidP="001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CE2D1A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A12781" w:rsidRPr="00CE2D1A" w:rsidRDefault="00A12781" w:rsidP="001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CE2D1A">
              <w:rPr>
                <w:rFonts w:eastAsiaTheme="majorEastAsia"/>
                <w:sz w:val="18"/>
                <w:szCs w:val="18"/>
              </w:rPr>
              <w:t>integer</w:t>
            </w:r>
          </w:p>
        </w:tc>
        <w:tc>
          <w:tcPr>
            <w:tcW w:w="1980" w:type="dxa"/>
          </w:tcPr>
          <w:p w:rsidR="00A12781" w:rsidRPr="00CE2D1A" w:rsidRDefault="00A12781" w:rsidP="001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CE2D1A">
              <w:rPr>
                <w:rFonts w:eastAsiaTheme="majorEastAsia"/>
                <w:sz w:val="18"/>
                <w:szCs w:val="18"/>
              </w:rPr>
              <w:t>2</w:t>
            </w:r>
          </w:p>
        </w:tc>
        <w:tc>
          <w:tcPr>
            <w:tcW w:w="2700" w:type="dxa"/>
          </w:tcPr>
          <w:p w:rsidR="00A12781" w:rsidRPr="00CE2D1A" w:rsidRDefault="00A12781" w:rsidP="001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E2D1A">
              <w:rPr>
                <w:sz w:val="18"/>
                <w:szCs w:val="18"/>
              </w:rPr>
              <w:t>Page that is wanted</w:t>
            </w:r>
          </w:p>
        </w:tc>
      </w:tr>
      <w:tr w:rsidR="00A12781" w:rsidRPr="00CE2D1A" w:rsidTr="00F27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12781" w:rsidRPr="00CE2D1A" w:rsidRDefault="00A12781" w:rsidP="00196A76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A12781" w:rsidRPr="00CE2D1A" w:rsidRDefault="00A12781" w:rsidP="00196A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urier New"/>
                <w:noProof/>
                <w:sz w:val="18"/>
                <w:szCs w:val="18"/>
                <w:lang w:bidi="th-TH"/>
              </w:rPr>
            </w:pPr>
          </w:p>
        </w:tc>
        <w:tc>
          <w:tcPr>
            <w:tcW w:w="990" w:type="dxa"/>
          </w:tcPr>
          <w:p w:rsidR="00A12781" w:rsidRPr="00CE2D1A" w:rsidRDefault="00A12781" w:rsidP="00A966C6">
            <w:pPr>
              <w:ind w:right="-10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urier New"/>
                <w:noProof/>
                <w:sz w:val="18"/>
                <w:szCs w:val="18"/>
                <w:lang w:bidi="th-TH"/>
              </w:rPr>
            </w:pPr>
            <w:r w:rsidRPr="00CE2D1A">
              <w:rPr>
                <w:rFonts w:cs="Courier New"/>
                <w:noProof/>
                <w:sz w:val="18"/>
                <w:szCs w:val="18"/>
                <w:lang w:bidi="th-TH"/>
              </w:rPr>
              <w:t>pagesize</w:t>
            </w:r>
          </w:p>
        </w:tc>
        <w:tc>
          <w:tcPr>
            <w:tcW w:w="1080" w:type="dxa"/>
          </w:tcPr>
          <w:p w:rsidR="00A12781" w:rsidRPr="00CE2D1A" w:rsidRDefault="00A12781" w:rsidP="00196A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CE2D1A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A12781" w:rsidRPr="00CE2D1A" w:rsidRDefault="00A12781" w:rsidP="00196A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CE2D1A">
              <w:rPr>
                <w:rFonts w:eastAsiaTheme="majorEastAsia"/>
                <w:sz w:val="18"/>
                <w:szCs w:val="18"/>
              </w:rPr>
              <w:t>integer</w:t>
            </w:r>
          </w:p>
        </w:tc>
        <w:tc>
          <w:tcPr>
            <w:tcW w:w="1980" w:type="dxa"/>
          </w:tcPr>
          <w:p w:rsidR="00A12781" w:rsidRPr="00CE2D1A" w:rsidRDefault="00A12781" w:rsidP="00196A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CE2D1A">
              <w:rPr>
                <w:rFonts w:eastAsiaTheme="majorEastAsia"/>
                <w:sz w:val="18"/>
                <w:szCs w:val="18"/>
              </w:rPr>
              <w:t>10</w:t>
            </w:r>
          </w:p>
        </w:tc>
        <w:tc>
          <w:tcPr>
            <w:tcW w:w="2700" w:type="dxa"/>
          </w:tcPr>
          <w:p w:rsidR="00A12781" w:rsidRPr="00CE2D1A" w:rsidRDefault="00A12781" w:rsidP="00196A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CE2D1A">
              <w:rPr>
                <w:sz w:val="18"/>
                <w:szCs w:val="18"/>
              </w:rPr>
              <w:t xml:space="preserve">Number of record per page recommend to submit consecutive page number </w:t>
            </w:r>
            <w:r w:rsidRPr="00CE2D1A">
              <w:rPr>
                <w:sz w:val="18"/>
                <w:szCs w:val="18"/>
              </w:rPr>
              <w:lastRenderedPageBreak/>
              <w:t>and does not change page size</w:t>
            </w:r>
          </w:p>
        </w:tc>
      </w:tr>
      <w:tr w:rsidR="00A12781" w:rsidRPr="00CE2D1A" w:rsidTr="00F2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12781" w:rsidRPr="00CE2D1A" w:rsidRDefault="00A12781" w:rsidP="00196A76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A12781" w:rsidRPr="00CE2D1A" w:rsidRDefault="00A12781" w:rsidP="001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noProof/>
                <w:sz w:val="18"/>
                <w:szCs w:val="18"/>
                <w:lang w:bidi="th-TH"/>
              </w:rPr>
            </w:pPr>
          </w:p>
        </w:tc>
        <w:tc>
          <w:tcPr>
            <w:tcW w:w="990" w:type="dxa"/>
          </w:tcPr>
          <w:p w:rsidR="00A12781" w:rsidRPr="00CE2D1A" w:rsidRDefault="00A12781" w:rsidP="00A966C6">
            <w:pPr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noProof/>
                <w:sz w:val="18"/>
                <w:szCs w:val="18"/>
                <w:lang w:bidi="th-TH"/>
              </w:rPr>
            </w:pPr>
            <w:r w:rsidRPr="00CE2D1A">
              <w:rPr>
                <w:rFonts w:cs="Courier New"/>
                <w:noProof/>
                <w:szCs w:val="20"/>
                <w:lang w:bidi="th-TH"/>
              </w:rPr>
              <w:t>currency</w:t>
            </w:r>
          </w:p>
        </w:tc>
        <w:tc>
          <w:tcPr>
            <w:tcW w:w="1080" w:type="dxa"/>
          </w:tcPr>
          <w:p w:rsidR="00A12781" w:rsidRPr="00CE2D1A" w:rsidRDefault="00A12781" w:rsidP="00C2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CE2D1A">
              <w:rPr>
                <w:rFonts w:eastAsiaTheme="majorEastAsia"/>
                <w:sz w:val="18"/>
                <w:szCs w:val="18"/>
              </w:rPr>
              <w:t>Y</w:t>
            </w:r>
          </w:p>
        </w:tc>
        <w:tc>
          <w:tcPr>
            <w:tcW w:w="1170" w:type="dxa"/>
          </w:tcPr>
          <w:p w:rsidR="00A12781" w:rsidRPr="00CE2D1A" w:rsidRDefault="00A12781" w:rsidP="00C2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CE2D1A">
              <w:rPr>
                <w:rFonts w:eastAsiaTheme="majorEastAsia"/>
                <w:sz w:val="18"/>
                <w:szCs w:val="18"/>
              </w:rPr>
              <w:t>string</w:t>
            </w:r>
          </w:p>
        </w:tc>
        <w:tc>
          <w:tcPr>
            <w:tcW w:w="1980" w:type="dxa"/>
          </w:tcPr>
          <w:p w:rsidR="00A12781" w:rsidRPr="00CE2D1A" w:rsidRDefault="00A12781" w:rsidP="001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CE2D1A">
              <w:rPr>
                <w:rFonts w:cs="Courier New"/>
                <w:noProof/>
                <w:szCs w:val="20"/>
                <w:lang w:bidi="th-TH"/>
              </w:rPr>
              <w:t>USD</w:t>
            </w:r>
          </w:p>
        </w:tc>
        <w:tc>
          <w:tcPr>
            <w:tcW w:w="2700" w:type="dxa"/>
          </w:tcPr>
          <w:p w:rsidR="00A12781" w:rsidRPr="00CE2D1A" w:rsidRDefault="00A12781" w:rsidP="008A044E">
            <w:pPr>
              <w:autoSpaceDE w:val="0"/>
              <w:autoSpaceDN w:val="0"/>
              <w:adjustRightInd w:val="0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</w:rPr>
            </w:pPr>
            <w:r w:rsidRPr="00CE2D1A">
              <w:rPr>
                <w:rFonts w:cs="TT1B1t00"/>
                <w:sz w:val="18"/>
                <w:szCs w:val="18"/>
                <w:lang w:bidi="th-TH"/>
              </w:rPr>
              <w:t>Details are on Currency Part (Appendix)</w:t>
            </w:r>
          </w:p>
        </w:tc>
      </w:tr>
    </w:tbl>
    <w:p w:rsidR="00CE2D1A" w:rsidRDefault="00CE2D1A" w:rsidP="00CE2D1A">
      <w:pPr>
        <w:pStyle w:val="Heading2"/>
      </w:pPr>
    </w:p>
    <w:p w:rsidR="00CE2D1A" w:rsidRDefault="00CE2D1A" w:rsidP="00CE2D1A">
      <w:pPr>
        <w:pStyle w:val="Heading2"/>
      </w:pPr>
    </w:p>
    <w:p w:rsidR="00CE2D1A" w:rsidRDefault="00CE2D1A" w:rsidP="00CE2D1A">
      <w:pPr>
        <w:pStyle w:val="Heading2"/>
      </w:pPr>
      <w:bookmarkStart w:id="92" w:name="_Toc301949852"/>
      <w:r>
        <w:t xml:space="preserve">The Response for GetResult </w:t>
      </w:r>
      <w:r w:rsidRPr="00B313D8">
        <w:t>Request</w:t>
      </w:r>
      <w:r>
        <w:t xml:space="preserve"> will follow </w:t>
      </w:r>
      <w:hyperlink w:anchor="_Availability_Long_Response" w:history="1">
        <w:r w:rsidRPr="00CE2D1A">
          <w:rPr>
            <w:rStyle w:val="Hyperlink"/>
          </w:rPr>
          <w:t xml:space="preserve">Availability </w:t>
        </w:r>
        <w:r w:rsidR="00F06931" w:rsidRPr="00F06931">
          <w:rPr>
            <w:rStyle w:val="Hyperlink"/>
          </w:rPr>
          <w:t xml:space="preserve">Long </w:t>
        </w:r>
        <w:r w:rsidRPr="00CE2D1A">
          <w:rPr>
            <w:rStyle w:val="Hyperlink"/>
          </w:rPr>
          <w:t>Response</w:t>
        </w:r>
      </w:hyperlink>
      <w:r>
        <w:t xml:space="preserve"> above.</w:t>
      </w:r>
      <w:bookmarkEnd w:id="92"/>
    </w:p>
    <w:p w:rsidR="00671B65" w:rsidRDefault="00671B65" w:rsidP="00FC5C4A">
      <w:pPr>
        <w:ind w:left="360"/>
      </w:pPr>
    </w:p>
    <w:sectPr w:rsidR="00671B65" w:rsidSect="00CE2D1A">
      <w:headerReference w:type="default" r:id="rId14"/>
      <w:footerReference w:type="default" r:id="rId15"/>
      <w:headerReference w:type="first" r:id="rId16"/>
      <w:footerReference w:type="first" r:id="rId17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58E" w:rsidRDefault="0044258E" w:rsidP="00546372">
      <w:pPr>
        <w:spacing w:after="0" w:line="240" w:lineRule="auto"/>
      </w:pPr>
      <w:r>
        <w:separator/>
      </w:r>
    </w:p>
  </w:endnote>
  <w:endnote w:type="continuationSeparator" w:id="0">
    <w:p w:rsidR="0044258E" w:rsidRDefault="0044258E" w:rsidP="005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T1B1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58E" w:rsidRDefault="0044258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92426">
      <w:rPr>
        <w:sz w:val="16"/>
        <w:szCs w:val="16"/>
      </w:rPr>
      <w:t>© Agoda Company Pte. Ltd</w:t>
    </w:r>
    <w:proofErr w:type="gramStart"/>
    <w:r w:rsidRPr="00A92426">
      <w:rPr>
        <w:sz w:val="16"/>
        <w:szCs w:val="16"/>
      </w:rPr>
      <w:t>.</w:t>
    </w:r>
    <w:proofErr w:type="gramEnd"/>
    <w:r w:rsidRPr="00A92426">
      <w:rPr>
        <w:sz w:val="16"/>
        <w:szCs w:val="16"/>
      </w:rPr>
      <w:ptab w:relativeTo="margin" w:alignment="right" w:leader="none"/>
    </w:r>
    <w:r w:rsidRPr="00A92426">
      <w:rPr>
        <w:sz w:val="16"/>
        <w:szCs w:val="16"/>
      </w:rPr>
      <w:t xml:space="preserve">Page </w:t>
    </w:r>
    <w:r w:rsidR="00896655" w:rsidRPr="00A92426">
      <w:rPr>
        <w:sz w:val="16"/>
        <w:szCs w:val="16"/>
      </w:rPr>
      <w:fldChar w:fldCharType="begin"/>
    </w:r>
    <w:r w:rsidRPr="00A92426">
      <w:rPr>
        <w:sz w:val="16"/>
        <w:szCs w:val="16"/>
      </w:rPr>
      <w:instrText xml:space="preserve"> PAGE   \* MERGEFORMAT </w:instrText>
    </w:r>
    <w:r w:rsidR="00896655" w:rsidRPr="00A92426">
      <w:rPr>
        <w:sz w:val="16"/>
        <w:szCs w:val="16"/>
      </w:rPr>
      <w:fldChar w:fldCharType="separate"/>
    </w:r>
    <w:r w:rsidR="00F9052E">
      <w:rPr>
        <w:noProof/>
        <w:sz w:val="16"/>
        <w:szCs w:val="16"/>
      </w:rPr>
      <w:t>40</w:t>
    </w:r>
    <w:r w:rsidR="00896655" w:rsidRPr="00A92426">
      <w:rPr>
        <w:noProof/>
        <w:sz w:val="16"/>
        <w:szCs w:val="16"/>
      </w:rPr>
      <w:fldChar w:fldCharType="end"/>
    </w:r>
  </w:p>
  <w:p w:rsidR="0044258E" w:rsidRDefault="004425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58E" w:rsidRDefault="0044258E" w:rsidP="008813B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92426">
      <w:rPr>
        <w:sz w:val="16"/>
        <w:szCs w:val="16"/>
      </w:rPr>
      <w:t>© Agoda Company Pte. Ltd</w:t>
    </w:r>
    <w:proofErr w:type="gramStart"/>
    <w:r w:rsidRPr="00A92426">
      <w:rPr>
        <w:sz w:val="16"/>
        <w:szCs w:val="16"/>
      </w:rPr>
      <w:t>.</w:t>
    </w:r>
    <w:proofErr w:type="gramEnd"/>
    <w:r w:rsidRPr="00A92426">
      <w:rPr>
        <w:sz w:val="16"/>
        <w:szCs w:val="16"/>
      </w:rPr>
      <w:ptab w:relativeTo="margin" w:alignment="right" w:leader="none"/>
    </w:r>
    <w:r w:rsidRPr="00A92426">
      <w:rPr>
        <w:sz w:val="16"/>
        <w:szCs w:val="16"/>
      </w:rPr>
      <w:t xml:space="preserve">Page </w:t>
    </w:r>
    <w:r w:rsidR="00896655" w:rsidRPr="00A92426">
      <w:rPr>
        <w:sz w:val="16"/>
        <w:szCs w:val="16"/>
      </w:rPr>
      <w:fldChar w:fldCharType="begin"/>
    </w:r>
    <w:r w:rsidRPr="00A92426">
      <w:rPr>
        <w:sz w:val="16"/>
        <w:szCs w:val="16"/>
      </w:rPr>
      <w:instrText xml:space="preserve"> PAGE   \* MERGEFORMAT </w:instrText>
    </w:r>
    <w:r w:rsidR="00896655" w:rsidRPr="00A92426">
      <w:rPr>
        <w:sz w:val="16"/>
        <w:szCs w:val="16"/>
      </w:rPr>
      <w:fldChar w:fldCharType="separate"/>
    </w:r>
    <w:r w:rsidR="00F9052E">
      <w:rPr>
        <w:noProof/>
        <w:sz w:val="16"/>
        <w:szCs w:val="16"/>
      </w:rPr>
      <w:t>39</w:t>
    </w:r>
    <w:r w:rsidR="00896655" w:rsidRPr="00A92426">
      <w:rPr>
        <w:noProof/>
        <w:sz w:val="16"/>
        <w:szCs w:val="16"/>
      </w:rPr>
      <w:fldChar w:fldCharType="end"/>
    </w:r>
  </w:p>
  <w:p w:rsidR="0044258E" w:rsidRDefault="0044258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58E" w:rsidRDefault="0044258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92426">
      <w:rPr>
        <w:sz w:val="16"/>
        <w:szCs w:val="16"/>
      </w:rPr>
      <w:t>© Agoda Company Pte. Ltd</w:t>
    </w:r>
    <w:proofErr w:type="gramStart"/>
    <w:r w:rsidRPr="00A92426">
      <w:rPr>
        <w:sz w:val="16"/>
        <w:szCs w:val="16"/>
      </w:rPr>
      <w:t>.</w:t>
    </w:r>
    <w:proofErr w:type="gramEnd"/>
    <w:r w:rsidRPr="00A92426">
      <w:rPr>
        <w:sz w:val="16"/>
        <w:szCs w:val="16"/>
      </w:rPr>
      <w:ptab w:relativeTo="margin" w:alignment="right" w:leader="none"/>
    </w:r>
    <w:r w:rsidRPr="00A92426">
      <w:rPr>
        <w:sz w:val="16"/>
        <w:szCs w:val="16"/>
      </w:rPr>
      <w:t xml:space="preserve">Page </w:t>
    </w:r>
    <w:r w:rsidR="00896655" w:rsidRPr="00A92426">
      <w:rPr>
        <w:sz w:val="16"/>
        <w:szCs w:val="16"/>
      </w:rPr>
      <w:fldChar w:fldCharType="begin"/>
    </w:r>
    <w:r w:rsidRPr="00A92426">
      <w:rPr>
        <w:sz w:val="16"/>
        <w:szCs w:val="16"/>
      </w:rPr>
      <w:instrText xml:space="preserve"> PAGE   \* MERGEFORMAT </w:instrText>
    </w:r>
    <w:r w:rsidR="00896655" w:rsidRPr="00A92426">
      <w:rPr>
        <w:sz w:val="16"/>
        <w:szCs w:val="16"/>
      </w:rPr>
      <w:fldChar w:fldCharType="separate"/>
    </w:r>
    <w:r w:rsidR="00F9052E">
      <w:rPr>
        <w:noProof/>
        <w:sz w:val="16"/>
        <w:szCs w:val="16"/>
      </w:rPr>
      <w:t>42</w:t>
    </w:r>
    <w:r w:rsidR="00896655" w:rsidRPr="00A92426">
      <w:rPr>
        <w:noProof/>
        <w:sz w:val="16"/>
        <w:szCs w:val="16"/>
      </w:rPr>
      <w:fldChar w:fldCharType="end"/>
    </w:r>
  </w:p>
  <w:p w:rsidR="0044258E" w:rsidRDefault="0044258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58E" w:rsidRDefault="0044258E" w:rsidP="008813B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92426">
      <w:rPr>
        <w:sz w:val="16"/>
        <w:szCs w:val="16"/>
      </w:rPr>
      <w:t>© Agoda Company Pte. Ltd</w:t>
    </w:r>
    <w:proofErr w:type="gramStart"/>
    <w:r w:rsidRPr="00A92426">
      <w:rPr>
        <w:sz w:val="16"/>
        <w:szCs w:val="16"/>
      </w:rPr>
      <w:t>.</w:t>
    </w:r>
    <w:proofErr w:type="gramEnd"/>
    <w:r w:rsidRPr="00A92426">
      <w:rPr>
        <w:sz w:val="16"/>
        <w:szCs w:val="16"/>
      </w:rPr>
      <w:ptab w:relativeTo="margin" w:alignment="right" w:leader="none"/>
    </w:r>
    <w:r w:rsidRPr="00A92426">
      <w:rPr>
        <w:sz w:val="16"/>
        <w:szCs w:val="16"/>
      </w:rPr>
      <w:t xml:space="preserve">Page </w:t>
    </w:r>
    <w:r w:rsidR="00896655" w:rsidRPr="00A92426">
      <w:rPr>
        <w:sz w:val="16"/>
        <w:szCs w:val="16"/>
      </w:rPr>
      <w:fldChar w:fldCharType="begin"/>
    </w:r>
    <w:r w:rsidRPr="00A92426">
      <w:rPr>
        <w:sz w:val="16"/>
        <w:szCs w:val="16"/>
      </w:rPr>
      <w:instrText xml:space="preserve"> PAGE   \* MERGEFORMAT </w:instrText>
    </w:r>
    <w:r w:rsidR="00896655" w:rsidRPr="00A92426">
      <w:rPr>
        <w:sz w:val="16"/>
        <w:szCs w:val="16"/>
      </w:rPr>
      <w:fldChar w:fldCharType="separate"/>
    </w:r>
    <w:r w:rsidR="00F9052E">
      <w:rPr>
        <w:noProof/>
        <w:sz w:val="16"/>
        <w:szCs w:val="16"/>
      </w:rPr>
      <w:t>41</w:t>
    </w:r>
    <w:r w:rsidR="00896655" w:rsidRPr="00A92426">
      <w:rPr>
        <w:noProof/>
        <w:sz w:val="16"/>
        <w:szCs w:val="16"/>
      </w:rPr>
      <w:fldChar w:fldCharType="end"/>
    </w:r>
  </w:p>
  <w:p w:rsidR="0044258E" w:rsidRDefault="004425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58E" w:rsidRDefault="0044258E" w:rsidP="00546372">
      <w:pPr>
        <w:spacing w:after="0" w:line="240" w:lineRule="auto"/>
      </w:pPr>
      <w:r>
        <w:separator/>
      </w:r>
    </w:p>
  </w:footnote>
  <w:footnote w:type="continuationSeparator" w:id="0">
    <w:p w:rsidR="0044258E" w:rsidRDefault="0044258E" w:rsidP="00546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58E" w:rsidRDefault="0044258E">
    <w:pPr>
      <w:pStyle w:val="Header"/>
    </w:pPr>
    <w:r>
      <w:rPr>
        <w:noProof/>
        <w:lang w:bidi="th-TH"/>
      </w:rPr>
      <w:drawing>
        <wp:inline distT="0" distB="0" distL="0" distR="0">
          <wp:extent cx="5925312" cy="12801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goda page head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5312" cy="1280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58E" w:rsidRDefault="0044258E">
    <w:pPr>
      <w:pStyle w:val="Header"/>
    </w:pPr>
    <w:r w:rsidRPr="008813B6">
      <w:rPr>
        <w:noProof/>
        <w:lang w:bidi="th-TH"/>
      </w:rPr>
      <w:drawing>
        <wp:inline distT="0" distB="0" distL="0" distR="0">
          <wp:extent cx="5925312" cy="128016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goda page head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5312" cy="1280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58E" w:rsidRDefault="0044258E">
    <w:pPr>
      <w:pStyle w:val="Header"/>
    </w:pPr>
    <w:r>
      <w:rPr>
        <w:noProof/>
        <w:lang w:bidi="th-TH"/>
      </w:rPr>
      <w:drawing>
        <wp:inline distT="0" distB="0" distL="0" distR="0">
          <wp:extent cx="5925312" cy="1280160"/>
          <wp:effectExtent l="0" t="0" r="0" b="0"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goda page head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5312" cy="1280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58E" w:rsidRDefault="0044258E">
    <w:pPr>
      <w:pStyle w:val="Header"/>
    </w:pPr>
    <w:r w:rsidRPr="008813B6">
      <w:rPr>
        <w:noProof/>
        <w:lang w:bidi="th-TH"/>
      </w:rPr>
      <w:drawing>
        <wp:inline distT="0" distB="0" distL="0" distR="0">
          <wp:extent cx="5925312" cy="1280160"/>
          <wp:effectExtent l="0" t="0" r="0" b="0"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goda page head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5312" cy="1280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729D"/>
    <w:multiLevelType w:val="hybridMultilevel"/>
    <w:tmpl w:val="91A6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B2181"/>
    <w:multiLevelType w:val="hybridMultilevel"/>
    <w:tmpl w:val="4038F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74088"/>
    <w:multiLevelType w:val="hybridMultilevel"/>
    <w:tmpl w:val="DA9C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057AE"/>
    <w:multiLevelType w:val="hybridMultilevel"/>
    <w:tmpl w:val="EE66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CE281D"/>
    <w:multiLevelType w:val="multilevel"/>
    <w:tmpl w:val="01101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2A554885"/>
    <w:multiLevelType w:val="hybridMultilevel"/>
    <w:tmpl w:val="27FC508A"/>
    <w:lvl w:ilvl="0" w:tplc="1BD64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7C0408"/>
    <w:multiLevelType w:val="hybridMultilevel"/>
    <w:tmpl w:val="9F2A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44D7B"/>
    <w:multiLevelType w:val="hybridMultilevel"/>
    <w:tmpl w:val="7510657E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8">
    <w:nsid w:val="5B9B1DF1"/>
    <w:multiLevelType w:val="multilevel"/>
    <w:tmpl w:val="01101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684903B8"/>
    <w:multiLevelType w:val="hybridMultilevel"/>
    <w:tmpl w:val="A08CA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963A98"/>
    <w:multiLevelType w:val="multilevel"/>
    <w:tmpl w:val="01101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0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  <w:num w:numId="11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288"/>
  <w:drawingGridHorizontalSpacing w:val="100"/>
  <w:displayHorizontalDrawingGridEvery w:val="2"/>
  <w:characterSpacingControl w:val="doNotCompress"/>
  <w:hdrShapeDefaults>
    <o:shapedefaults v:ext="edit" spidmax="2109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601710"/>
    <w:rsid w:val="00004E8A"/>
    <w:rsid w:val="0000653C"/>
    <w:rsid w:val="0000792F"/>
    <w:rsid w:val="0002082A"/>
    <w:rsid w:val="000234B1"/>
    <w:rsid w:val="00030EBE"/>
    <w:rsid w:val="00032046"/>
    <w:rsid w:val="00033FA7"/>
    <w:rsid w:val="000454BD"/>
    <w:rsid w:val="000467AF"/>
    <w:rsid w:val="00060E33"/>
    <w:rsid w:val="00066B65"/>
    <w:rsid w:val="00071708"/>
    <w:rsid w:val="00071A49"/>
    <w:rsid w:val="00075B92"/>
    <w:rsid w:val="00077438"/>
    <w:rsid w:val="00081CC1"/>
    <w:rsid w:val="00085BEA"/>
    <w:rsid w:val="00085E53"/>
    <w:rsid w:val="00086AA4"/>
    <w:rsid w:val="00092411"/>
    <w:rsid w:val="00093114"/>
    <w:rsid w:val="000935EC"/>
    <w:rsid w:val="00094946"/>
    <w:rsid w:val="000A2376"/>
    <w:rsid w:val="000A2EA4"/>
    <w:rsid w:val="000A3B6C"/>
    <w:rsid w:val="000A6547"/>
    <w:rsid w:val="000C393C"/>
    <w:rsid w:val="000C5BAD"/>
    <w:rsid w:val="000D0539"/>
    <w:rsid w:val="000D26D7"/>
    <w:rsid w:val="000D574B"/>
    <w:rsid w:val="000E5E55"/>
    <w:rsid w:val="000E6519"/>
    <w:rsid w:val="000E7E39"/>
    <w:rsid w:val="000F1CF9"/>
    <w:rsid w:val="000F37A2"/>
    <w:rsid w:val="000F389D"/>
    <w:rsid w:val="000F4DA3"/>
    <w:rsid w:val="000F7E89"/>
    <w:rsid w:val="0010003A"/>
    <w:rsid w:val="00100193"/>
    <w:rsid w:val="00112BC0"/>
    <w:rsid w:val="00112CC5"/>
    <w:rsid w:val="001158CE"/>
    <w:rsid w:val="001235EB"/>
    <w:rsid w:val="00126037"/>
    <w:rsid w:val="00126315"/>
    <w:rsid w:val="0012694E"/>
    <w:rsid w:val="00133840"/>
    <w:rsid w:val="001345E0"/>
    <w:rsid w:val="00136ECB"/>
    <w:rsid w:val="0013765A"/>
    <w:rsid w:val="001378F4"/>
    <w:rsid w:val="00137C6C"/>
    <w:rsid w:val="0014156B"/>
    <w:rsid w:val="00141CD8"/>
    <w:rsid w:val="0014569C"/>
    <w:rsid w:val="001465AB"/>
    <w:rsid w:val="001531EB"/>
    <w:rsid w:val="00155623"/>
    <w:rsid w:val="00155AC4"/>
    <w:rsid w:val="00155ED8"/>
    <w:rsid w:val="00164A8C"/>
    <w:rsid w:val="00164EFC"/>
    <w:rsid w:val="00167697"/>
    <w:rsid w:val="001741B9"/>
    <w:rsid w:val="00175F40"/>
    <w:rsid w:val="001767B0"/>
    <w:rsid w:val="00181793"/>
    <w:rsid w:val="00186428"/>
    <w:rsid w:val="0019070A"/>
    <w:rsid w:val="001944DA"/>
    <w:rsid w:val="0019495E"/>
    <w:rsid w:val="00196A76"/>
    <w:rsid w:val="00196EE5"/>
    <w:rsid w:val="001974EF"/>
    <w:rsid w:val="001A32D2"/>
    <w:rsid w:val="001A417A"/>
    <w:rsid w:val="001A4BEA"/>
    <w:rsid w:val="001A6138"/>
    <w:rsid w:val="001A65E7"/>
    <w:rsid w:val="001A74DF"/>
    <w:rsid w:val="001B544D"/>
    <w:rsid w:val="001B7A2E"/>
    <w:rsid w:val="001D0A98"/>
    <w:rsid w:val="001E1541"/>
    <w:rsid w:val="001E5C82"/>
    <w:rsid w:val="001F7188"/>
    <w:rsid w:val="001F7488"/>
    <w:rsid w:val="00202141"/>
    <w:rsid w:val="00205620"/>
    <w:rsid w:val="002061F5"/>
    <w:rsid w:val="00212A03"/>
    <w:rsid w:val="00214156"/>
    <w:rsid w:val="002141AC"/>
    <w:rsid w:val="002173A1"/>
    <w:rsid w:val="00233D01"/>
    <w:rsid w:val="0024078D"/>
    <w:rsid w:val="00241C21"/>
    <w:rsid w:val="00244BBE"/>
    <w:rsid w:val="002458B8"/>
    <w:rsid w:val="00247B66"/>
    <w:rsid w:val="00250EC8"/>
    <w:rsid w:val="00251B7C"/>
    <w:rsid w:val="002545E5"/>
    <w:rsid w:val="0025488A"/>
    <w:rsid w:val="00263E07"/>
    <w:rsid w:val="00264818"/>
    <w:rsid w:val="0026561D"/>
    <w:rsid w:val="00266E92"/>
    <w:rsid w:val="0026709B"/>
    <w:rsid w:val="00267CA7"/>
    <w:rsid w:val="002737DF"/>
    <w:rsid w:val="002810AA"/>
    <w:rsid w:val="00283FA9"/>
    <w:rsid w:val="0028711F"/>
    <w:rsid w:val="002873B5"/>
    <w:rsid w:val="00287B69"/>
    <w:rsid w:val="00290453"/>
    <w:rsid w:val="002977A8"/>
    <w:rsid w:val="00297AD4"/>
    <w:rsid w:val="002A0AE3"/>
    <w:rsid w:val="002A1653"/>
    <w:rsid w:val="002A5913"/>
    <w:rsid w:val="002B20DD"/>
    <w:rsid w:val="002B3C71"/>
    <w:rsid w:val="002C1EF5"/>
    <w:rsid w:val="002C6CEB"/>
    <w:rsid w:val="002C7E6D"/>
    <w:rsid w:val="002D2C84"/>
    <w:rsid w:val="002D5653"/>
    <w:rsid w:val="002D7D1A"/>
    <w:rsid w:val="002E1BF8"/>
    <w:rsid w:val="002E48AC"/>
    <w:rsid w:val="002F0786"/>
    <w:rsid w:val="002F2EB6"/>
    <w:rsid w:val="002F386A"/>
    <w:rsid w:val="002F5834"/>
    <w:rsid w:val="00300D6C"/>
    <w:rsid w:val="00303256"/>
    <w:rsid w:val="00303FDA"/>
    <w:rsid w:val="00304458"/>
    <w:rsid w:val="003100DF"/>
    <w:rsid w:val="00317A29"/>
    <w:rsid w:val="00317DB0"/>
    <w:rsid w:val="00327DD1"/>
    <w:rsid w:val="0033017E"/>
    <w:rsid w:val="00331088"/>
    <w:rsid w:val="00332025"/>
    <w:rsid w:val="00332C40"/>
    <w:rsid w:val="00333C18"/>
    <w:rsid w:val="003341B1"/>
    <w:rsid w:val="00334C27"/>
    <w:rsid w:val="00334D3F"/>
    <w:rsid w:val="00336E03"/>
    <w:rsid w:val="00337EC1"/>
    <w:rsid w:val="00342532"/>
    <w:rsid w:val="003425B4"/>
    <w:rsid w:val="00342C65"/>
    <w:rsid w:val="0034488B"/>
    <w:rsid w:val="00350D07"/>
    <w:rsid w:val="00360507"/>
    <w:rsid w:val="00361B4A"/>
    <w:rsid w:val="00371AFD"/>
    <w:rsid w:val="00373E70"/>
    <w:rsid w:val="00375767"/>
    <w:rsid w:val="003802B6"/>
    <w:rsid w:val="00380C83"/>
    <w:rsid w:val="003816E2"/>
    <w:rsid w:val="003847B7"/>
    <w:rsid w:val="00385032"/>
    <w:rsid w:val="003863F3"/>
    <w:rsid w:val="0038775A"/>
    <w:rsid w:val="00387B9F"/>
    <w:rsid w:val="00391BFB"/>
    <w:rsid w:val="003934C5"/>
    <w:rsid w:val="003A0841"/>
    <w:rsid w:val="003A1A65"/>
    <w:rsid w:val="003A220D"/>
    <w:rsid w:val="003A2CA4"/>
    <w:rsid w:val="003A6114"/>
    <w:rsid w:val="003B26DC"/>
    <w:rsid w:val="003B3411"/>
    <w:rsid w:val="003B3461"/>
    <w:rsid w:val="003B4AB5"/>
    <w:rsid w:val="003B7FFC"/>
    <w:rsid w:val="003C218F"/>
    <w:rsid w:val="003C406A"/>
    <w:rsid w:val="003C4699"/>
    <w:rsid w:val="003D277A"/>
    <w:rsid w:val="003D42A4"/>
    <w:rsid w:val="003D52A3"/>
    <w:rsid w:val="003D6182"/>
    <w:rsid w:val="003D6231"/>
    <w:rsid w:val="003F00C6"/>
    <w:rsid w:val="003F65BC"/>
    <w:rsid w:val="00401F19"/>
    <w:rsid w:val="00402E59"/>
    <w:rsid w:val="004054E3"/>
    <w:rsid w:val="00406BE4"/>
    <w:rsid w:val="00406F53"/>
    <w:rsid w:val="0040783C"/>
    <w:rsid w:val="00415053"/>
    <w:rsid w:val="004225FA"/>
    <w:rsid w:val="004255EC"/>
    <w:rsid w:val="00431537"/>
    <w:rsid w:val="004324BB"/>
    <w:rsid w:val="004351EB"/>
    <w:rsid w:val="00441C09"/>
    <w:rsid w:val="0044258E"/>
    <w:rsid w:val="004427B0"/>
    <w:rsid w:val="00443FA6"/>
    <w:rsid w:val="00446D07"/>
    <w:rsid w:val="0046125E"/>
    <w:rsid w:val="004612B4"/>
    <w:rsid w:val="00462D7F"/>
    <w:rsid w:val="00465D93"/>
    <w:rsid w:val="00467ABA"/>
    <w:rsid w:val="00467DD3"/>
    <w:rsid w:val="004703E6"/>
    <w:rsid w:val="00473A97"/>
    <w:rsid w:val="0047647E"/>
    <w:rsid w:val="00481AD6"/>
    <w:rsid w:val="00485D38"/>
    <w:rsid w:val="0049000E"/>
    <w:rsid w:val="00491B73"/>
    <w:rsid w:val="00493C41"/>
    <w:rsid w:val="00497ADC"/>
    <w:rsid w:val="004A1E7C"/>
    <w:rsid w:val="004A7CE0"/>
    <w:rsid w:val="004C0D2A"/>
    <w:rsid w:val="004C141B"/>
    <w:rsid w:val="004D1517"/>
    <w:rsid w:val="004D25BA"/>
    <w:rsid w:val="004D4063"/>
    <w:rsid w:val="004D78B3"/>
    <w:rsid w:val="004D7FAB"/>
    <w:rsid w:val="004E1B0D"/>
    <w:rsid w:val="004E25BD"/>
    <w:rsid w:val="004E54A8"/>
    <w:rsid w:val="004E6273"/>
    <w:rsid w:val="004E62EE"/>
    <w:rsid w:val="004F303F"/>
    <w:rsid w:val="004F3A3E"/>
    <w:rsid w:val="004F6342"/>
    <w:rsid w:val="004F6B65"/>
    <w:rsid w:val="004F7071"/>
    <w:rsid w:val="00505EDB"/>
    <w:rsid w:val="00507179"/>
    <w:rsid w:val="005102C4"/>
    <w:rsid w:val="00511AE8"/>
    <w:rsid w:val="00517774"/>
    <w:rsid w:val="00521692"/>
    <w:rsid w:val="00522205"/>
    <w:rsid w:val="005333CE"/>
    <w:rsid w:val="005427D3"/>
    <w:rsid w:val="005453EE"/>
    <w:rsid w:val="00546372"/>
    <w:rsid w:val="00546566"/>
    <w:rsid w:val="00546B1C"/>
    <w:rsid w:val="00547D5F"/>
    <w:rsid w:val="00551185"/>
    <w:rsid w:val="0055471A"/>
    <w:rsid w:val="005547C0"/>
    <w:rsid w:val="00566B19"/>
    <w:rsid w:val="0057070F"/>
    <w:rsid w:val="0057482D"/>
    <w:rsid w:val="00574E8D"/>
    <w:rsid w:val="00581437"/>
    <w:rsid w:val="00582C9F"/>
    <w:rsid w:val="00582FC8"/>
    <w:rsid w:val="00583820"/>
    <w:rsid w:val="0059263F"/>
    <w:rsid w:val="005948D6"/>
    <w:rsid w:val="005A078E"/>
    <w:rsid w:val="005A1689"/>
    <w:rsid w:val="005A2583"/>
    <w:rsid w:val="005A2A76"/>
    <w:rsid w:val="005B1436"/>
    <w:rsid w:val="005B18AF"/>
    <w:rsid w:val="005B31B3"/>
    <w:rsid w:val="005C4470"/>
    <w:rsid w:val="005D162F"/>
    <w:rsid w:val="005D1722"/>
    <w:rsid w:val="005D26E9"/>
    <w:rsid w:val="005D28F4"/>
    <w:rsid w:val="005D5E58"/>
    <w:rsid w:val="005D5EC6"/>
    <w:rsid w:val="005D77EE"/>
    <w:rsid w:val="005D7E35"/>
    <w:rsid w:val="005E119E"/>
    <w:rsid w:val="005E32BE"/>
    <w:rsid w:val="005E3906"/>
    <w:rsid w:val="005E3E71"/>
    <w:rsid w:val="005E4695"/>
    <w:rsid w:val="005E5414"/>
    <w:rsid w:val="005E6693"/>
    <w:rsid w:val="005E7307"/>
    <w:rsid w:val="005F146F"/>
    <w:rsid w:val="005F3FDD"/>
    <w:rsid w:val="00601710"/>
    <w:rsid w:val="00602A30"/>
    <w:rsid w:val="0060754F"/>
    <w:rsid w:val="00621B8E"/>
    <w:rsid w:val="00621BAC"/>
    <w:rsid w:val="006224C4"/>
    <w:rsid w:val="006262CD"/>
    <w:rsid w:val="00627703"/>
    <w:rsid w:val="006311A4"/>
    <w:rsid w:val="0063768C"/>
    <w:rsid w:val="00646734"/>
    <w:rsid w:val="00651EE8"/>
    <w:rsid w:val="00656946"/>
    <w:rsid w:val="006576D5"/>
    <w:rsid w:val="00662E84"/>
    <w:rsid w:val="00671B65"/>
    <w:rsid w:val="00675331"/>
    <w:rsid w:val="00682F86"/>
    <w:rsid w:val="00683E03"/>
    <w:rsid w:val="00694F5D"/>
    <w:rsid w:val="006A21A9"/>
    <w:rsid w:val="006A2A8A"/>
    <w:rsid w:val="006A4F5D"/>
    <w:rsid w:val="006A6EAB"/>
    <w:rsid w:val="006A7F36"/>
    <w:rsid w:val="006B51D4"/>
    <w:rsid w:val="006C2A4F"/>
    <w:rsid w:val="006C4E0A"/>
    <w:rsid w:val="006C5DCE"/>
    <w:rsid w:val="006C7070"/>
    <w:rsid w:val="006D1FD4"/>
    <w:rsid w:val="006D3D2F"/>
    <w:rsid w:val="006D60F5"/>
    <w:rsid w:val="006D6FE6"/>
    <w:rsid w:val="006D7034"/>
    <w:rsid w:val="006E0CA3"/>
    <w:rsid w:val="006E29C0"/>
    <w:rsid w:val="006E504A"/>
    <w:rsid w:val="006E765F"/>
    <w:rsid w:val="006F359C"/>
    <w:rsid w:val="006F526D"/>
    <w:rsid w:val="0070110F"/>
    <w:rsid w:val="00704203"/>
    <w:rsid w:val="00714F08"/>
    <w:rsid w:val="00715720"/>
    <w:rsid w:val="00721335"/>
    <w:rsid w:val="0072355C"/>
    <w:rsid w:val="007259CB"/>
    <w:rsid w:val="007310C7"/>
    <w:rsid w:val="00732DB0"/>
    <w:rsid w:val="0073522C"/>
    <w:rsid w:val="00737B2B"/>
    <w:rsid w:val="00740F3A"/>
    <w:rsid w:val="0074376C"/>
    <w:rsid w:val="00743CCF"/>
    <w:rsid w:val="00743E71"/>
    <w:rsid w:val="007446ED"/>
    <w:rsid w:val="00753DAF"/>
    <w:rsid w:val="00756F40"/>
    <w:rsid w:val="00761D44"/>
    <w:rsid w:val="007635E6"/>
    <w:rsid w:val="00767FA4"/>
    <w:rsid w:val="00770110"/>
    <w:rsid w:val="00771FEF"/>
    <w:rsid w:val="00772323"/>
    <w:rsid w:val="0077295B"/>
    <w:rsid w:val="0077653D"/>
    <w:rsid w:val="007777BA"/>
    <w:rsid w:val="00777ECE"/>
    <w:rsid w:val="00784B61"/>
    <w:rsid w:val="007873DF"/>
    <w:rsid w:val="0079024F"/>
    <w:rsid w:val="0079485E"/>
    <w:rsid w:val="00795472"/>
    <w:rsid w:val="007B4025"/>
    <w:rsid w:val="007B4D68"/>
    <w:rsid w:val="007B7007"/>
    <w:rsid w:val="007C2082"/>
    <w:rsid w:val="007C2330"/>
    <w:rsid w:val="007D1C6F"/>
    <w:rsid w:val="007D4FB2"/>
    <w:rsid w:val="007D54DB"/>
    <w:rsid w:val="007E051F"/>
    <w:rsid w:val="007E1D53"/>
    <w:rsid w:val="007E3AEB"/>
    <w:rsid w:val="007E3F42"/>
    <w:rsid w:val="007E5960"/>
    <w:rsid w:val="007E74FC"/>
    <w:rsid w:val="007F1F1A"/>
    <w:rsid w:val="007F203A"/>
    <w:rsid w:val="007F26FC"/>
    <w:rsid w:val="007F5FB8"/>
    <w:rsid w:val="007F73F0"/>
    <w:rsid w:val="00800050"/>
    <w:rsid w:val="008008AC"/>
    <w:rsid w:val="008019D9"/>
    <w:rsid w:val="00805033"/>
    <w:rsid w:val="00812EA6"/>
    <w:rsid w:val="00815B59"/>
    <w:rsid w:val="008171CE"/>
    <w:rsid w:val="00821E29"/>
    <w:rsid w:val="00826ABF"/>
    <w:rsid w:val="00831CF8"/>
    <w:rsid w:val="00840B66"/>
    <w:rsid w:val="00841B38"/>
    <w:rsid w:val="008471FB"/>
    <w:rsid w:val="008479E7"/>
    <w:rsid w:val="00850D93"/>
    <w:rsid w:val="00852843"/>
    <w:rsid w:val="008557FB"/>
    <w:rsid w:val="00855DC3"/>
    <w:rsid w:val="00861520"/>
    <w:rsid w:val="00862483"/>
    <w:rsid w:val="008648CF"/>
    <w:rsid w:val="00872D60"/>
    <w:rsid w:val="008779CA"/>
    <w:rsid w:val="00880D0D"/>
    <w:rsid w:val="008813B6"/>
    <w:rsid w:val="008854DD"/>
    <w:rsid w:val="008900A9"/>
    <w:rsid w:val="008908AB"/>
    <w:rsid w:val="00892FEB"/>
    <w:rsid w:val="0089579A"/>
    <w:rsid w:val="0089642D"/>
    <w:rsid w:val="00896655"/>
    <w:rsid w:val="00897226"/>
    <w:rsid w:val="008A044E"/>
    <w:rsid w:val="008A5473"/>
    <w:rsid w:val="008B098A"/>
    <w:rsid w:val="008B52C0"/>
    <w:rsid w:val="008B5735"/>
    <w:rsid w:val="008B6F59"/>
    <w:rsid w:val="008C02F9"/>
    <w:rsid w:val="008C09FD"/>
    <w:rsid w:val="008C141E"/>
    <w:rsid w:val="008C1F0A"/>
    <w:rsid w:val="008D1360"/>
    <w:rsid w:val="008D1775"/>
    <w:rsid w:val="008D2A5B"/>
    <w:rsid w:val="008D7164"/>
    <w:rsid w:val="008E4D53"/>
    <w:rsid w:val="008F05DD"/>
    <w:rsid w:val="008F55FA"/>
    <w:rsid w:val="008F7FF7"/>
    <w:rsid w:val="009000D4"/>
    <w:rsid w:val="00901C1F"/>
    <w:rsid w:val="00904500"/>
    <w:rsid w:val="00912A91"/>
    <w:rsid w:val="00916BF2"/>
    <w:rsid w:val="0092100C"/>
    <w:rsid w:val="00921322"/>
    <w:rsid w:val="00927363"/>
    <w:rsid w:val="009276A6"/>
    <w:rsid w:val="009300F2"/>
    <w:rsid w:val="0093152A"/>
    <w:rsid w:val="009324A8"/>
    <w:rsid w:val="0093327B"/>
    <w:rsid w:val="00945122"/>
    <w:rsid w:val="009454B7"/>
    <w:rsid w:val="009456C6"/>
    <w:rsid w:val="009551D9"/>
    <w:rsid w:val="00955AF9"/>
    <w:rsid w:val="00955C0B"/>
    <w:rsid w:val="00960C5D"/>
    <w:rsid w:val="00963C48"/>
    <w:rsid w:val="00964E50"/>
    <w:rsid w:val="0096573E"/>
    <w:rsid w:val="00966C86"/>
    <w:rsid w:val="009672A4"/>
    <w:rsid w:val="009777DF"/>
    <w:rsid w:val="009818FE"/>
    <w:rsid w:val="0099563A"/>
    <w:rsid w:val="009973DE"/>
    <w:rsid w:val="00997DA7"/>
    <w:rsid w:val="009A002C"/>
    <w:rsid w:val="009A0CB7"/>
    <w:rsid w:val="009A45C0"/>
    <w:rsid w:val="009A47A7"/>
    <w:rsid w:val="009A788A"/>
    <w:rsid w:val="009A7A35"/>
    <w:rsid w:val="009A7DB6"/>
    <w:rsid w:val="009B0354"/>
    <w:rsid w:val="009B0594"/>
    <w:rsid w:val="009B33B0"/>
    <w:rsid w:val="009B6834"/>
    <w:rsid w:val="009C16D2"/>
    <w:rsid w:val="009C2463"/>
    <w:rsid w:val="009C5145"/>
    <w:rsid w:val="009C5163"/>
    <w:rsid w:val="009C6C8D"/>
    <w:rsid w:val="009D13CF"/>
    <w:rsid w:val="009D1631"/>
    <w:rsid w:val="009D2DDF"/>
    <w:rsid w:val="009D517F"/>
    <w:rsid w:val="009D6B6F"/>
    <w:rsid w:val="009D7FA0"/>
    <w:rsid w:val="009E3223"/>
    <w:rsid w:val="009E3462"/>
    <w:rsid w:val="009E3C2A"/>
    <w:rsid w:val="009E3E8C"/>
    <w:rsid w:val="009E7A57"/>
    <w:rsid w:val="009F34CF"/>
    <w:rsid w:val="009F5702"/>
    <w:rsid w:val="009F6791"/>
    <w:rsid w:val="009F7011"/>
    <w:rsid w:val="00A01E2C"/>
    <w:rsid w:val="00A04EC5"/>
    <w:rsid w:val="00A12781"/>
    <w:rsid w:val="00A2070E"/>
    <w:rsid w:val="00A2143D"/>
    <w:rsid w:val="00A26202"/>
    <w:rsid w:val="00A30996"/>
    <w:rsid w:val="00A335EA"/>
    <w:rsid w:val="00A3556F"/>
    <w:rsid w:val="00A35F4C"/>
    <w:rsid w:val="00A40CE3"/>
    <w:rsid w:val="00A40E96"/>
    <w:rsid w:val="00A43F5A"/>
    <w:rsid w:val="00A45CB5"/>
    <w:rsid w:val="00A505C3"/>
    <w:rsid w:val="00A5103B"/>
    <w:rsid w:val="00A64021"/>
    <w:rsid w:val="00A66D01"/>
    <w:rsid w:val="00A73CF3"/>
    <w:rsid w:val="00A90F24"/>
    <w:rsid w:val="00A92426"/>
    <w:rsid w:val="00A966C6"/>
    <w:rsid w:val="00AA3292"/>
    <w:rsid w:val="00AA5125"/>
    <w:rsid w:val="00AA59D3"/>
    <w:rsid w:val="00AB5A4D"/>
    <w:rsid w:val="00AB6508"/>
    <w:rsid w:val="00AC459D"/>
    <w:rsid w:val="00AC6EF1"/>
    <w:rsid w:val="00AD1600"/>
    <w:rsid w:val="00AD27C1"/>
    <w:rsid w:val="00AE0041"/>
    <w:rsid w:val="00AF1A54"/>
    <w:rsid w:val="00AF37C3"/>
    <w:rsid w:val="00AF4AC2"/>
    <w:rsid w:val="00B03118"/>
    <w:rsid w:val="00B06387"/>
    <w:rsid w:val="00B064B4"/>
    <w:rsid w:val="00B1587E"/>
    <w:rsid w:val="00B15B2C"/>
    <w:rsid w:val="00B2174F"/>
    <w:rsid w:val="00B2217B"/>
    <w:rsid w:val="00B227A1"/>
    <w:rsid w:val="00B2297E"/>
    <w:rsid w:val="00B24490"/>
    <w:rsid w:val="00B313D8"/>
    <w:rsid w:val="00B318CA"/>
    <w:rsid w:val="00B416F5"/>
    <w:rsid w:val="00B4456E"/>
    <w:rsid w:val="00B50CCF"/>
    <w:rsid w:val="00B50D47"/>
    <w:rsid w:val="00B566D0"/>
    <w:rsid w:val="00B620A3"/>
    <w:rsid w:val="00B64B4C"/>
    <w:rsid w:val="00B70CC0"/>
    <w:rsid w:val="00B77AF3"/>
    <w:rsid w:val="00B811D9"/>
    <w:rsid w:val="00B83332"/>
    <w:rsid w:val="00B93603"/>
    <w:rsid w:val="00B93A86"/>
    <w:rsid w:val="00B93ED7"/>
    <w:rsid w:val="00B94F83"/>
    <w:rsid w:val="00B95A25"/>
    <w:rsid w:val="00B976C6"/>
    <w:rsid w:val="00BA0D5D"/>
    <w:rsid w:val="00BA40E6"/>
    <w:rsid w:val="00BA5558"/>
    <w:rsid w:val="00BB2825"/>
    <w:rsid w:val="00BC3BC2"/>
    <w:rsid w:val="00BD419A"/>
    <w:rsid w:val="00BD497F"/>
    <w:rsid w:val="00BD74E0"/>
    <w:rsid w:val="00BE3B0C"/>
    <w:rsid w:val="00BE4118"/>
    <w:rsid w:val="00BE66A3"/>
    <w:rsid w:val="00BE7E10"/>
    <w:rsid w:val="00BF4681"/>
    <w:rsid w:val="00BF4764"/>
    <w:rsid w:val="00BF5979"/>
    <w:rsid w:val="00BF6ECC"/>
    <w:rsid w:val="00BF762F"/>
    <w:rsid w:val="00C03366"/>
    <w:rsid w:val="00C0342D"/>
    <w:rsid w:val="00C03922"/>
    <w:rsid w:val="00C04109"/>
    <w:rsid w:val="00C04F4A"/>
    <w:rsid w:val="00C07E93"/>
    <w:rsid w:val="00C17B63"/>
    <w:rsid w:val="00C20CB5"/>
    <w:rsid w:val="00C232EB"/>
    <w:rsid w:val="00C24107"/>
    <w:rsid w:val="00C26A4D"/>
    <w:rsid w:val="00C36DA8"/>
    <w:rsid w:val="00C419F6"/>
    <w:rsid w:val="00C437F1"/>
    <w:rsid w:val="00C44FB4"/>
    <w:rsid w:val="00C46B8D"/>
    <w:rsid w:val="00C47793"/>
    <w:rsid w:val="00C520CA"/>
    <w:rsid w:val="00C523A0"/>
    <w:rsid w:val="00C5277F"/>
    <w:rsid w:val="00C571DE"/>
    <w:rsid w:val="00C62D1F"/>
    <w:rsid w:val="00C6708D"/>
    <w:rsid w:val="00C670FE"/>
    <w:rsid w:val="00C67928"/>
    <w:rsid w:val="00C70A03"/>
    <w:rsid w:val="00C73912"/>
    <w:rsid w:val="00C84748"/>
    <w:rsid w:val="00C87E1C"/>
    <w:rsid w:val="00C94E2E"/>
    <w:rsid w:val="00CA2757"/>
    <w:rsid w:val="00CA37BA"/>
    <w:rsid w:val="00CA3D1F"/>
    <w:rsid w:val="00CA4E9A"/>
    <w:rsid w:val="00CC2B3A"/>
    <w:rsid w:val="00CC369A"/>
    <w:rsid w:val="00CC3E7F"/>
    <w:rsid w:val="00CC5D8E"/>
    <w:rsid w:val="00CD1C49"/>
    <w:rsid w:val="00CD6FBB"/>
    <w:rsid w:val="00CD7F83"/>
    <w:rsid w:val="00CE2D1A"/>
    <w:rsid w:val="00CE63D2"/>
    <w:rsid w:val="00CE6BAC"/>
    <w:rsid w:val="00CE7B7F"/>
    <w:rsid w:val="00CF5829"/>
    <w:rsid w:val="00D06597"/>
    <w:rsid w:val="00D122A2"/>
    <w:rsid w:val="00D144D8"/>
    <w:rsid w:val="00D15114"/>
    <w:rsid w:val="00D16570"/>
    <w:rsid w:val="00D171AE"/>
    <w:rsid w:val="00D174D0"/>
    <w:rsid w:val="00D34149"/>
    <w:rsid w:val="00D35EE7"/>
    <w:rsid w:val="00D379F9"/>
    <w:rsid w:val="00D4192F"/>
    <w:rsid w:val="00D451D3"/>
    <w:rsid w:val="00D511AA"/>
    <w:rsid w:val="00D52EF7"/>
    <w:rsid w:val="00D547C5"/>
    <w:rsid w:val="00D558A3"/>
    <w:rsid w:val="00D56441"/>
    <w:rsid w:val="00D56456"/>
    <w:rsid w:val="00D57B95"/>
    <w:rsid w:val="00D57D4E"/>
    <w:rsid w:val="00D606AD"/>
    <w:rsid w:val="00D65268"/>
    <w:rsid w:val="00D740A3"/>
    <w:rsid w:val="00D75A48"/>
    <w:rsid w:val="00D80BBF"/>
    <w:rsid w:val="00D8506E"/>
    <w:rsid w:val="00D87D3A"/>
    <w:rsid w:val="00D95274"/>
    <w:rsid w:val="00DA02CE"/>
    <w:rsid w:val="00DA3924"/>
    <w:rsid w:val="00DA5B88"/>
    <w:rsid w:val="00DA6790"/>
    <w:rsid w:val="00DA77DC"/>
    <w:rsid w:val="00DB386C"/>
    <w:rsid w:val="00DB4281"/>
    <w:rsid w:val="00DC0394"/>
    <w:rsid w:val="00DC1E5E"/>
    <w:rsid w:val="00DC4D08"/>
    <w:rsid w:val="00DC64F6"/>
    <w:rsid w:val="00DC68C0"/>
    <w:rsid w:val="00DD327A"/>
    <w:rsid w:val="00DD3726"/>
    <w:rsid w:val="00DD444C"/>
    <w:rsid w:val="00DD489C"/>
    <w:rsid w:val="00DD766D"/>
    <w:rsid w:val="00DD7B44"/>
    <w:rsid w:val="00DE0296"/>
    <w:rsid w:val="00DE3E83"/>
    <w:rsid w:val="00DF216A"/>
    <w:rsid w:val="00DF23E2"/>
    <w:rsid w:val="00DF2AC1"/>
    <w:rsid w:val="00DF4B3E"/>
    <w:rsid w:val="00DF7204"/>
    <w:rsid w:val="00DF7524"/>
    <w:rsid w:val="00E004C7"/>
    <w:rsid w:val="00E02BD2"/>
    <w:rsid w:val="00E0535A"/>
    <w:rsid w:val="00E07C75"/>
    <w:rsid w:val="00E112FD"/>
    <w:rsid w:val="00E1169B"/>
    <w:rsid w:val="00E12A84"/>
    <w:rsid w:val="00E13F94"/>
    <w:rsid w:val="00E14631"/>
    <w:rsid w:val="00E15810"/>
    <w:rsid w:val="00E20E68"/>
    <w:rsid w:val="00E2249C"/>
    <w:rsid w:val="00E231B9"/>
    <w:rsid w:val="00E2763E"/>
    <w:rsid w:val="00E31830"/>
    <w:rsid w:val="00E318F0"/>
    <w:rsid w:val="00E3530F"/>
    <w:rsid w:val="00E36CA4"/>
    <w:rsid w:val="00E42656"/>
    <w:rsid w:val="00E45C3E"/>
    <w:rsid w:val="00E53A09"/>
    <w:rsid w:val="00E54370"/>
    <w:rsid w:val="00E553B9"/>
    <w:rsid w:val="00E55B19"/>
    <w:rsid w:val="00E561A2"/>
    <w:rsid w:val="00E62030"/>
    <w:rsid w:val="00E6390A"/>
    <w:rsid w:val="00E67240"/>
    <w:rsid w:val="00E70CE7"/>
    <w:rsid w:val="00E71E1C"/>
    <w:rsid w:val="00E72FC3"/>
    <w:rsid w:val="00E76124"/>
    <w:rsid w:val="00E80079"/>
    <w:rsid w:val="00E80414"/>
    <w:rsid w:val="00E87838"/>
    <w:rsid w:val="00E91008"/>
    <w:rsid w:val="00E9319D"/>
    <w:rsid w:val="00E93BD5"/>
    <w:rsid w:val="00EA099E"/>
    <w:rsid w:val="00EA4C9C"/>
    <w:rsid w:val="00EA6339"/>
    <w:rsid w:val="00EB01A9"/>
    <w:rsid w:val="00EB2A43"/>
    <w:rsid w:val="00EB4471"/>
    <w:rsid w:val="00EB5A93"/>
    <w:rsid w:val="00EC3CD8"/>
    <w:rsid w:val="00ED051F"/>
    <w:rsid w:val="00ED6FA1"/>
    <w:rsid w:val="00EE7121"/>
    <w:rsid w:val="00EF0BBC"/>
    <w:rsid w:val="00EF15AF"/>
    <w:rsid w:val="00EF1FE5"/>
    <w:rsid w:val="00EF234D"/>
    <w:rsid w:val="00EF591E"/>
    <w:rsid w:val="00EF69F5"/>
    <w:rsid w:val="00F00B33"/>
    <w:rsid w:val="00F02329"/>
    <w:rsid w:val="00F0296A"/>
    <w:rsid w:val="00F0392D"/>
    <w:rsid w:val="00F0541D"/>
    <w:rsid w:val="00F06931"/>
    <w:rsid w:val="00F06DA6"/>
    <w:rsid w:val="00F072E6"/>
    <w:rsid w:val="00F12454"/>
    <w:rsid w:val="00F137A0"/>
    <w:rsid w:val="00F13B72"/>
    <w:rsid w:val="00F14224"/>
    <w:rsid w:val="00F14990"/>
    <w:rsid w:val="00F27BE2"/>
    <w:rsid w:val="00F3022B"/>
    <w:rsid w:val="00F31773"/>
    <w:rsid w:val="00F37B74"/>
    <w:rsid w:val="00F41264"/>
    <w:rsid w:val="00F42D59"/>
    <w:rsid w:val="00F45326"/>
    <w:rsid w:val="00F47762"/>
    <w:rsid w:val="00F520C6"/>
    <w:rsid w:val="00F5548C"/>
    <w:rsid w:val="00F56FAA"/>
    <w:rsid w:val="00F57D45"/>
    <w:rsid w:val="00F6264D"/>
    <w:rsid w:val="00F700E3"/>
    <w:rsid w:val="00F70A84"/>
    <w:rsid w:val="00F774CC"/>
    <w:rsid w:val="00F82038"/>
    <w:rsid w:val="00F8239D"/>
    <w:rsid w:val="00F82AFD"/>
    <w:rsid w:val="00F83192"/>
    <w:rsid w:val="00F85EB6"/>
    <w:rsid w:val="00F9052E"/>
    <w:rsid w:val="00F9790F"/>
    <w:rsid w:val="00F97D56"/>
    <w:rsid w:val="00FA1CA9"/>
    <w:rsid w:val="00FA2592"/>
    <w:rsid w:val="00FA5B51"/>
    <w:rsid w:val="00FB0A39"/>
    <w:rsid w:val="00FC1121"/>
    <w:rsid w:val="00FC5C4A"/>
    <w:rsid w:val="00FC622D"/>
    <w:rsid w:val="00FC7EB0"/>
    <w:rsid w:val="00FD3BE1"/>
    <w:rsid w:val="00FF7730"/>
    <w:rsid w:val="00F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9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710"/>
    <w:pPr>
      <w:spacing w:after="120"/>
    </w:pPr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5B4"/>
    <w:pPr>
      <w:keepNext/>
      <w:keepLines/>
      <w:pageBreakBefore/>
      <w:spacing w:before="480"/>
      <w:outlineLvl w:val="0"/>
    </w:pPr>
    <w:rPr>
      <w:rFonts w:eastAsiaTheme="majorEastAsia" w:cstheme="majorBidi"/>
      <w:bCs/>
      <w:smallCap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7CA7"/>
    <w:pPr>
      <w:keepNext/>
      <w:keepLines/>
      <w:spacing w:before="120"/>
      <w:outlineLvl w:val="1"/>
    </w:pPr>
    <w:rPr>
      <w:rFonts w:eastAsiaTheme="majorEastAsia" w:cstheme="majorBidi"/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3B6"/>
    <w:pPr>
      <w:keepNext/>
      <w:keepLines/>
      <w:spacing w:before="120"/>
      <w:ind w:left="360"/>
      <w:outlineLvl w:val="2"/>
    </w:pPr>
    <w:rPr>
      <w:rFonts w:eastAsiaTheme="majorEastAsia" w:cstheme="majorBidi"/>
      <w:b/>
      <w:bCs/>
      <w:small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4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5B4"/>
    <w:rPr>
      <w:rFonts w:ascii="Century Gothic" w:eastAsiaTheme="majorEastAsia" w:hAnsi="Century Gothic" w:cstheme="majorBidi"/>
      <w:bCs/>
      <w:smallCap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7CA7"/>
    <w:rPr>
      <w:rFonts w:ascii="Century Gothic" w:eastAsiaTheme="majorEastAsia" w:hAnsi="Century Gothic" w:cstheme="majorBid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813B6"/>
    <w:rPr>
      <w:rFonts w:ascii="Century Gothic" w:eastAsiaTheme="majorEastAsia" w:hAnsi="Century Gothic" w:cstheme="majorBidi"/>
      <w:b/>
      <w:bCs/>
      <w:smallCap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C64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372"/>
    <w:pPr>
      <w:numPr>
        <w:ilvl w:val="1"/>
      </w:numPr>
    </w:pPr>
    <w:rPr>
      <w:rFonts w:eastAsiaTheme="majorEastAsia" w:cstheme="majorBidi"/>
      <w:i/>
      <w:iCs/>
      <w:color w:val="17365D" w:themeColor="text2" w:themeShade="BF"/>
      <w:spacing w:val="15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546372"/>
    <w:rPr>
      <w:rFonts w:ascii="Century Gothic" w:eastAsiaTheme="majorEastAsia" w:hAnsi="Century Gothic" w:cstheme="majorBidi"/>
      <w:i/>
      <w:iCs/>
      <w:color w:val="17365D" w:themeColor="text2" w:themeShade="BF"/>
      <w:spacing w:val="15"/>
      <w:sz w:val="20"/>
      <w:szCs w:val="20"/>
    </w:rPr>
  </w:style>
  <w:style w:type="paragraph" w:customStyle="1" w:styleId="NormalIndent1">
    <w:name w:val="Normal Indent1"/>
    <w:basedOn w:val="Subtitle"/>
    <w:link w:val="NormalindentChar"/>
    <w:qFormat/>
    <w:rsid w:val="008F55FA"/>
    <w:pPr>
      <w:ind w:left="720"/>
    </w:pPr>
    <w:rPr>
      <w:i w:val="0"/>
      <w:color w:val="000000"/>
    </w:rPr>
  </w:style>
  <w:style w:type="character" w:customStyle="1" w:styleId="NormalindentChar">
    <w:name w:val="Normal indent Char"/>
    <w:basedOn w:val="SubtitleChar"/>
    <w:link w:val="NormalIndent1"/>
    <w:rsid w:val="008F55FA"/>
    <w:rPr>
      <w:rFonts w:ascii="Century Gothic" w:eastAsiaTheme="majorEastAsia" w:hAnsi="Century Gothic" w:cstheme="majorBidi"/>
      <w:i w:val="0"/>
      <w:iCs/>
      <w:color w:val="000000"/>
      <w:spacing w:val="1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810AA"/>
    <w:pPr>
      <w:spacing w:before="360" w:line="240" w:lineRule="auto"/>
      <w:contextualSpacing/>
    </w:pPr>
    <w:rPr>
      <w:rFonts w:eastAsiaTheme="majorEastAsia" w:cstheme="majorBidi"/>
      <w:smallCaps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10AA"/>
    <w:rPr>
      <w:rFonts w:ascii="Century Gothic" w:eastAsiaTheme="majorEastAsia" w:hAnsi="Century Gothic" w:cstheme="majorBidi"/>
      <w:smallCaps/>
      <w:color w:val="17365D" w:themeColor="text2" w:themeShade="BF"/>
      <w:spacing w:val="5"/>
      <w:kern w:val="28"/>
      <w:sz w:val="52"/>
      <w:szCs w:val="52"/>
    </w:rPr>
  </w:style>
  <w:style w:type="paragraph" w:customStyle="1" w:styleId="Style1">
    <w:name w:val="Style1"/>
    <w:basedOn w:val="Subtitle"/>
    <w:link w:val="Style1Char"/>
    <w:rsid w:val="002810AA"/>
  </w:style>
  <w:style w:type="character" w:customStyle="1" w:styleId="Style1Char">
    <w:name w:val="Style1 Char"/>
    <w:basedOn w:val="SubtitleChar"/>
    <w:link w:val="Style1"/>
    <w:rsid w:val="002810AA"/>
    <w:rPr>
      <w:rFonts w:ascii="Century Gothic" w:eastAsiaTheme="majorEastAsia" w:hAnsi="Century Gothic" w:cstheme="majorBidi"/>
      <w:i/>
      <w:iCs/>
      <w:color w:val="17365D" w:themeColor="text2" w:themeShade="BF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463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372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5463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372"/>
    <w:rPr>
      <w:rFonts w:ascii="Century Gothic" w:hAnsi="Century Gothic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3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37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46372"/>
    <w:rPr>
      <w:color w:val="808080"/>
    </w:rPr>
  </w:style>
  <w:style w:type="table" w:styleId="TableGrid">
    <w:name w:val="Table Grid"/>
    <w:basedOn w:val="TableNormal"/>
    <w:uiPriority w:val="59"/>
    <w:rsid w:val="005463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A2A8A"/>
    <w:pPr>
      <w:outlineLvl w:val="9"/>
    </w:pPr>
    <w:rPr>
      <w:rFonts w:asciiTheme="majorHAnsi" w:hAnsiTheme="majorHAnsi"/>
      <w:b/>
      <w:smallCaps w:val="0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6A2A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2A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171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425B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425B4"/>
    <w:pPr>
      <w:spacing w:after="100"/>
      <w:ind w:left="400"/>
    </w:pPr>
  </w:style>
  <w:style w:type="character" w:customStyle="1" w:styleId="b1">
    <w:name w:val="b1"/>
    <w:basedOn w:val="DefaultParagraphFont"/>
    <w:rsid w:val="00DD327A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DefaultParagraphFont"/>
    <w:rsid w:val="00DD327A"/>
    <w:rPr>
      <w:color w:val="0000FF"/>
    </w:rPr>
  </w:style>
  <w:style w:type="character" w:customStyle="1" w:styleId="pi1">
    <w:name w:val="pi1"/>
    <w:basedOn w:val="DefaultParagraphFont"/>
    <w:rsid w:val="00DD327A"/>
    <w:rPr>
      <w:color w:val="0000FF"/>
    </w:rPr>
  </w:style>
  <w:style w:type="character" w:customStyle="1" w:styleId="t1">
    <w:name w:val="t1"/>
    <w:basedOn w:val="DefaultParagraphFont"/>
    <w:rsid w:val="00DD327A"/>
    <w:rPr>
      <w:color w:val="990000"/>
    </w:rPr>
  </w:style>
  <w:style w:type="character" w:customStyle="1" w:styleId="tx1">
    <w:name w:val="tx1"/>
    <w:basedOn w:val="DefaultParagraphFont"/>
    <w:rsid w:val="00DD327A"/>
    <w:rPr>
      <w:b/>
      <w:bCs/>
    </w:rPr>
  </w:style>
  <w:style w:type="paragraph" w:customStyle="1" w:styleId="Default">
    <w:name w:val="Default"/>
    <w:rsid w:val="00C46B8D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F7011"/>
    <w:rPr>
      <w:color w:val="800080" w:themeColor="followedHyperlink"/>
      <w:u w:val="single"/>
    </w:rPr>
  </w:style>
  <w:style w:type="table" w:styleId="LightShading-Accent5">
    <w:name w:val="Light Shading Accent 5"/>
    <w:basedOn w:val="TableNormal"/>
    <w:uiPriority w:val="60"/>
    <w:rsid w:val="0012631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1263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710"/>
    <w:pPr>
      <w:spacing w:after="120"/>
    </w:pPr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5B4"/>
    <w:pPr>
      <w:keepNext/>
      <w:keepLines/>
      <w:pageBreakBefore/>
      <w:spacing w:before="480"/>
      <w:outlineLvl w:val="0"/>
    </w:pPr>
    <w:rPr>
      <w:rFonts w:eastAsiaTheme="majorEastAsia" w:cstheme="majorBidi"/>
      <w:bCs/>
      <w:smallCap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4C9C"/>
    <w:pPr>
      <w:keepNext/>
      <w:keepLines/>
      <w:spacing w:before="120"/>
      <w:outlineLvl w:val="1"/>
    </w:pPr>
    <w:rPr>
      <w:rFonts w:eastAsiaTheme="majorEastAsia" w:cstheme="majorBidi"/>
      <w:b/>
      <w:bC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4D8"/>
    <w:pPr>
      <w:keepNext/>
      <w:keepLines/>
      <w:spacing w:before="120"/>
      <w:ind w:left="720"/>
      <w:outlineLvl w:val="2"/>
    </w:pPr>
    <w:rPr>
      <w:rFonts w:eastAsiaTheme="majorEastAsia" w:cstheme="majorBidi"/>
      <w:b/>
      <w:bCs/>
      <w:smallCaps/>
    </w:rPr>
  </w:style>
  <w:style w:type="paragraph" w:styleId="Heading4">
    <w:name w:val="heading 4"/>
    <w:basedOn w:val="Normal"/>
    <w:next w:val="Normal"/>
    <w:link w:val="Default"/>
    <w:uiPriority w:val="9"/>
    <w:unhideWhenUsed/>
    <w:qFormat/>
    <w:rsid w:val="00DC64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5B4"/>
    <w:rPr>
      <w:rFonts w:ascii="Century Gothic" w:eastAsiaTheme="majorEastAsia" w:hAnsi="Century Gothic" w:cstheme="majorBidi"/>
      <w:bCs/>
      <w:smallCap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C9C"/>
    <w:rPr>
      <w:rFonts w:ascii="Century Gothic" w:eastAsiaTheme="majorEastAsia" w:hAnsi="Century Gothic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44D8"/>
    <w:rPr>
      <w:rFonts w:ascii="Century Gothic" w:eastAsiaTheme="majorEastAsia" w:hAnsi="Century Gothic" w:cstheme="majorBidi"/>
      <w:b/>
      <w:bCs/>
      <w:smallCaps/>
      <w:sz w:val="20"/>
    </w:rPr>
  </w:style>
  <w:style w:type="paragraph" w:styleId="Heading4Char">
    <w:name w:val="Subtitle"/>
    <w:basedOn w:val="Normal"/>
    <w:next w:val="Normal"/>
    <w:link w:val="Subtitle"/>
    <w:uiPriority w:val="11"/>
    <w:qFormat/>
    <w:rsid w:val="00546372"/>
    <w:pPr>
      <w:numPr>
        <w:ilvl w:val="1"/>
      </w:numPr>
    </w:pPr>
    <w:rPr>
      <w:rFonts w:eastAsiaTheme="majorEastAsia" w:cstheme="majorBidi"/>
      <w:i/>
      <w:iCs/>
      <w:color w:val="17365D" w:themeColor="text2" w:themeShade="BF"/>
      <w:spacing w:val="15"/>
      <w:szCs w:val="20"/>
    </w:rPr>
  </w:style>
  <w:style w:type="character" w:customStyle="1" w:styleId="Subtitle">
    <w:name w:val="Subtitle Char"/>
    <w:basedOn w:val="DefaultParagraphFont"/>
    <w:link w:val="Heading4Char"/>
    <w:uiPriority w:val="11"/>
    <w:rsid w:val="00546372"/>
    <w:rPr>
      <w:rFonts w:ascii="Century Gothic" w:eastAsiaTheme="majorEastAsia" w:hAnsi="Century Gothic" w:cstheme="majorBidi"/>
      <w:i/>
      <w:iCs/>
      <w:color w:val="17365D" w:themeColor="text2" w:themeShade="BF"/>
      <w:spacing w:val="15"/>
      <w:sz w:val="20"/>
      <w:szCs w:val="20"/>
    </w:rPr>
  </w:style>
  <w:style w:type="paragraph" w:customStyle="1" w:styleId="SubtitleChar">
    <w:name w:val="Normal Indent1"/>
    <w:basedOn w:val="Heading4Char"/>
    <w:link w:val="NormalindentChar"/>
    <w:qFormat/>
    <w:rsid w:val="008F55FA"/>
    <w:pPr>
      <w:ind w:left="720"/>
    </w:pPr>
    <w:rPr>
      <w:i w:val="0"/>
      <w:color w:val="000000"/>
    </w:rPr>
  </w:style>
  <w:style w:type="paragraph" w:styleId="NormalIndent1">
    <w:name w:val="Title"/>
    <w:basedOn w:val="Normal"/>
    <w:next w:val="Normal"/>
    <w:link w:val="Title"/>
    <w:uiPriority w:val="10"/>
    <w:qFormat/>
    <w:rsid w:val="002810AA"/>
    <w:pPr>
      <w:spacing w:before="360" w:line="240" w:lineRule="auto"/>
      <w:contextualSpacing/>
    </w:pPr>
    <w:rPr>
      <w:rFonts w:eastAsiaTheme="majorEastAsia" w:cstheme="majorBidi"/>
      <w:smallCaps/>
      <w:color w:val="17365D" w:themeColor="text2" w:themeShade="BF"/>
      <w:spacing w:val="5"/>
      <w:kern w:val="28"/>
      <w:sz w:val="52"/>
      <w:szCs w:val="52"/>
    </w:rPr>
  </w:style>
  <w:style w:type="character" w:customStyle="1" w:styleId="NormalindentChar">
    <w:name w:val="Normal indent Char"/>
    <w:basedOn w:val="Subtitle"/>
    <w:link w:val="SubtitleChar"/>
    <w:rsid w:val="008F55FA"/>
    <w:rPr>
      <w:rFonts w:ascii="Century Gothic" w:eastAsiaTheme="majorEastAsia" w:hAnsi="Century Gothic" w:cstheme="majorBidi"/>
      <w:i w:val="0"/>
      <w:iCs/>
      <w:color w:val="000000"/>
      <w:spacing w:val="15"/>
      <w:sz w:val="20"/>
      <w:szCs w:val="20"/>
    </w:rPr>
  </w:style>
  <w:style w:type="character" w:customStyle="1" w:styleId="Title">
    <w:name w:val="Title Char"/>
    <w:basedOn w:val="DefaultParagraphFont"/>
    <w:link w:val="NormalIndent1"/>
    <w:uiPriority w:val="10"/>
    <w:rsid w:val="002810AA"/>
    <w:rPr>
      <w:rFonts w:ascii="Century Gothic" w:eastAsiaTheme="majorEastAsia" w:hAnsi="Century Gothic" w:cstheme="majorBidi"/>
      <w:smallCaps/>
      <w:color w:val="17365D" w:themeColor="text2" w:themeShade="BF"/>
      <w:spacing w:val="5"/>
      <w:kern w:val="28"/>
      <w:sz w:val="52"/>
      <w:szCs w:val="52"/>
    </w:rPr>
  </w:style>
  <w:style w:type="paragraph" w:customStyle="1" w:styleId="TitleChar">
    <w:name w:val="Style1"/>
    <w:basedOn w:val="Heading4Char"/>
    <w:link w:val="Style1"/>
    <w:rsid w:val="002810AA"/>
  </w:style>
  <w:style w:type="character" w:customStyle="1" w:styleId="Style1">
    <w:name w:val="Style1 Char"/>
    <w:basedOn w:val="Subtitle"/>
    <w:link w:val="TitleChar"/>
    <w:rsid w:val="002810AA"/>
    <w:rPr>
      <w:rFonts w:ascii="Century Gothic" w:eastAsiaTheme="majorEastAsia" w:hAnsi="Century Gothic" w:cstheme="majorBidi"/>
      <w:i/>
      <w:iCs/>
      <w:color w:val="17365D" w:themeColor="text2" w:themeShade="BF"/>
      <w:spacing w:val="15"/>
      <w:sz w:val="24"/>
      <w:szCs w:val="24"/>
    </w:rPr>
  </w:style>
  <w:style w:type="paragraph" w:styleId="Style1Char">
    <w:name w:val="header"/>
    <w:basedOn w:val="Normal"/>
    <w:link w:val="Header"/>
    <w:uiPriority w:val="99"/>
    <w:unhideWhenUsed/>
    <w:rsid w:val="00546372"/>
    <w:pPr>
      <w:tabs>
        <w:tab w:val="center" w:pos="4680"/>
        <w:tab w:val="right" w:pos="9360"/>
      </w:tabs>
      <w:spacing w:line="240" w:lineRule="auto"/>
    </w:pPr>
  </w:style>
  <w:style w:type="character" w:customStyle="1" w:styleId="Header">
    <w:name w:val="Header Char"/>
    <w:basedOn w:val="DefaultParagraphFont"/>
    <w:link w:val="Style1Char"/>
    <w:uiPriority w:val="99"/>
    <w:rsid w:val="00546372"/>
    <w:rPr>
      <w:rFonts w:ascii="Century Gothic" w:hAnsi="Century Gothic"/>
      <w:sz w:val="20"/>
    </w:rPr>
  </w:style>
  <w:style w:type="paragraph" w:styleId="HeaderChar">
    <w:name w:val="footer"/>
    <w:basedOn w:val="Normal"/>
    <w:link w:val="Footer"/>
    <w:uiPriority w:val="99"/>
    <w:unhideWhenUsed/>
    <w:rsid w:val="00546372"/>
    <w:pPr>
      <w:tabs>
        <w:tab w:val="center" w:pos="4680"/>
        <w:tab w:val="right" w:pos="9360"/>
      </w:tabs>
      <w:spacing w:line="240" w:lineRule="auto"/>
    </w:pPr>
  </w:style>
  <w:style w:type="character" w:customStyle="1" w:styleId="Footer">
    <w:name w:val="Footer Char"/>
    <w:basedOn w:val="DefaultParagraphFont"/>
    <w:link w:val="HeaderChar"/>
    <w:uiPriority w:val="99"/>
    <w:rsid w:val="00546372"/>
    <w:rPr>
      <w:rFonts w:ascii="Century Gothic" w:hAnsi="Century Gothic"/>
      <w:sz w:val="20"/>
    </w:rPr>
  </w:style>
  <w:style w:type="paragraph" w:styleId="FooterChar">
    <w:name w:val="Balloon Text"/>
    <w:basedOn w:val="Normal"/>
    <w:link w:val="BalloonText"/>
    <w:uiPriority w:val="99"/>
    <w:semiHidden/>
    <w:unhideWhenUsed/>
    <w:rsid w:val="005463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">
    <w:name w:val="Balloon Text Char"/>
    <w:basedOn w:val="DefaultParagraphFont"/>
    <w:link w:val="FooterChar"/>
    <w:uiPriority w:val="99"/>
    <w:semiHidden/>
    <w:rsid w:val="00546372"/>
    <w:rPr>
      <w:rFonts w:ascii="Tahoma" w:hAnsi="Tahoma" w:cs="Tahoma"/>
      <w:sz w:val="16"/>
      <w:szCs w:val="16"/>
    </w:rPr>
  </w:style>
  <w:style w:type="character" w:styleId="BalloonTextChar">
    <w:name w:val="Placeholder Text"/>
    <w:basedOn w:val="DefaultParagraphFont"/>
    <w:uiPriority w:val="99"/>
    <w:semiHidden/>
    <w:rsid w:val="00546372"/>
    <w:rPr>
      <w:color w:val="808080"/>
    </w:rPr>
  </w:style>
  <w:style w:type="table" w:styleId="PlaceholderText">
    <w:name w:val="Table Grid"/>
    <w:basedOn w:val="TableNormal"/>
    <w:uiPriority w:val="59"/>
    <w:rsid w:val="005463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Grid">
    <w:name w:val="TOC Heading"/>
    <w:basedOn w:val="Heading1"/>
    <w:next w:val="Normal"/>
    <w:uiPriority w:val="39"/>
    <w:unhideWhenUsed/>
    <w:qFormat/>
    <w:rsid w:val="006A2A8A"/>
    <w:pPr>
      <w:outlineLvl w:val="9"/>
    </w:pPr>
    <w:rPr>
      <w:rFonts w:asciiTheme="majorHAnsi" w:hAnsiTheme="majorHAnsi"/>
      <w:b/>
      <w:smallCaps w:val="0"/>
      <w:color w:val="365F91" w:themeColor="accent1" w:themeShade="BF"/>
      <w:sz w:val="28"/>
    </w:rPr>
  </w:style>
  <w:style w:type="paragraph" w:styleId="TOCHeading">
    <w:name w:val="toc 1"/>
    <w:basedOn w:val="Normal"/>
    <w:next w:val="Normal"/>
    <w:autoRedefine/>
    <w:uiPriority w:val="39"/>
    <w:unhideWhenUsed/>
    <w:rsid w:val="006A2A8A"/>
    <w:pPr>
      <w:spacing w:after="100"/>
    </w:pPr>
  </w:style>
  <w:style w:type="character" w:styleId="TOC1">
    <w:name w:val="Hyperlink"/>
    <w:basedOn w:val="DefaultParagraphFont"/>
    <w:uiPriority w:val="99"/>
    <w:unhideWhenUsed/>
    <w:rsid w:val="006A2A8A"/>
    <w:rPr>
      <w:color w:val="0000FF" w:themeColor="hyperlink"/>
      <w:u w:val="single"/>
    </w:rPr>
  </w:style>
  <w:style w:type="paragraph" w:styleId="Hyperlink">
    <w:name w:val="List Paragraph"/>
    <w:basedOn w:val="Normal"/>
    <w:uiPriority w:val="34"/>
    <w:qFormat/>
    <w:rsid w:val="00601710"/>
    <w:pPr>
      <w:ind w:left="720"/>
      <w:contextualSpacing/>
    </w:pPr>
  </w:style>
  <w:style w:type="paragraph" w:styleId="ListParagraph">
    <w:name w:val="toc 2"/>
    <w:basedOn w:val="Normal"/>
    <w:next w:val="Normal"/>
    <w:autoRedefine/>
    <w:uiPriority w:val="39"/>
    <w:unhideWhenUsed/>
    <w:rsid w:val="003425B4"/>
    <w:pPr>
      <w:spacing w:after="100"/>
      <w:ind w:left="200"/>
    </w:pPr>
  </w:style>
  <w:style w:type="paragraph" w:styleId="TOC2">
    <w:name w:val="toc 3"/>
    <w:basedOn w:val="Normal"/>
    <w:next w:val="Normal"/>
    <w:autoRedefine/>
    <w:uiPriority w:val="39"/>
    <w:unhideWhenUsed/>
    <w:rsid w:val="003425B4"/>
    <w:pPr>
      <w:spacing w:after="100"/>
      <w:ind w:left="400"/>
    </w:pPr>
  </w:style>
  <w:style w:type="character" w:customStyle="1" w:styleId="TOC3">
    <w:name w:val="b1"/>
    <w:basedOn w:val="DefaultParagraphFont"/>
    <w:rsid w:val="00DD327A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b1">
    <w:name w:val="m1"/>
    <w:basedOn w:val="DefaultParagraphFont"/>
    <w:rsid w:val="00DD327A"/>
    <w:rPr>
      <w:color w:val="0000FF"/>
    </w:rPr>
  </w:style>
  <w:style w:type="character" w:customStyle="1" w:styleId="m1">
    <w:name w:val="pi1"/>
    <w:basedOn w:val="DefaultParagraphFont"/>
    <w:rsid w:val="00DD327A"/>
    <w:rPr>
      <w:color w:val="0000FF"/>
    </w:rPr>
  </w:style>
  <w:style w:type="character" w:customStyle="1" w:styleId="pi1">
    <w:name w:val="t1"/>
    <w:basedOn w:val="DefaultParagraphFont"/>
    <w:rsid w:val="00DD327A"/>
    <w:rPr>
      <w:color w:val="990000"/>
    </w:rPr>
  </w:style>
  <w:style w:type="character" w:customStyle="1" w:styleId="t1">
    <w:name w:val="tx1"/>
    <w:basedOn w:val="DefaultParagraphFont"/>
    <w:rsid w:val="00DD327A"/>
    <w:rPr>
      <w:b/>
      <w:bCs/>
    </w:rPr>
  </w:style>
  <w:style w:type="paragraph" w:customStyle="1" w:styleId="tx1">
    <w:name w:val="Default"/>
    <w:rsid w:val="00C46B8D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character" w:customStyle="1" w:styleId="Default">
    <w:name w:val="Heading 4 Char"/>
    <w:basedOn w:val="DefaultParagraphFont"/>
    <w:link w:val="Heading4"/>
    <w:uiPriority w:val="9"/>
    <w:rsid w:val="00DC64F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46475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47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336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3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576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826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8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54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399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3215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498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9652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1320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9520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5276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2809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9330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00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053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192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68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901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070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35107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990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7502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747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5106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167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6504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951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5061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8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4214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276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6606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7139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5342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727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9221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13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5902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196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8280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380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26969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709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37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68006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72550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6023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6539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8264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981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5559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38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4981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371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3797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1006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3346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20862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2693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5705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36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03564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316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55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8481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971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31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96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515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50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7726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8519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8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358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159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8256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33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0800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62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5103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11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985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927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4063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6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9861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069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7529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097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7531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5055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7445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890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99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620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0042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22467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0125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66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3804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9100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47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7763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05957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636115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821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702691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717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63136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64947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66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92571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170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04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0404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8498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16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407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443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717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378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958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979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310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678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2067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6609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906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09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3587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829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5163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298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2005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564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1595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2233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6592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3504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974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312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7818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3492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31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46901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85052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0420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2617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01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2393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5762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11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0511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64485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653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07187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066071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5172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45755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89500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964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5411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031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72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345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945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55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027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6504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910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1191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4490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95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177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066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840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223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6208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6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092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6600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227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30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438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245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79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290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488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535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9874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1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3305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1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66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30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4068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24987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20101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39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68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00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08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808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7517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8387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1179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0274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70647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38077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1573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0922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5027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953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50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436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661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74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1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ost\AppData\Roaming\Microsoft\Templates\Agoda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E06650-24FE-4B81-80E6-74BAF54A0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Agoda report.dotx</Template>
  <TotalTime>9</TotalTime>
  <Pages>42</Pages>
  <Words>4645</Words>
  <Characters>26482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nchartbuncha</dc:creator>
  <cp:lastModifiedBy>schanthateya</cp:lastModifiedBy>
  <cp:revision>6</cp:revision>
  <cp:lastPrinted>2011-12-01T11:26:00Z</cp:lastPrinted>
  <dcterms:created xsi:type="dcterms:W3CDTF">2011-11-24T08:30:00Z</dcterms:created>
  <dcterms:modified xsi:type="dcterms:W3CDTF">2011-12-01T11:26:00Z</dcterms:modified>
</cp:coreProperties>
</file>